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Default Extension="bin" ContentType="application/vnd.openxmlformats-officedocument.wordprocessingml.printerSettings"/>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7B4" w:rsidRPr="00BA7B17" w:rsidRDefault="00184885" w:rsidP="006E37B4">
      <w:pPr>
        <w:jc w:val="right"/>
        <w:rPr>
          <w:rFonts w:ascii="Calibri" w:hAnsi="Calibri"/>
          <w:sz w:val="72"/>
        </w:rPr>
      </w:pPr>
      <w:r>
        <w:rPr>
          <w:rFonts w:ascii="Calibri" w:hAnsi="Calibri"/>
          <w:noProof/>
          <w:sz w:val="72"/>
          <w:lang w:val="en-US" w:eastAsia="en-US"/>
        </w:rPr>
        <w:drawing>
          <wp:inline distT="0" distB="0" distL="0" distR="0">
            <wp:extent cx="1361440" cy="894080"/>
            <wp:effectExtent l="25400" t="0" r="10160" b="0"/>
            <wp:docPr id="1" name="Picture 1" descr="un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c_logo"/>
                    <pic:cNvPicPr>
                      <a:picLocks noChangeAspect="1" noChangeArrowheads="1"/>
                    </pic:cNvPicPr>
                  </pic:nvPicPr>
                  <pic:blipFill>
                    <a:blip r:embed="rId7"/>
                    <a:srcRect/>
                    <a:stretch>
                      <a:fillRect/>
                    </a:stretch>
                  </pic:blipFill>
                  <pic:spPr bwMode="auto">
                    <a:xfrm>
                      <a:off x="0" y="0"/>
                      <a:ext cx="1361440" cy="894080"/>
                    </a:xfrm>
                    <a:prstGeom prst="rect">
                      <a:avLst/>
                    </a:prstGeom>
                    <a:noFill/>
                    <a:ln w="9525">
                      <a:noFill/>
                      <a:miter lim="800000"/>
                      <a:headEnd/>
                      <a:tailEnd/>
                    </a:ln>
                  </pic:spPr>
                </pic:pic>
              </a:graphicData>
            </a:graphic>
          </wp:inline>
        </w:drawing>
      </w:r>
    </w:p>
    <w:p w:rsidR="006E37B4" w:rsidRPr="00BA7B17" w:rsidRDefault="006E37B4" w:rsidP="006E37B4">
      <w:pPr>
        <w:jc w:val="right"/>
        <w:rPr>
          <w:rFonts w:ascii="Calibri" w:hAnsi="Calibri"/>
        </w:rPr>
      </w:pPr>
      <w:r w:rsidRPr="00BA7B17">
        <w:rPr>
          <w:rFonts w:ascii="Calibri" w:hAnsi="Calibri"/>
        </w:rPr>
        <w:t>Information Systems</w:t>
      </w:r>
    </w:p>
    <w:p w:rsidR="006E37B4" w:rsidRPr="00BA7B17" w:rsidRDefault="006E37B4" w:rsidP="006E37B4">
      <w:pPr>
        <w:rPr>
          <w:rFonts w:ascii="Calibri" w:hAnsi="Calibri"/>
        </w:rPr>
      </w:pPr>
    </w:p>
    <w:p w:rsidR="006E37B4" w:rsidRPr="00BA7B17" w:rsidRDefault="006E37B4" w:rsidP="006E37B4">
      <w:pPr>
        <w:rPr>
          <w:rFonts w:ascii="Calibri" w:hAnsi="Calibri"/>
        </w:rPr>
      </w:pPr>
    </w:p>
    <w:p w:rsidR="006E37B4" w:rsidRPr="00BA7B17" w:rsidRDefault="006E37B4" w:rsidP="006E37B4">
      <w:pPr>
        <w:rPr>
          <w:rFonts w:ascii="Calibri" w:hAnsi="Calibri"/>
        </w:rPr>
      </w:pPr>
    </w:p>
    <w:p w:rsidR="006E37B4" w:rsidRPr="00BA7B17" w:rsidRDefault="006E37B4" w:rsidP="006E37B4">
      <w:pPr>
        <w:rPr>
          <w:rFonts w:ascii="Calibri" w:hAnsi="Calibri"/>
        </w:rPr>
      </w:pPr>
    </w:p>
    <w:p w:rsidR="006E37B4" w:rsidRPr="00BA7B17" w:rsidRDefault="006E37B4" w:rsidP="006E37B4">
      <w:pPr>
        <w:rPr>
          <w:rFonts w:ascii="Calibri" w:hAnsi="Calibri"/>
        </w:rPr>
      </w:pPr>
    </w:p>
    <w:p w:rsidR="006E37B4" w:rsidRPr="00BA7B17" w:rsidRDefault="00184885" w:rsidP="006E37B4">
      <w:pPr>
        <w:pStyle w:val="Title"/>
        <w:rPr>
          <w:rFonts w:ascii="Calibri" w:hAnsi="Calibri"/>
        </w:rPr>
      </w:pPr>
      <w:r>
        <w:rPr>
          <w:rFonts w:ascii="Calibri" w:hAnsi="Calibri"/>
        </w:rPr>
        <w:t>Text Encoding Guidelines</w:t>
      </w:r>
    </w:p>
    <w:p w:rsidR="006E37B4" w:rsidRPr="00BA7B17" w:rsidRDefault="006E37B4" w:rsidP="006E37B4">
      <w:pPr>
        <w:rPr>
          <w:rFonts w:ascii="Calibri" w:hAnsi="Calibri"/>
        </w:rPr>
      </w:pPr>
    </w:p>
    <w:p w:rsidR="006E37B4" w:rsidRPr="00BA7B17" w:rsidRDefault="001E0305" w:rsidP="006E37B4">
      <w:pPr>
        <w:pStyle w:val="Titlesub"/>
        <w:rPr>
          <w:rFonts w:ascii="Calibri" w:hAnsi="Calibri"/>
        </w:rPr>
      </w:pPr>
      <w:r>
        <w:rPr>
          <w:rFonts w:ascii="Calibri" w:hAnsi="Calibri"/>
        </w:rPr>
        <w:t xml:space="preserve">specifications for the encoding of textual matter to tei xml </w:t>
      </w:r>
    </w:p>
    <w:p w:rsidR="006E37B4" w:rsidRPr="00BA7B17" w:rsidRDefault="006E37B4" w:rsidP="006E37B4">
      <w:pPr>
        <w:rPr>
          <w:rFonts w:ascii="Calibri" w:hAnsi="Calibri"/>
        </w:rPr>
      </w:pPr>
    </w:p>
    <w:p w:rsidR="006E37B4" w:rsidRPr="00BA7B17" w:rsidRDefault="006E37B4" w:rsidP="006E37B4">
      <w:pPr>
        <w:rPr>
          <w:rFonts w:ascii="Calibri" w:hAnsi="Calibri"/>
        </w:rPr>
      </w:pPr>
    </w:p>
    <w:p w:rsidR="006E37B4" w:rsidRPr="00BA7B17" w:rsidRDefault="006E37B4" w:rsidP="006E37B4">
      <w:pPr>
        <w:rPr>
          <w:rFonts w:ascii="Calibri" w:hAnsi="Calibri"/>
        </w:rPr>
      </w:pPr>
    </w:p>
    <w:p w:rsidR="006E37B4" w:rsidRPr="00BA7B17" w:rsidRDefault="006E37B4" w:rsidP="006E37B4">
      <w:pPr>
        <w:rPr>
          <w:rFonts w:ascii="Calibri" w:hAnsi="Calibri"/>
        </w:rPr>
      </w:pPr>
    </w:p>
    <w:p w:rsidR="006E37B4" w:rsidRPr="00BA7B17" w:rsidRDefault="006E37B4" w:rsidP="006E37B4">
      <w:pPr>
        <w:rPr>
          <w:rFonts w:ascii="Calibri" w:hAnsi="Calibri"/>
        </w:rPr>
      </w:pPr>
    </w:p>
    <w:p w:rsidR="006E37B4" w:rsidRPr="00BA7B17" w:rsidRDefault="006E37B4" w:rsidP="006E37B4">
      <w:pPr>
        <w:rPr>
          <w:rFonts w:ascii="Calibri" w:hAnsi="Calibri"/>
        </w:rPr>
      </w:pPr>
    </w:p>
    <w:p w:rsidR="006E37B4" w:rsidRPr="00BA7B17" w:rsidRDefault="006E37B4" w:rsidP="006E37B4">
      <w:pPr>
        <w:rPr>
          <w:rFonts w:ascii="Calibri" w:hAnsi="Calibri"/>
        </w:rPr>
      </w:pPr>
    </w:p>
    <w:p w:rsidR="006E37B4" w:rsidRPr="00BA7B17" w:rsidRDefault="006E37B4" w:rsidP="006E37B4">
      <w:pPr>
        <w:rPr>
          <w:rFonts w:ascii="Calibri" w:hAnsi="Calibri"/>
        </w:rPr>
      </w:pPr>
    </w:p>
    <w:p w:rsidR="006E37B4" w:rsidRPr="00BA7B17" w:rsidRDefault="006E37B4" w:rsidP="006E37B4">
      <w:pPr>
        <w:rPr>
          <w:rFonts w:ascii="Calibri" w:hAnsi="Calibri"/>
        </w:rPr>
      </w:pPr>
    </w:p>
    <w:p w:rsidR="006E37B4" w:rsidRPr="00BA7B17" w:rsidRDefault="006E37B4" w:rsidP="006E37B4">
      <w:pPr>
        <w:rPr>
          <w:rFonts w:ascii="Calibri" w:hAnsi="Calibri"/>
        </w:rPr>
      </w:pPr>
    </w:p>
    <w:p w:rsidR="006E37B4" w:rsidRPr="00BA7B17" w:rsidRDefault="006E37B4" w:rsidP="006E37B4">
      <w:pPr>
        <w:rPr>
          <w:rFonts w:ascii="Calibri" w:hAnsi="Calibri"/>
        </w:rPr>
      </w:pPr>
    </w:p>
    <w:p w:rsidR="006E37B4" w:rsidRPr="00BA7B17" w:rsidRDefault="006E37B4" w:rsidP="006E37B4">
      <w:pPr>
        <w:rPr>
          <w:rFonts w:ascii="Calibri" w:hAnsi="Calibri"/>
        </w:rPr>
      </w:pPr>
    </w:p>
    <w:p w:rsidR="006E37B4" w:rsidRPr="00BA7B17" w:rsidRDefault="006E37B4" w:rsidP="006E37B4">
      <w:pPr>
        <w:rPr>
          <w:rFonts w:ascii="Calibri" w:hAnsi="Calibri"/>
        </w:rPr>
      </w:pPr>
    </w:p>
    <w:tbl>
      <w:tblPr>
        <w:tblpPr w:leftFromText="180" w:rightFromText="180"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7"/>
        <w:gridCol w:w="1360"/>
      </w:tblGrid>
      <w:tr w:rsidR="006E37B4" w:rsidRPr="00BA7B17">
        <w:tc>
          <w:tcPr>
            <w:tcW w:w="0" w:type="auto"/>
          </w:tcPr>
          <w:p w:rsidR="006E37B4" w:rsidRPr="00BA7B17" w:rsidRDefault="006E37B4" w:rsidP="006E37B4">
            <w:pPr>
              <w:pStyle w:val="Tablecell-rightaligned"/>
              <w:rPr>
                <w:rFonts w:ascii="Calibri" w:hAnsi="Calibri"/>
              </w:rPr>
            </w:pPr>
            <w:r w:rsidRPr="00BA7B17">
              <w:rPr>
                <w:rFonts w:ascii="Calibri" w:hAnsi="Calibri"/>
              </w:rPr>
              <w:t>Date:</w:t>
            </w:r>
          </w:p>
        </w:tc>
        <w:tc>
          <w:tcPr>
            <w:tcW w:w="0" w:type="auto"/>
          </w:tcPr>
          <w:p w:rsidR="006E37B4" w:rsidRPr="00BA7B17" w:rsidRDefault="001E0305" w:rsidP="001E0305">
            <w:pPr>
              <w:pStyle w:val="Tablecell"/>
              <w:rPr>
                <w:rFonts w:ascii="Calibri" w:hAnsi="Calibri"/>
              </w:rPr>
            </w:pPr>
            <w:r>
              <w:rPr>
                <w:rFonts w:ascii="Calibri" w:hAnsi="Calibri"/>
              </w:rPr>
              <w:t>16</w:t>
            </w:r>
            <w:r w:rsidR="006E37B4" w:rsidRPr="00BA7B17">
              <w:rPr>
                <w:rFonts w:ascii="Calibri" w:hAnsi="Calibri"/>
              </w:rPr>
              <w:t xml:space="preserve"> </w:t>
            </w:r>
            <w:r>
              <w:rPr>
                <w:rFonts w:ascii="Calibri" w:hAnsi="Calibri"/>
              </w:rPr>
              <w:t>June</w:t>
            </w:r>
            <w:r w:rsidR="006E37B4" w:rsidRPr="00BA7B17">
              <w:rPr>
                <w:rFonts w:ascii="Calibri" w:hAnsi="Calibri"/>
              </w:rPr>
              <w:t xml:space="preserve"> </w:t>
            </w:r>
            <w:r>
              <w:rPr>
                <w:rFonts w:ascii="Calibri" w:hAnsi="Calibri"/>
              </w:rPr>
              <w:t>2010</w:t>
            </w:r>
          </w:p>
        </w:tc>
      </w:tr>
      <w:tr w:rsidR="006E37B4" w:rsidRPr="00BA7B17">
        <w:tc>
          <w:tcPr>
            <w:tcW w:w="0" w:type="auto"/>
          </w:tcPr>
          <w:p w:rsidR="006E37B4" w:rsidRPr="00BA7B17" w:rsidRDefault="006E37B4" w:rsidP="006E37B4">
            <w:pPr>
              <w:pStyle w:val="Tablecell-rightaligned"/>
              <w:rPr>
                <w:rFonts w:ascii="Calibri" w:hAnsi="Calibri"/>
              </w:rPr>
            </w:pPr>
            <w:r w:rsidRPr="00BA7B17">
              <w:rPr>
                <w:rFonts w:ascii="Calibri" w:hAnsi="Calibri"/>
              </w:rPr>
              <w:t>Author:</w:t>
            </w:r>
          </w:p>
        </w:tc>
        <w:tc>
          <w:tcPr>
            <w:tcW w:w="0" w:type="auto"/>
          </w:tcPr>
          <w:p w:rsidR="006E37B4" w:rsidRPr="00BA7B17" w:rsidRDefault="006E37B4" w:rsidP="006E37B4">
            <w:pPr>
              <w:pStyle w:val="Tablecell"/>
              <w:rPr>
                <w:rFonts w:ascii="Calibri" w:hAnsi="Calibri"/>
              </w:rPr>
            </w:pPr>
            <w:r w:rsidRPr="00BA7B17">
              <w:rPr>
                <w:rFonts w:ascii="Calibri" w:hAnsi="Calibri"/>
              </w:rPr>
              <w:t>Kenneth Reed</w:t>
            </w:r>
            <w:fldSimple w:instr=" AUTHOR   \* MERGEFORMAT "/>
          </w:p>
        </w:tc>
      </w:tr>
      <w:tr w:rsidR="006E37B4" w:rsidRPr="00BA7B17">
        <w:tc>
          <w:tcPr>
            <w:tcW w:w="0" w:type="auto"/>
          </w:tcPr>
          <w:p w:rsidR="006E37B4" w:rsidRPr="00BA7B17" w:rsidRDefault="006E37B4" w:rsidP="006E37B4">
            <w:pPr>
              <w:pStyle w:val="Tablecell-rightaligned"/>
              <w:rPr>
                <w:rFonts w:ascii="Calibri" w:hAnsi="Calibri"/>
              </w:rPr>
            </w:pPr>
            <w:r w:rsidRPr="00BA7B17">
              <w:rPr>
                <w:rFonts w:ascii="Calibri" w:hAnsi="Calibri"/>
              </w:rPr>
              <w:t>Version:</w:t>
            </w:r>
          </w:p>
        </w:tc>
        <w:tc>
          <w:tcPr>
            <w:tcW w:w="0" w:type="auto"/>
          </w:tcPr>
          <w:p w:rsidR="006E37B4" w:rsidRPr="00BA7B17" w:rsidRDefault="006E37B4" w:rsidP="006E37B4">
            <w:pPr>
              <w:pStyle w:val="Tablecell"/>
              <w:rPr>
                <w:rFonts w:ascii="Calibri" w:hAnsi="Calibri"/>
              </w:rPr>
            </w:pPr>
            <w:r w:rsidRPr="00BA7B17">
              <w:rPr>
                <w:rFonts w:ascii="Calibri" w:hAnsi="Calibri"/>
              </w:rPr>
              <w:t>0.1</w:t>
            </w:r>
          </w:p>
        </w:tc>
      </w:tr>
    </w:tbl>
    <w:p w:rsidR="006E37B4" w:rsidRPr="00BA7B17" w:rsidRDefault="006E37B4" w:rsidP="006E37B4">
      <w:pPr>
        <w:pStyle w:val="HeadingnotinTOC"/>
        <w:rPr>
          <w:rFonts w:ascii="Calibri" w:hAnsi="Calibri"/>
        </w:rPr>
      </w:pPr>
    </w:p>
    <w:p w:rsidR="006E37B4" w:rsidRPr="00BA7B17" w:rsidRDefault="006E37B4" w:rsidP="006E37B4">
      <w:pPr>
        <w:pStyle w:val="HeadingnotinTOC"/>
        <w:rPr>
          <w:rFonts w:ascii="Calibri" w:hAnsi="Calibri"/>
        </w:rPr>
      </w:pPr>
      <w:r w:rsidRPr="00BA7B17">
        <w:rPr>
          <w:rFonts w:ascii="Calibri" w:hAnsi="Calibri"/>
        </w:rPr>
        <w:t>Document changes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4961"/>
        <w:gridCol w:w="2126"/>
      </w:tblGrid>
      <w:tr w:rsidR="006E37B4" w:rsidRPr="00BA7B17">
        <w:tblPrEx>
          <w:tblCellMar>
            <w:top w:w="0" w:type="dxa"/>
            <w:bottom w:w="0" w:type="dxa"/>
          </w:tblCellMar>
        </w:tblPrEx>
        <w:tc>
          <w:tcPr>
            <w:tcW w:w="1668" w:type="dxa"/>
          </w:tcPr>
          <w:p w:rsidR="006E37B4" w:rsidRPr="00BA7B17" w:rsidRDefault="006E37B4" w:rsidP="006E37B4">
            <w:pPr>
              <w:pStyle w:val="Tablecell-heading"/>
              <w:rPr>
                <w:rFonts w:ascii="Calibri" w:hAnsi="Calibri"/>
              </w:rPr>
            </w:pPr>
            <w:r w:rsidRPr="00BA7B17">
              <w:rPr>
                <w:rFonts w:ascii="Calibri" w:hAnsi="Calibri"/>
              </w:rPr>
              <w:t>Document</w:t>
            </w:r>
          </w:p>
        </w:tc>
        <w:tc>
          <w:tcPr>
            <w:tcW w:w="4961" w:type="dxa"/>
            <w:tcBorders>
              <w:bottom w:val="nil"/>
            </w:tcBorders>
          </w:tcPr>
          <w:p w:rsidR="006E37B4" w:rsidRPr="00BA7B17" w:rsidRDefault="006E37B4" w:rsidP="006E37B4">
            <w:pPr>
              <w:pStyle w:val="Tablecell-heading"/>
              <w:rPr>
                <w:rFonts w:ascii="Calibri" w:hAnsi="Calibri"/>
              </w:rPr>
            </w:pPr>
            <w:r w:rsidRPr="00BA7B17">
              <w:rPr>
                <w:rFonts w:ascii="Calibri" w:hAnsi="Calibri"/>
              </w:rPr>
              <w:t>Reason For Change</w:t>
            </w:r>
          </w:p>
        </w:tc>
        <w:tc>
          <w:tcPr>
            <w:tcW w:w="2126" w:type="dxa"/>
          </w:tcPr>
          <w:p w:rsidR="006E37B4" w:rsidRPr="00BA7B17" w:rsidRDefault="006E37B4" w:rsidP="006E37B4">
            <w:pPr>
              <w:pStyle w:val="Tablecell-heading"/>
              <w:rPr>
                <w:rFonts w:ascii="Calibri" w:hAnsi="Calibri"/>
              </w:rPr>
            </w:pPr>
            <w:r w:rsidRPr="00BA7B17">
              <w:rPr>
                <w:rFonts w:ascii="Calibri" w:hAnsi="Calibri"/>
              </w:rPr>
              <w:t>Date and Initials</w:t>
            </w:r>
          </w:p>
        </w:tc>
      </w:tr>
      <w:tr w:rsidR="001E0305" w:rsidRPr="00BA7B17">
        <w:tblPrEx>
          <w:tblCellMar>
            <w:top w:w="0" w:type="dxa"/>
            <w:bottom w:w="0" w:type="dxa"/>
          </w:tblCellMar>
        </w:tblPrEx>
        <w:tc>
          <w:tcPr>
            <w:tcW w:w="1668" w:type="dxa"/>
          </w:tcPr>
          <w:p w:rsidR="001E0305" w:rsidRPr="00BA7B17" w:rsidRDefault="001E0305" w:rsidP="006E37B4">
            <w:pPr>
              <w:pStyle w:val="Tablecell"/>
              <w:rPr>
                <w:rFonts w:ascii="Calibri" w:hAnsi="Calibri"/>
              </w:rPr>
            </w:pPr>
            <w:r>
              <w:rPr>
                <w:rFonts w:ascii="Calibri" w:hAnsi="Calibri"/>
              </w:rPr>
              <w:t>1.4.1</w:t>
            </w:r>
          </w:p>
        </w:tc>
        <w:tc>
          <w:tcPr>
            <w:tcW w:w="4961" w:type="dxa"/>
          </w:tcPr>
          <w:p w:rsidR="001E0305" w:rsidRPr="00BA7B17" w:rsidRDefault="001E0305" w:rsidP="006E37B4">
            <w:pPr>
              <w:pStyle w:val="Tablecell"/>
              <w:rPr>
                <w:rFonts w:ascii="Calibri" w:hAnsi="Calibri"/>
              </w:rPr>
            </w:pPr>
            <w:r>
              <w:rPr>
                <w:rFonts w:ascii="Calibri" w:hAnsi="Calibri"/>
              </w:rPr>
              <w:t>Format Change</w:t>
            </w:r>
          </w:p>
        </w:tc>
        <w:tc>
          <w:tcPr>
            <w:tcW w:w="2126" w:type="dxa"/>
          </w:tcPr>
          <w:p w:rsidR="001E0305" w:rsidRPr="00BA7B17" w:rsidRDefault="001E0305" w:rsidP="001E0305">
            <w:pPr>
              <w:pStyle w:val="Tablecell"/>
              <w:rPr>
                <w:rFonts w:ascii="Calibri" w:hAnsi="Calibri"/>
              </w:rPr>
            </w:pPr>
            <w:r>
              <w:rPr>
                <w:rFonts w:ascii="Calibri" w:hAnsi="Calibri"/>
              </w:rPr>
              <w:t>KR 20100616</w:t>
            </w:r>
          </w:p>
        </w:tc>
      </w:tr>
    </w:tbl>
    <w:p w:rsidR="001E0305" w:rsidRDefault="001E0305" w:rsidP="001E0305">
      <w:pPr>
        <w:pStyle w:val="HeadingnotinTOC"/>
        <w:rPr>
          <w:rFonts w:ascii="Calibri" w:hAnsi="Calibri"/>
        </w:rPr>
      </w:pPr>
    </w:p>
    <w:p w:rsidR="00C148A5" w:rsidRDefault="001E0305">
      <w:pPr>
        <w:spacing w:after="0"/>
        <w:ind w:left="0"/>
        <w:rPr>
          <w:rFonts w:ascii="Calibri" w:hAnsi="Calibri"/>
        </w:rPr>
      </w:pPr>
      <w:r>
        <w:rPr>
          <w:rFonts w:ascii="Calibri" w:hAnsi="Calibri"/>
        </w:rPr>
        <w:br w:type="page"/>
      </w:r>
    </w:p>
    <w:sdt>
      <w:sdtPr>
        <w:id w:val="250714513"/>
        <w:docPartObj>
          <w:docPartGallery w:val="Table of Contents"/>
          <w:docPartUnique/>
        </w:docPartObj>
      </w:sdtPr>
      <w:sdtEndPr>
        <w:rPr>
          <w:rFonts w:ascii="OUP Argo" w:hAnsi="OUP Argo"/>
          <w:b w:val="0"/>
          <w:bCs w:val="0"/>
          <w:color w:val="auto"/>
          <w:sz w:val="24"/>
          <w:szCs w:val="24"/>
          <w:lang w:val="en-GB" w:eastAsia="en-GB"/>
        </w:rPr>
      </w:sdtEndPr>
      <w:sdtContent>
        <w:p w:rsidR="00C148A5" w:rsidRDefault="00C148A5">
          <w:pPr>
            <w:pStyle w:val="TOCHeading"/>
          </w:pPr>
          <w:r>
            <w:t>Table of Contents</w:t>
          </w:r>
        </w:p>
        <w:p w:rsidR="00C148A5" w:rsidRDefault="00C148A5">
          <w:pPr>
            <w:pStyle w:val="TOC1"/>
            <w:tabs>
              <w:tab w:val="left" w:pos="351"/>
              <w:tab w:val="right" w:leader="dot" w:pos="8636"/>
            </w:tabs>
            <w:rPr>
              <w:rFonts w:eastAsiaTheme="minorEastAsia" w:cstheme="minorBidi"/>
              <w:noProof/>
              <w:lang w:val="en-US" w:eastAsia="en-US"/>
            </w:rPr>
          </w:pPr>
          <w:r>
            <w:fldChar w:fldCharType="begin"/>
          </w:r>
          <w:r>
            <w:instrText xml:space="preserve"> TOC \o "1-3" \h \z \u </w:instrText>
          </w:r>
          <w:r>
            <w:fldChar w:fldCharType="separate"/>
          </w:r>
          <w:r>
            <w:rPr>
              <w:noProof/>
            </w:rPr>
            <w:t>1</w:t>
          </w:r>
          <w:r>
            <w:rPr>
              <w:rFonts w:eastAsiaTheme="minorEastAsia" w:cstheme="minorBidi"/>
              <w:noProof/>
              <w:lang w:val="en-US" w:eastAsia="en-US"/>
            </w:rPr>
            <w:tab/>
          </w:r>
          <w:r>
            <w:rPr>
              <w:noProof/>
            </w:rPr>
            <w:t>Introduction</w:t>
          </w:r>
          <w:r>
            <w:rPr>
              <w:noProof/>
            </w:rPr>
            <w:tab/>
          </w:r>
          <w:r>
            <w:rPr>
              <w:noProof/>
            </w:rPr>
            <w:fldChar w:fldCharType="begin"/>
          </w:r>
          <w:r>
            <w:rPr>
              <w:noProof/>
            </w:rPr>
            <w:instrText xml:space="preserve"> PAGEREF _Toc170444892 \h </w:instrText>
          </w:r>
          <w:r>
            <w:rPr>
              <w:noProof/>
            </w:rPr>
          </w:r>
          <w:r>
            <w:rPr>
              <w:noProof/>
            </w:rPr>
            <w:fldChar w:fldCharType="separate"/>
          </w:r>
          <w:r>
            <w:rPr>
              <w:noProof/>
            </w:rPr>
            <w:t>6</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1.1</w:t>
          </w:r>
          <w:r>
            <w:rPr>
              <w:rFonts w:eastAsiaTheme="minorEastAsia" w:cstheme="minorBidi"/>
              <w:noProof/>
              <w:sz w:val="24"/>
              <w:lang w:val="en-US" w:eastAsia="en-US"/>
            </w:rPr>
            <w:tab/>
          </w:r>
          <w:r>
            <w:rPr>
              <w:noProof/>
            </w:rPr>
            <w:t>Unicode Characters</w:t>
          </w:r>
          <w:r>
            <w:rPr>
              <w:noProof/>
            </w:rPr>
            <w:tab/>
          </w:r>
          <w:r>
            <w:rPr>
              <w:noProof/>
            </w:rPr>
            <w:fldChar w:fldCharType="begin"/>
          </w:r>
          <w:r>
            <w:rPr>
              <w:noProof/>
            </w:rPr>
            <w:instrText xml:space="preserve"> PAGEREF _Toc170444893 \h </w:instrText>
          </w:r>
          <w:r>
            <w:rPr>
              <w:noProof/>
            </w:rPr>
          </w:r>
          <w:r>
            <w:rPr>
              <w:noProof/>
            </w:rPr>
            <w:fldChar w:fldCharType="separate"/>
          </w:r>
          <w:r>
            <w:rPr>
              <w:noProof/>
            </w:rPr>
            <w:t>6</w:t>
          </w:r>
          <w:r>
            <w:rPr>
              <w:noProof/>
            </w:rPr>
            <w:fldChar w:fldCharType="end"/>
          </w:r>
        </w:p>
        <w:p w:rsidR="00C148A5" w:rsidRDefault="00C148A5">
          <w:pPr>
            <w:pStyle w:val="TOC1"/>
            <w:tabs>
              <w:tab w:val="left" w:pos="351"/>
              <w:tab w:val="right" w:leader="dot" w:pos="8636"/>
            </w:tabs>
            <w:rPr>
              <w:rFonts w:eastAsiaTheme="minorEastAsia" w:cstheme="minorBidi"/>
              <w:noProof/>
              <w:lang w:val="en-US" w:eastAsia="en-US"/>
            </w:rPr>
          </w:pPr>
          <w:r>
            <w:rPr>
              <w:noProof/>
            </w:rPr>
            <w:t>2</w:t>
          </w:r>
          <w:r>
            <w:rPr>
              <w:rFonts w:eastAsiaTheme="minorEastAsia" w:cstheme="minorBidi"/>
              <w:noProof/>
              <w:lang w:val="en-US" w:eastAsia="en-US"/>
            </w:rPr>
            <w:tab/>
          </w:r>
          <w:r>
            <w:rPr>
              <w:noProof/>
            </w:rPr>
            <w:t>TEI Structure</w:t>
          </w:r>
          <w:r>
            <w:rPr>
              <w:noProof/>
            </w:rPr>
            <w:tab/>
          </w:r>
          <w:r>
            <w:rPr>
              <w:noProof/>
            </w:rPr>
            <w:fldChar w:fldCharType="begin"/>
          </w:r>
          <w:r>
            <w:rPr>
              <w:noProof/>
            </w:rPr>
            <w:instrText xml:space="preserve"> PAGEREF _Toc170444894 \h </w:instrText>
          </w:r>
          <w:r>
            <w:rPr>
              <w:noProof/>
            </w:rPr>
          </w:r>
          <w:r>
            <w:rPr>
              <w:noProof/>
            </w:rPr>
            <w:fldChar w:fldCharType="separate"/>
          </w:r>
          <w:r>
            <w:rPr>
              <w:noProof/>
            </w:rPr>
            <w:t>7</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2.1</w:t>
          </w:r>
          <w:r>
            <w:rPr>
              <w:rFonts w:eastAsiaTheme="minorEastAsia" w:cstheme="minorBidi"/>
              <w:noProof/>
              <w:sz w:val="24"/>
              <w:lang w:val="en-US" w:eastAsia="en-US"/>
            </w:rPr>
            <w:tab/>
          </w:r>
          <w:r>
            <w:rPr>
              <w:noProof/>
            </w:rPr>
            <w:t>&lt;TEI&gt;: Root element</w:t>
          </w:r>
          <w:r>
            <w:rPr>
              <w:noProof/>
            </w:rPr>
            <w:tab/>
          </w:r>
          <w:r>
            <w:rPr>
              <w:noProof/>
            </w:rPr>
            <w:fldChar w:fldCharType="begin"/>
          </w:r>
          <w:r>
            <w:rPr>
              <w:noProof/>
            </w:rPr>
            <w:instrText xml:space="preserve"> PAGEREF _Toc170444895 \h </w:instrText>
          </w:r>
          <w:r>
            <w:rPr>
              <w:noProof/>
            </w:rPr>
          </w:r>
          <w:r>
            <w:rPr>
              <w:noProof/>
            </w:rPr>
            <w:fldChar w:fldCharType="separate"/>
          </w:r>
          <w:r>
            <w:rPr>
              <w:noProof/>
            </w:rPr>
            <w:t>7</w:t>
          </w:r>
          <w:r>
            <w:rPr>
              <w:noProof/>
            </w:rPr>
            <w:fldChar w:fldCharType="end"/>
          </w:r>
        </w:p>
        <w:p w:rsidR="00C148A5" w:rsidRDefault="00C148A5">
          <w:pPr>
            <w:pStyle w:val="TOC1"/>
            <w:tabs>
              <w:tab w:val="left" w:pos="351"/>
              <w:tab w:val="right" w:leader="dot" w:pos="8636"/>
            </w:tabs>
            <w:rPr>
              <w:rFonts w:eastAsiaTheme="minorEastAsia" w:cstheme="minorBidi"/>
              <w:noProof/>
              <w:lang w:val="en-US" w:eastAsia="en-US"/>
            </w:rPr>
          </w:pPr>
          <w:r>
            <w:rPr>
              <w:noProof/>
            </w:rPr>
            <w:t>3</w:t>
          </w:r>
          <w:r>
            <w:rPr>
              <w:rFonts w:eastAsiaTheme="minorEastAsia" w:cstheme="minorBidi"/>
              <w:noProof/>
              <w:lang w:val="en-US" w:eastAsia="en-US"/>
            </w:rPr>
            <w:tab/>
          </w:r>
          <w:r>
            <w:rPr>
              <w:noProof/>
            </w:rPr>
            <w:t>&lt;teiHeader&gt;</w:t>
          </w:r>
          <w:r>
            <w:rPr>
              <w:noProof/>
            </w:rPr>
            <w:tab/>
          </w:r>
          <w:r>
            <w:rPr>
              <w:noProof/>
            </w:rPr>
            <w:fldChar w:fldCharType="begin"/>
          </w:r>
          <w:r>
            <w:rPr>
              <w:noProof/>
            </w:rPr>
            <w:instrText xml:space="preserve"> PAGEREF _Toc170444896 \h </w:instrText>
          </w:r>
          <w:r>
            <w:rPr>
              <w:noProof/>
            </w:rPr>
          </w:r>
          <w:r>
            <w:rPr>
              <w:noProof/>
            </w:rPr>
            <w:fldChar w:fldCharType="separate"/>
          </w:r>
          <w:r>
            <w:rPr>
              <w:noProof/>
            </w:rPr>
            <w:t>7</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3.1</w:t>
          </w:r>
          <w:r>
            <w:rPr>
              <w:rFonts w:eastAsiaTheme="minorEastAsia" w:cstheme="minorBidi"/>
              <w:noProof/>
              <w:sz w:val="24"/>
              <w:lang w:val="en-US" w:eastAsia="en-US"/>
            </w:rPr>
            <w:tab/>
          </w:r>
          <w:r>
            <w:rPr>
              <w:noProof/>
            </w:rPr>
            <w:t>&lt;fileDesc&gt;</w:t>
          </w:r>
          <w:r>
            <w:rPr>
              <w:noProof/>
            </w:rPr>
            <w:tab/>
          </w:r>
          <w:r>
            <w:rPr>
              <w:noProof/>
            </w:rPr>
            <w:fldChar w:fldCharType="begin"/>
          </w:r>
          <w:r>
            <w:rPr>
              <w:noProof/>
            </w:rPr>
            <w:instrText xml:space="preserve"> PAGEREF _Toc170444897 \h </w:instrText>
          </w:r>
          <w:r>
            <w:rPr>
              <w:noProof/>
            </w:rPr>
          </w:r>
          <w:r>
            <w:rPr>
              <w:noProof/>
            </w:rPr>
            <w:fldChar w:fldCharType="separate"/>
          </w:r>
          <w:r>
            <w:rPr>
              <w:noProof/>
            </w:rPr>
            <w:t>7</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3.1.1</w:t>
          </w:r>
          <w:r>
            <w:rPr>
              <w:rFonts w:eastAsiaTheme="minorEastAsia" w:cstheme="minorBidi"/>
              <w:noProof/>
              <w:sz w:val="24"/>
              <w:lang w:val="en-US" w:eastAsia="en-US"/>
            </w:rPr>
            <w:tab/>
          </w:r>
          <w:r>
            <w:rPr>
              <w:noProof/>
            </w:rPr>
            <w:t>&lt;fileDesc&gt; Example</w:t>
          </w:r>
          <w:r>
            <w:rPr>
              <w:noProof/>
            </w:rPr>
            <w:tab/>
          </w:r>
          <w:r>
            <w:rPr>
              <w:noProof/>
            </w:rPr>
            <w:fldChar w:fldCharType="begin"/>
          </w:r>
          <w:r>
            <w:rPr>
              <w:noProof/>
            </w:rPr>
            <w:instrText xml:space="preserve"> PAGEREF _Toc170444898 \h </w:instrText>
          </w:r>
          <w:r>
            <w:rPr>
              <w:noProof/>
            </w:rPr>
          </w:r>
          <w:r>
            <w:rPr>
              <w:noProof/>
            </w:rPr>
            <w:fldChar w:fldCharType="separate"/>
          </w:r>
          <w:r>
            <w:rPr>
              <w:noProof/>
            </w:rPr>
            <w:t>8</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3.2</w:t>
          </w:r>
          <w:r>
            <w:rPr>
              <w:rFonts w:eastAsiaTheme="minorEastAsia" w:cstheme="minorBidi"/>
              <w:noProof/>
              <w:sz w:val="24"/>
              <w:lang w:val="en-US" w:eastAsia="en-US"/>
            </w:rPr>
            <w:tab/>
          </w:r>
          <w:r>
            <w:rPr>
              <w:noProof/>
            </w:rPr>
            <w:t>&lt;encodingDesc&gt;</w:t>
          </w:r>
          <w:r>
            <w:rPr>
              <w:noProof/>
            </w:rPr>
            <w:tab/>
          </w:r>
          <w:r>
            <w:rPr>
              <w:noProof/>
            </w:rPr>
            <w:fldChar w:fldCharType="begin"/>
          </w:r>
          <w:r>
            <w:rPr>
              <w:noProof/>
            </w:rPr>
            <w:instrText xml:space="preserve"> PAGEREF _Toc170444899 \h </w:instrText>
          </w:r>
          <w:r>
            <w:rPr>
              <w:noProof/>
            </w:rPr>
          </w:r>
          <w:r>
            <w:rPr>
              <w:noProof/>
            </w:rPr>
            <w:fldChar w:fldCharType="separate"/>
          </w:r>
          <w:r>
            <w:rPr>
              <w:noProof/>
            </w:rPr>
            <w:t>9</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3.2.1</w:t>
          </w:r>
          <w:r>
            <w:rPr>
              <w:rFonts w:eastAsiaTheme="minorEastAsia" w:cstheme="minorBidi"/>
              <w:noProof/>
              <w:sz w:val="24"/>
              <w:lang w:val="en-US" w:eastAsia="en-US"/>
            </w:rPr>
            <w:tab/>
          </w:r>
          <w:r>
            <w:rPr>
              <w:noProof/>
            </w:rPr>
            <w:t>&lt;encodingDesc&gt; Example</w:t>
          </w:r>
          <w:r>
            <w:rPr>
              <w:noProof/>
            </w:rPr>
            <w:tab/>
          </w:r>
          <w:r>
            <w:rPr>
              <w:noProof/>
            </w:rPr>
            <w:fldChar w:fldCharType="begin"/>
          </w:r>
          <w:r>
            <w:rPr>
              <w:noProof/>
            </w:rPr>
            <w:instrText xml:space="preserve"> PAGEREF _Toc170444900 \h </w:instrText>
          </w:r>
          <w:r>
            <w:rPr>
              <w:noProof/>
            </w:rPr>
          </w:r>
          <w:r>
            <w:rPr>
              <w:noProof/>
            </w:rPr>
            <w:fldChar w:fldCharType="separate"/>
          </w:r>
          <w:r>
            <w:rPr>
              <w:noProof/>
            </w:rPr>
            <w:t>9</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3.3</w:t>
          </w:r>
          <w:r>
            <w:rPr>
              <w:rFonts w:eastAsiaTheme="minorEastAsia" w:cstheme="minorBidi"/>
              <w:noProof/>
              <w:sz w:val="24"/>
              <w:lang w:val="en-US" w:eastAsia="en-US"/>
            </w:rPr>
            <w:tab/>
          </w:r>
          <w:r>
            <w:rPr>
              <w:noProof/>
            </w:rPr>
            <w:t>&lt;profileDesc&gt;</w:t>
          </w:r>
          <w:r>
            <w:rPr>
              <w:noProof/>
            </w:rPr>
            <w:tab/>
          </w:r>
          <w:r>
            <w:rPr>
              <w:noProof/>
            </w:rPr>
            <w:fldChar w:fldCharType="begin"/>
          </w:r>
          <w:r>
            <w:rPr>
              <w:noProof/>
            </w:rPr>
            <w:instrText xml:space="preserve"> PAGEREF _Toc170444901 \h </w:instrText>
          </w:r>
          <w:r>
            <w:rPr>
              <w:noProof/>
            </w:rPr>
          </w:r>
          <w:r>
            <w:rPr>
              <w:noProof/>
            </w:rPr>
            <w:fldChar w:fldCharType="separate"/>
          </w:r>
          <w:r>
            <w:rPr>
              <w:noProof/>
            </w:rPr>
            <w:t>10</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3.3.1</w:t>
          </w:r>
          <w:r>
            <w:rPr>
              <w:rFonts w:eastAsiaTheme="minorEastAsia" w:cstheme="minorBidi"/>
              <w:noProof/>
              <w:sz w:val="24"/>
              <w:lang w:val="en-US" w:eastAsia="en-US"/>
            </w:rPr>
            <w:tab/>
          </w:r>
          <w:r>
            <w:rPr>
              <w:noProof/>
            </w:rPr>
            <w:t>&lt;profileDesc&gt; Example</w:t>
          </w:r>
          <w:r>
            <w:rPr>
              <w:noProof/>
            </w:rPr>
            <w:tab/>
          </w:r>
          <w:r>
            <w:rPr>
              <w:noProof/>
            </w:rPr>
            <w:fldChar w:fldCharType="begin"/>
          </w:r>
          <w:r>
            <w:rPr>
              <w:noProof/>
            </w:rPr>
            <w:instrText xml:space="preserve"> PAGEREF _Toc170444902 \h </w:instrText>
          </w:r>
          <w:r>
            <w:rPr>
              <w:noProof/>
            </w:rPr>
          </w:r>
          <w:r>
            <w:rPr>
              <w:noProof/>
            </w:rPr>
            <w:fldChar w:fldCharType="separate"/>
          </w:r>
          <w:r>
            <w:rPr>
              <w:noProof/>
            </w:rPr>
            <w:t>10</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3.4</w:t>
          </w:r>
          <w:r>
            <w:rPr>
              <w:rFonts w:eastAsiaTheme="minorEastAsia" w:cstheme="minorBidi"/>
              <w:noProof/>
              <w:sz w:val="24"/>
              <w:lang w:val="en-US" w:eastAsia="en-US"/>
            </w:rPr>
            <w:tab/>
          </w:r>
          <w:r>
            <w:rPr>
              <w:noProof/>
            </w:rPr>
            <w:t>&lt;revisionDesc&gt;</w:t>
          </w:r>
          <w:r>
            <w:rPr>
              <w:noProof/>
            </w:rPr>
            <w:tab/>
          </w:r>
          <w:r>
            <w:rPr>
              <w:noProof/>
            </w:rPr>
            <w:fldChar w:fldCharType="begin"/>
          </w:r>
          <w:r>
            <w:rPr>
              <w:noProof/>
            </w:rPr>
            <w:instrText xml:space="preserve"> PAGEREF _Toc170444903 \h </w:instrText>
          </w:r>
          <w:r>
            <w:rPr>
              <w:noProof/>
            </w:rPr>
          </w:r>
          <w:r>
            <w:rPr>
              <w:noProof/>
            </w:rPr>
            <w:fldChar w:fldCharType="separate"/>
          </w:r>
          <w:r>
            <w:rPr>
              <w:noProof/>
            </w:rPr>
            <w:t>11</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3.4.1</w:t>
          </w:r>
          <w:r>
            <w:rPr>
              <w:rFonts w:eastAsiaTheme="minorEastAsia" w:cstheme="minorBidi"/>
              <w:noProof/>
              <w:sz w:val="24"/>
              <w:lang w:val="en-US" w:eastAsia="en-US"/>
            </w:rPr>
            <w:tab/>
          </w:r>
          <w:r>
            <w:rPr>
              <w:noProof/>
            </w:rPr>
            <w:t>&lt;revisionDesc&gt; Example</w:t>
          </w:r>
          <w:r>
            <w:rPr>
              <w:noProof/>
            </w:rPr>
            <w:tab/>
          </w:r>
          <w:r>
            <w:rPr>
              <w:noProof/>
            </w:rPr>
            <w:fldChar w:fldCharType="begin"/>
          </w:r>
          <w:r>
            <w:rPr>
              <w:noProof/>
            </w:rPr>
            <w:instrText xml:space="preserve"> PAGEREF _Toc170444904 \h </w:instrText>
          </w:r>
          <w:r>
            <w:rPr>
              <w:noProof/>
            </w:rPr>
          </w:r>
          <w:r>
            <w:rPr>
              <w:noProof/>
            </w:rPr>
            <w:fldChar w:fldCharType="separate"/>
          </w:r>
          <w:r>
            <w:rPr>
              <w:noProof/>
            </w:rPr>
            <w:t>11</w:t>
          </w:r>
          <w:r>
            <w:rPr>
              <w:noProof/>
            </w:rPr>
            <w:fldChar w:fldCharType="end"/>
          </w:r>
        </w:p>
        <w:p w:rsidR="00C148A5" w:rsidRDefault="00C148A5">
          <w:pPr>
            <w:pStyle w:val="TOC1"/>
            <w:tabs>
              <w:tab w:val="left" w:pos="351"/>
              <w:tab w:val="right" w:leader="dot" w:pos="8636"/>
            </w:tabs>
            <w:rPr>
              <w:rFonts w:eastAsiaTheme="minorEastAsia" w:cstheme="minorBidi"/>
              <w:noProof/>
              <w:lang w:val="en-US" w:eastAsia="en-US"/>
            </w:rPr>
          </w:pPr>
          <w:r>
            <w:rPr>
              <w:noProof/>
            </w:rPr>
            <w:t>4</w:t>
          </w:r>
          <w:r>
            <w:rPr>
              <w:rFonts w:eastAsiaTheme="minorEastAsia" w:cstheme="minorBidi"/>
              <w:noProof/>
              <w:lang w:val="en-US" w:eastAsia="en-US"/>
            </w:rPr>
            <w:tab/>
          </w:r>
          <w:r>
            <w:rPr>
              <w:noProof/>
            </w:rPr>
            <w:t>&lt;text&gt;</w:t>
          </w:r>
          <w:r>
            <w:rPr>
              <w:noProof/>
            </w:rPr>
            <w:tab/>
          </w:r>
          <w:r>
            <w:rPr>
              <w:noProof/>
            </w:rPr>
            <w:fldChar w:fldCharType="begin"/>
          </w:r>
          <w:r>
            <w:rPr>
              <w:noProof/>
            </w:rPr>
            <w:instrText xml:space="preserve"> PAGEREF _Toc170444905 \h </w:instrText>
          </w:r>
          <w:r>
            <w:rPr>
              <w:noProof/>
            </w:rPr>
          </w:r>
          <w:r>
            <w:rPr>
              <w:noProof/>
            </w:rPr>
            <w:fldChar w:fldCharType="separate"/>
          </w:r>
          <w:r>
            <w:rPr>
              <w:noProof/>
            </w:rPr>
            <w:t>11</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4.1</w:t>
          </w:r>
          <w:r>
            <w:rPr>
              <w:rFonts w:eastAsiaTheme="minorEastAsia" w:cstheme="minorBidi"/>
              <w:noProof/>
              <w:sz w:val="24"/>
              <w:lang w:val="en-US" w:eastAsia="en-US"/>
            </w:rPr>
            <w:tab/>
          </w:r>
          <w:r>
            <w:rPr>
              <w:noProof/>
            </w:rPr>
            <w:t>&lt;div&gt;</w:t>
          </w:r>
          <w:r>
            <w:rPr>
              <w:noProof/>
            </w:rPr>
            <w:tab/>
          </w:r>
          <w:r>
            <w:rPr>
              <w:noProof/>
            </w:rPr>
            <w:fldChar w:fldCharType="begin"/>
          </w:r>
          <w:r>
            <w:rPr>
              <w:noProof/>
            </w:rPr>
            <w:instrText xml:space="preserve"> PAGEREF _Toc170444906 \h </w:instrText>
          </w:r>
          <w:r>
            <w:rPr>
              <w:noProof/>
            </w:rPr>
          </w:r>
          <w:r>
            <w:rPr>
              <w:noProof/>
            </w:rPr>
            <w:fldChar w:fldCharType="separate"/>
          </w:r>
          <w:r>
            <w:rPr>
              <w:noProof/>
            </w:rPr>
            <w:t>11</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4.2</w:t>
          </w:r>
          <w:r>
            <w:rPr>
              <w:rFonts w:eastAsiaTheme="minorEastAsia" w:cstheme="minorBidi"/>
              <w:noProof/>
              <w:sz w:val="24"/>
              <w:lang w:val="en-US" w:eastAsia="en-US"/>
            </w:rPr>
            <w:tab/>
          </w:r>
          <w:r>
            <w:rPr>
              <w:noProof/>
            </w:rPr>
            <w:t>xml:id Attribute</w:t>
          </w:r>
          <w:r>
            <w:rPr>
              <w:noProof/>
            </w:rPr>
            <w:tab/>
          </w:r>
          <w:r>
            <w:rPr>
              <w:noProof/>
            </w:rPr>
            <w:fldChar w:fldCharType="begin"/>
          </w:r>
          <w:r>
            <w:rPr>
              <w:noProof/>
            </w:rPr>
            <w:instrText xml:space="preserve"> PAGEREF _Toc170444907 \h </w:instrText>
          </w:r>
          <w:r>
            <w:rPr>
              <w:noProof/>
            </w:rPr>
          </w:r>
          <w:r>
            <w:rPr>
              <w:noProof/>
            </w:rPr>
            <w:fldChar w:fldCharType="separate"/>
          </w:r>
          <w:r>
            <w:rPr>
              <w:noProof/>
            </w:rPr>
            <w:t>13</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4.3</w:t>
          </w:r>
          <w:r>
            <w:rPr>
              <w:rFonts w:eastAsiaTheme="minorEastAsia" w:cstheme="minorBidi"/>
              <w:noProof/>
              <w:sz w:val="24"/>
              <w:lang w:val="en-US" w:eastAsia="en-US"/>
            </w:rPr>
            <w:tab/>
          </w:r>
          <w:r>
            <w:rPr>
              <w:noProof/>
            </w:rPr>
            <w:t>n Attribute</w:t>
          </w:r>
          <w:r>
            <w:rPr>
              <w:noProof/>
            </w:rPr>
            <w:tab/>
          </w:r>
          <w:r>
            <w:rPr>
              <w:noProof/>
            </w:rPr>
            <w:fldChar w:fldCharType="begin"/>
          </w:r>
          <w:r>
            <w:rPr>
              <w:noProof/>
            </w:rPr>
            <w:instrText xml:space="preserve"> PAGEREF _Toc170444908 \h </w:instrText>
          </w:r>
          <w:r>
            <w:rPr>
              <w:noProof/>
            </w:rPr>
          </w:r>
          <w:r>
            <w:rPr>
              <w:noProof/>
            </w:rPr>
            <w:fldChar w:fldCharType="separate"/>
          </w:r>
          <w:r>
            <w:rPr>
              <w:noProof/>
            </w:rPr>
            <w:t>14</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4.4</w:t>
          </w:r>
          <w:r>
            <w:rPr>
              <w:rFonts w:eastAsiaTheme="minorEastAsia" w:cstheme="minorBidi"/>
              <w:noProof/>
              <w:sz w:val="24"/>
              <w:lang w:val="en-US" w:eastAsia="en-US"/>
            </w:rPr>
            <w:tab/>
          </w:r>
          <w:r>
            <w:rPr>
              <w:noProof/>
            </w:rPr>
            <w:t>&lt;pb&gt;</w:t>
          </w:r>
          <w:r>
            <w:rPr>
              <w:noProof/>
            </w:rPr>
            <w:tab/>
          </w:r>
          <w:r>
            <w:rPr>
              <w:noProof/>
            </w:rPr>
            <w:fldChar w:fldCharType="begin"/>
          </w:r>
          <w:r>
            <w:rPr>
              <w:noProof/>
            </w:rPr>
            <w:instrText xml:space="preserve"> PAGEREF _Toc170444909 \h </w:instrText>
          </w:r>
          <w:r>
            <w:rPr>
              <w:noProof/>
            </w:rPr>
          </w:r>
          <w:r>
            <w:rPr>
              <w:noProof/>
            </w:rPr>
            <w:fldChar w:fldCharType="separate"/>
          </w:r>
          <w:r>
            <w:rPr>
              <w:noProof/>
            </w:rPr>
            <w:t>14</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4.4.1</w:t>
          </w:r>
          <w:r>
            <w:rPr>
              <w:rFonts w:eastAsiaTheme="minorEastAsia" w:cstheme="minorBidi"/>
              <w:noProof/>
              <w:sz w:val="24"/>
              <w:lang w:val="en-US" w:eastAsia="en-US"/>
            </w:rPr>
            <w:tab/>
          </w:r>
          <w:r>
            <w:rPr>
              <w:noProof/>
            </w:rPr>
            <w:t>&lt;pb&gt; Examples</w:t>
          </w:r>
          <w:r>
            <w:rPr>
              <w:noProof/>
            </w:rPr>
            <w:tab/>
          </w:r>
          <w:r>
            <w:rPr>
              <w:noProof/>
            </w:rPr>
            <w:fldChar w:fldCharType="begin"/>
          </w:r>
          <w:r>
            <w:rPr>
              <w:noProof/>
            </w:rPr>
            <w:instrText xml:space="preserve"> PAGEREF _Toc170444910 \h </w:instrText>
          </w:r>
          <w:r>
            <w:rPr>
              <w:noProof/>
            </w:rPr>
          </w:r>
          <w:r>
            <w:rPr>
              <w:noProof/>
            </w:rPr>
            <w:fldChar w:fldCharType="separate"/>
          </w:r>
          <w:r>
            <w:rPr>
              <w:noProof/>
            </w:rPr>
            <w:t>15</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4.5</w:t>
          </w:r>
          <w:r>
            <w:rPr>
              <w:rFonts w:eastAsiaTheme="minorEastAsia" w:cstheme="minorBidi"/>
              <w:noProof/>
              <w:sz w:val="24"/>
              <w:lang w:val="en-US" w:eastAsia="en-US"/>
            </w:rPr>
            <w:tab/>
          </w:r>
          <w:r>
            <w:rPr>
              <w:noProof/>
            </w:rPr>
            <w:t>&lt;fw&gt;: Running Heads</w:t>
          </w:r>
          <w:r>
            <w:rPr>
              <w:noProof/>
            </w:rPr>
            <w:tab/>
          </w:r>
          <w:r>
            <w:rPr>
              <w:noProof/>
            </w:rPr>
            <w:fldChar w:fldCharType="begin"/>
          </w:r>
          <w:r>
            <w:rPr>
              <w:noProof/>
            </w:rPr>
            <w:instrText xml:space="preserve"> PAGEREF _Toc170444911 \h </w:instrText>
          </w:r>
          <w:r>
            <w:rPr>
              <w:noProof/>
            </w:rPr>
          </w:r>
          <w:r>
            <w:rPr>
              <w:noProof/>
            </w:rPr>
            <w:fldChar w:fldCharType="separate"/>
          </w:r>
          <w:r>
            <w:rPr>
              <w:noProof/>
            </w:rPr>
            <w:t>15</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4.5.1</w:t>
          </w:r>
          <w:r>
            <w:rPr>
              <w:rFonts w:eastAsiaTheme="minorEastAsia" w:cstheme="minorBidi"/>
              <w:noProof/>
              <w:sz w:val="24"/>
              <w:lang w:val="en-US" w:eastAsia="en-US"/>
            </w:rPr>
            <w:tab/>
          </w:r>
          <w:r>
            <w:rPr>
              <w:noProof/>
            </w:rPr>
            <w:t>&lt;fw&gt; Example</w:t>
          </w:r>
          <w:r>
            <w:rPr>
              <w:noProof/>
            </w:rPr>
            <w:tab/>
          </w:r>
          <w:r>
            <w:rPr>
              <w:noProof/>
            </w:rPr>
            <w:fldChar w:fldCharType="begin"/>
          </w:r>
          <w:r>
            <w:rPr>
              <w:noProof/>
            </w:rPr>
            <w:instrText xml:space="preserve"> PAGEREF _Toc170444912 \h </w:instrText>
          </w:r>
          <w:r>
            <w:rPr>
              <w:noProof/>
            </w:rPr>
          </w:r>
          <w:r>
            <w:rPr>
              <w:noProof/>
            </w:rPr>
            <w:fldChar w:fldCharType="separate"/>
          </w:r>
          <w:r>
            <w:rPr>
              <w:noProof/>
            </w:rPr>
            <w:t>15</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4.6</w:t>
          </w:r>
          <w:r>
            <w:rPr>
              <w:rFonts w:eastAsiaTheme="minorEastAsia" w:cstheme="minorBidi"/>
              <w:noProof/>
              <w:sz w:val="24"/>
              <w:lang w:val="en-US" w:eastAsia="en-US"/>
            </w:rPr>
            <w:tab/>
          </w:r>
          <w:r>
            <w:rPr>
              <w:noProof/>
            </w:rPr>
            <w:t>&lt;ref&gt;</w:t>
          </w:r>
          <w:r>
            <w:rPr>
              <w:noProof/>
            </w:rPr>
            <w:tab/>
          </w:r>
          <w:r>
            <w:rPr>
              <w:noProof/>
            </w:rPr>
            <w:fldChar w:fldCharType="begin"/>
          </w:r>
          <w:r>
            <w:rPr>
              <w:noProof/>
            </w:rPr>
            <w:instrText xml:space="preserve"> PAGEREF _Toc170444913 \h </w:instrText>
          </w:r>
          <w:r>
            <w:rPr>
              <w:noProof/>
            </w:rPr>
          </w:r>
          <w:r>
            <w:rPr>
              <w:noProof/>
            </w:rPr>
            <w:fldChar w:fldCharType="separate"/>
          </w:r>
          <w:r>
            <w:rPr>
              <w:noProof/>
            </w:rPr>
            <w:t>15</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4.6.1</w:t>
          </w:r>
          <w:r>
            <w:rPr>
              <w:rFonts w:eastAsiaTheme="minorEastAsia" w:cstheme="minorBidi"/>
              <w:noProof/>
              <w:sz w:val="24"/>
              <w:lang w:val="en-US" w:eastAsia="en-US"/>
            </w:rPr>
            <w:tab/>
          </w:r>
          <w:r>
            <w:rPr>
              <w:noProof/>
            </w:rPr>
            <w:t>pageref Example</w:t>
          </w:r>
          <w:r>
            <w:rPr>
              <w:noProof/>
            </w:rPr>
            <w:tab/>
          </w:r>
          <w:r>
            <w:rPr>
              <w:noProof/>
            </w:rPr>
            <w:fldChar w:fldCharType="begin"/>
          </w:r>
          <w:r>
            <w:rPr>
              <w:noProof/>
            </w:rPr>
            <w:instrText xml:space="preserve"> PAGEREF _Toc170444914 \h </w:instrText>
          </w:r>
          <w:r>
            <w:rPr>
              <w:noProof/>
            </w:rPr>
          </w:r>
          <w:r>
            <w:rPr>
              <w:noProof/>
            </w:rPr>
            <w:fldChar w:fldCharType="separate"/>
          </w:r>
          <w:r>
            <w:rPr>
              <w:noProof/>
            </w:rPr>
            <w:t>16</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4.6.2</w:t>
          </w:r>
          <w:r>
            <w:rPr>
              <w:rFonts w:eastAsiaTheme="minorEastAsia" w:cstheme="minorBidi"/>
              <w:noProof/>
              <w:sz w:val="24"/>
              <w:lang w:val="en-US" w:eastAsia="en-US"/>
            </w:rPr>
            <w:tab/>
          </w:r>
          <w:r>
            <w:rPr>
              <w:noProof/>
            </w:rPr>
            <w:t>uriref Example</w:t>
          </w:r>
          <w:r>
            <w:rPr>
              <w:noProof/>
            </w:rPr>
            <w:tab/>
          </w:r>
          <w:r>
            <w:rPr>
              <w:noProof/>
            </w:rPr>
            <w:fldChar w:fldCharType="begin"/>
          </w:r>
          <w:r>
            <w:rPr>
              <w:noProof/>
            </w:rPr>
            <w:instrText xml:space="preserve"> PAGEREF _Toc170444915 \h </w:instrText>
          </w:r>
          <w:r>
            <w:rPr>
              <w:noProof/>
            </w:rPr>
          </w:r>
          <w:r>
            <w:rPr>
              <w:noProof/>
            </w:rPr>
            <w:fldChar w:fldCharType="separate"/>
          </w:r>
          <w:r>
            <w:rPr>
              <w:noProof/>
            </w:rPr>
            <w:t>16</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4.6.3</w:t>
          </w:r>
          <w:r>
            <w:rPr>
              <w:rFonts w:eastAsiaTheme="minorEastAsia" w:cstheme="minorBidi"/>
              <w:noProof/>
              <w:sz w:val="24"/>
              <w:lang w:val="en-US" w:eastAsia="en-US"/>
            </w:rPr>
            <w:tab/>
          </w:r>
          <w:r>
            <w:rPr>
              <w:noProof/>
            </w:rPr>
            <w:t>divref Example</w:t>
          </w:r>
          <w:r>
            <w:rPr>
              <w:noProof/>
            </w:rPr>
            <w:tab/>
          </w:r>
          <w:r>
            <w:rPr>
              <w:noProof/>
            </w:rPr>
            <w:fldChar w:fldCharType="begin"/>
          </w:r>
          <w:r>
            <w:rPr>
              <w:noProof/>
            </w:rPr>
            <w:instrText xml:space="preserve"> PAGEREF _Toc170444916 \h </w:instrText>
          </w:r>
          <w:r>
            <w:rPr>
              <w:noProof/>
            </w:rPr>
          </w:r>
          <w:r>
            <w:rPr>
              <w:noProof/>
            </w:rPr>
            <w:fldChar w:fldCharType="separate"/>
          </w:r>
          <w:r>
            <w:rPr>
              <w:noProof/>
            </w:rPr>
            <w:t>16</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4.7</w:t>
          </w:r>
          <w:r>
            <w:rPr>
              <w:rFonts w:eastAsiaTheme="minorEastAsia" w:cstheme="minorBidi"/>
              <w:noProof/>
              <w:sz w:val="24"/>
              <w:lang w:val="en-US" w:eastAsia="en-US"/>
            </w:rPr>
            <w:tab/>
          </w:r>
          <w:r>
            <w:rPr>
              <w:noProof/>
            </w:rPr>
            <w:t>&lt;figure&gt; and &lt;graphic&gt;</w:t>
          </w:r>
          <w:r>
            <w:rPr>
              <w:noProof/>
            </w:rPr>
            <w:tab/>
          </w:r>
          <w:r>
            <w:rPr>
              <w:noProof/>
            </w:rPr>
            <w:fldChar w:fldCharType="begin"/>
          </w:r>
          <w:r>
            <w:rPr>
              <w:noProof/>
            </w:rPr>
            <w:instrText xml:space="preserve"> PAGEREF _Toc170444917 \h </w:instrText>
          </w:r>
          <w:r>
            <w:rPr>
              <w:noProof/>
            </w:rPr>
          </w:r>
          <w:r>
            <w:rPr>
              <w:noProof/>
            </w:rPr>
            <w:fldChar w:fldCharType="separate"/>
          </w:r>
          <w:r>
            <w:rPr>
              <w:noProof/>
            </w:rPr>
            <w:t>16</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4.7.1</w:t>
          </w:r>
          <w:r>
            <w:rPr>
              <w:rFonts w:eastAsiaTheme="minorEastAsia" w:cstheme="minorBidi"/>
              <w:noProof/>
              <w:sz w:val="24"/>
              <w:lang w:val="en-US" w:eastAsia="en-US"/>
            </w:rPr>
            <w:tab/>
          </w:r>
          <w:r>
            <w:rPr>
              <w:noProof/>
            </w:rPr>
            <w:t>&lt;figure&gt; Example</w:t>
          </w:r>
          <w:r>
            <w:rPr>
              <w:noProof/>
            </w:rPr>
            <w:tab/>
          </w:r>
          <w:r>
            <w:rPr>
              <w:noProof/>
            </w:rPr>
            <w:fldChar w:fldCharType="begin"/>
          </w:r>
          <w:r>
            <w:rPr>
              <w:noProof/>
            </w:rPr>
            <w:instrText xml:space="preserve"> PAGEREF _Toc170444918 \h </w:instrText>
          </w:r>
          <w:r>
            <w:rPr>
              <w:noProof/>
            </w:rPr>
          </w:r>
          <w:r>
            <w:rPr>
              <w:noProof/>
            </w:rPr>
            <w:fldChar w:fldCharType="separate"/>
          </w:r>
          <w:r>
            <w:rPr>
              <w:noProof/>
            </w:rPr>
            <w:t>16</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4.7.2</w:t>
          </w:r>
          <w:r>
            <w:rPr>
              <w:rFonts w:eastAsiaTheme="minorEastAsia" w:cstheme="minorBidi"/>
              <w:noProof/>
              <w:sz w:val="24"/>
              <w:lang w:val="en-US" w:eastAsia="en-US"/>
            </w:rPr>
            <w:tab/>
          </w:r>
          <w:r>
            <w:rPr>
              <w:noProof/>
            </w:rPr>
            <w:t>&lt;graphic&gt; Example</w:t>
          </w:r>
          <w:r>
            <w:rPr>
              <w:noProof/>
            </w:rPr>
            <w:tab/>
          </w:r>
          <w:r>
            <w:rPr>
              <w:noProof/>
            </w:rPr>
            <w:fldChar w:fldCharType="begin"/>
          </w:r>
          <w:r>
            <w:rPr>
              <w:noProof/>
            </w:rPr>
            <w:instrText xml:space="preserve"> PAGEREF _Toc170444919 \h </w:instrText>
          </w:r>
          <w:r>
            <w:rPr>
              <w:noProof/>
            </w:rPr>
          </w:r>
          <w:r>
            <w:rPr>
              <w:noProof/>
            </w:rPr>
            <w:fldChar w:fldCharType="separate"/>
          </w:r>
          <w:r>
            <w:rPr>
              <w:noProof/>
            </w:rPr>
            <w:t>16</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4.8</w:t>
          </w:r>
          <w:r>
            <w:rPr>
              <w:rFonts w:eastAsiaTheme="minorEastAsia" w:cstheme="minorBidi"/>
              <w:noProof/>
              <w:sz w:val="24"/>
              <w:lang w:val="en-US" w:eastAsia="en-US"/>
            </w:rPr>
            <w:tab/>
          </w:r>
          <w:r>
            <w:rPr>
              <w:noProof/>
            </w:rPr>
            <w:t>&lt;milestone&gt;</w:t>
          </w:r>
          <w:r>
            <w:rPr>
              <w:noProof/>
            </w:rPr>
            <w:tab/>
          </w:r>
          <w:r>
            <w:rPr>
              <w:noProof/>
            </w:rPr>
            <w:fldChar w:fldCharType="begin"/>
          </w:r>
          <w:r>
            <w:rPr>
              <w:noProof/>
            </w:rPr>
            <w:instrText xml:space="preserve"> PAGEREF _Toc170444920 \h </w:instrText>
          </w:r>
          <w:r>
            <w:rPr>
              <w:noProof/>
            </w:rPr>
          </w:r>
          <w:r>
            <w:rPr>
              <w:noProof/>
            </w:rPr>
            <w:fldChar w:fldCharType="separate"/>
          </w:r>
          <w:r>
            <w:rPr>
              <w:noProof/>
            </w:rPr>
            <w:t>16</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4.8.1</w:t>
          </w:r>
          <w:r>
            <w:rPr>
              <w:rFonts w:eastAsiaTheme="minorEastAsia" w:cstheme="minorBidi"/>
              <w:noProof/>
              <w:sz w:val="24"/>
              <w:lang w:val="en-US" w:eastAsia="en-US"/>
            </w:rPr>
            <w:tab/>
          </w:r>
          <w:r>
            <w:rPr>
              <w:noProof/>
            </w:rPr>
            <w:t>&lt;milestone&gt; Example</w:t>
          </w:r>
          <w:r>
            <w:rPr>
              <w:noProof/>
            </w:rPr>
            <w:tab/>
          </w:r>
          <w:r>
            <w:rPr>
              <w:noProof/>
            </w:rPr>
            <w:fldChar w:fldCharType="begin"/>
          </w:r>
          <w:r>
            <w:rPr>
              <w:noProof/>
            </w:rPr>
            <w:instrText xml:space="preserve"> PAGEREF _Toc170444921 \h </w:instrText>
          </w:r>
          <w:r>
            <w:rPr>
              <w:noProof/>
            </w:rPr>
          </w:r>
          <w:r>
            <w:rPr>
              <w:noProof/>
            </w:rPr>
            <w:fldChar w:fldCharType="separate"/>
          </w:r>
          <w:r>
            <w:rPr>
              <w:noProof/>
            </w:rPr>
            <w:t>17</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4.9</w:t>
          </w:r>
          <w:r>
            <w:rPr>
              <w:rFonts w:eastAsiaTheme="minorEastAsia" w:cstheme="minorBidi"/>
              <w:noProof/>
              <w:sz w:val="24"/>
              <w:lang w:val="en-US" w:eastAsia="en-US"/>
            </w:rPr>
            <w:tab/>
          </w:r>
          <w:r>
            <w:rPr>
              <w:noProof/>
            </w:rPr>
            <w:t>&lt;date&gt;</w:t>
          </w:r>
          <w:r>
            <w:rPr>
              <w:noProof/>
            </w:rPr>
            <w:tab/>
          </w:r>
          <w:r>
            <w:rPr>
              <w:noProof/>
            </w:rPr>
            <w:fldChar w:fldCharType="begin"/>
          </w:r>
          <w:r>
            <w:rPr>
              <w:noProof/>
            </w:rPr>
            <w:instrText xml:space="preserve"> PAGEREF _Toc170444922 \h </w:instrText>
          </w:r>
          <w:r>
            <w:rPr>
              <w:noProof/>
            </w:rPr>
          </w:r>
          <w:r>
            <w:rPr>
              <w:noProof/>
            </w:rPr>
            <w:fldChar w:fldCharType="separate"/>
          </w:r>
          <w:r>
            <w:rPr>
              <w:noProof/>
            </w:rPr>
            <w:t>17</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4.9.1</w:t>
          </w:r>
          <w:r>
            <w:rPr>
              <w:rFonts w:eastAsiaTheme="minorEastAsia" w:cstheme="minorBidi"/>
              <w:noProof/>
              <w:sz w:val="24"/>
              <w:lang w:val="en-US" w:eastAsia="en-US"/>
            </w:rPr>
            <w:tab/>
          </w:r>
          <w:r>
            <w:rPr>
              <w:noProof/>
            </w:rPr>
            <w:t>&lt;date&gt; Example</w:t>
          </w:r>
          <w:r>
            <w:rPr>
              <w:noProof/>
            </w:rPr>
            <w:tab/>
          </w:r>
          <w:r>
            <w:rPr>
              <w:noProof/>
            </w:rPr>
            <w:fldChar w:fldCharType="begin"/>
          </w:r>
          <w:r>
            <w:rPr>
              <w:noProof/>
            </w:rPr>
            <w:instrText xml:space="preserve"> PAGEREF _Toc170444923 \h </w:instrText>
          </w:r>
          <w:r>
            <w:rPr>
              <w:noProof/>
            </w:rPr>
          </w:r>
          <w:r>
            <w:rPr>
              <w:noProof/>
            </w:rPr>
            <w:fldChar w:fldCharType="separate"/>
          </w:r>
          <w:r>
            <w:rPr>
              <w:noProof/>
            </w:rPr>
            <w:t>17</w:t>
          </w:r>
          <w:r>
            <w:rPr>
              <w:noProof/>
            </w:rPr>
            <w:fldChar w:fldCharType="end"/>
          </w:r>
        </w:p>
        <w:p w:rsidR="00C148A5" w:rsidRDefault="00C148A5">
          <w:pPr>
            <w:pStyle w:val="TOC1"/>
            <w:tabs>
              <w:tab w:val="left" w:pos="351"/>
              <w:tab w:val="right" w:leader="dot" w:pos="8636"/>
            </w:tabs>
            <w:rPr>
              <w:rFonts w:eastAsiaTheme="minorEastAsia" w:cstheme="minorBidi"/>
              <w:noProof/>
              <w:lang w:val="en-US" w:eastAsia="en-US"/>
            </w:rPr>
          </w:pPr>
          <w:r>
            <w:rPr>
              <w:noProof/>
            </w:rPr>
            <w:t>5</w:t>
          </w:r>
          <w:r>
            <w:rPr>
              <w:rFonts w:eastAsiaTheme="minorEastAsia" w:cstheme="minorBidi"/>
              <w:noProof/>
              <w:lang w:val="en-US" w:eastAsia="en-US"/>
            </w:rPr>
            <w:tab/>
          </w:r>
          <w:r>
            <w:rPr>
              <w:noProof/>
            </w:rPr>
            <w:t>&lt;front&gt;</w:t>
          </w:r>
          <w:r>
            <w:rPr>
              <w:noProof/>
            </w:rPr>
            <w:tab/>
          </w:r>
          <w:r>
            <w:rPr>
              <w:noProof/>
            </w:rPr>
            <w:fldChar w:fldCharType="begin"/>
          </w:r>
          <w:r>
            <w:rPr>
              <w:noProof/>
            </w:rPr>
            <w:instrText xml:space="preserve"> PAGEREF _Toc170444924 \h </w:instrText>
          </w:r>
          <w:r>
            <w:rPr>
              <w:noProof/>
            </w:rPr>
          </w:r>
          <w:r>
            <w:rPr>
              <w:noProof/>
            </w:rPr>
            <w:fldChar w:fldCharType="separate"/>
          </w:r>
          <w:r>
            <w:rPr>
              <w:noProof/>
            </w:rPr>
            <w:t>17</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5.1</w:t>
          </w:r>
          <w:r>
            <w:rPr>
              <w:rFonts w:eastAsiaTheme="minorEastAsia" w:cstheme="minorBidi"/>
              <w:noProof/>
              <w:sz w:val="24"/>
              <w:lang w:val="en-US" w:eastAsia="en-US"/>
            </w:rPr>
            <w:tab/>
          </w:r>
          <w:r>
            <w:rPr>
              <w:noProof/>
            </w:rPr>
            <w:t>&lt;titlePage&gt;</w:t>
          </w:r>
          <w:r>
            <w:rPr>
              <w:noProof/>
            </w:rPr>
            <w:tab/>
          </w:r>
          <w:r>
            <w:rPr>
              <w:noProof/>
            </w:rPr>
            <w:fldChar w:fldCharType="begin"/>
          </w:r>
          <w:r>
            <w:rPr>
              <w:noProof/>
            </w:rPr>
            <w:instrText xml:space="preserve"> PAGEREF _Toc170444925 \h </w:instrText>
          </w:r>
          <w:r>
            <w:rPr>
              <w:noProof/>
            </w:rPr>
          </w:r>
          <w:r>
            <w:rPr>
              <w:noProof/>
            </w:rPr>
            <w:fldChar w:fldCharType="separate"/>
          </w:r>
          <w:r>
            <w:rPr>
              <w:noProof/>
            </w:rPr>
            <w:t>17</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5.1.1</w:t>
          </w:r>
          <w:r>
            <w:rPr>
              <w:rFonts w:eastAsiaTheme="minorEastAsia" w:cstheme="minorBidi"/>
              <w:noProof/>
              <w:sz w:val="24"/>
              <w:lang w:val="en-US" w:eastAsia="en-US"/>
            </w:rPr>
            <w:tab/>
          </w:r>
          <w:r>
            <w:rPr>
              <w:noProof/>
            </w:rPr>
            <w:t>&lt;titlePage&gt; Example</w:t>
          </w:r>
          <w:r>
            <w:rPr>
              <w:noProof/>
            </w:rPr>
            <w:tab/>
          </w:r>
          <w:r>
            <w:rPr>
              <w:noProof/>
            </w:rPr>
            <w:fldChar w:fldCharType="begin"/>
          </w:r>
          <w:r>
            <w:rPr>
              <w:noProof/>
            </w:rPr>
            <w:instrText xml:space="preserve"> PAGEREF _Toc170444926 \h </w:instrText>
          </w:r>
          <w:r>
            <w:rPr>
              <w:noProof/>
            </w:rPr>
          </w:r>
          <w:r>
            <w:rPr>
              <w:noProof/>
            </w:rPr>
            <w:fldChar w:fldCharType="separate"/>
          </w:r>
          <w:r>
            <w:rPr>
              <w:noProof/>
            </w:rPr>
            <w:t>17</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5.2</w:t>
          </w:r>
          <w:r>
            <w:rPr>
              <w:rFonts w:eastAsiaTheme="minorEastAsia" w:cstheme="minorBidi"/>
              <w:noProof/>
              <w:sz w:val="24"/>
              <w:lang w:val="en-US" w:eastAsia="en-US"/>
            </w:rPr>
            <w:tab/>
          </w:r>
          <w:r>
            <w:rPr>
              <w:noProof/>
            </w:rPr>
            <w:t>Frontmatter Elements</w:t>
          </w:r>
          <w:r>
            <w:rPr>
              <w:noProof/>
            </w:rPr>
            <w:tab/>
          </w:r>
          <w:r>
            <w:rPr>
              <w:noProof/>
            </w:rPr>
            <w:fldChar w:fldCharType="begin"/>
          </w:r>
          <w:r>
            <w:rPr>
              <w:noProof/>
            </w:rPr>
            <w:instrText xml:space="preserve"> PAGEREF _Toc170444927 \h </w:instrText>
          </w:r>
          <w:r>
            <w:rPr>
              <w:noProof/>
            </w:rPr>
          </w:r>
          <w:r>
            <w:rPr>
              <w:noProof/>
            </w:rPr>
            <w:fldChar w:fldCharType="separate"/>
          </w:r>
          <w:r>
            <w:rPr>
              <w:noProof/>
            </w:rPr>
            <w:t>17</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5.2.1</w:t>
          </w:r>
          <w:r>
            <w:rPr>
              <w:rFonts w:eastAsiaTheme="minorEastAsia" w:cstheme="minorBidi"/>
              <w:noProof/>
              <w:sz w:val="24"/>
              <w:lang w:val="en-US" w:eastAsia="en-US"/>
            </w:rPr>
            <w:tab/>
          </w:r>
          <w:r>
            <w:rPr>
              <w:noProof/>
            </w:rPr>
            <w:t>&lt;div&gt; Example: Copyright</w:t>
          </w:r>
          <w:r>
            <w:rPr>
              <w:noProof/>
            </w:rPr>
            <w:tab/>
          </w:r>
          <w:r>
            <w:rPr>
              <w:noProof/>
            </w:rPr>
            <w:fldChar w:fldCharType="begin"/>
          </w:r>
          <w:r>
            <w:rPr>
              <w:noProof/>
            </w:rPr>
            <w:instrText xml:space="preserve"> PAGEREF _Toc170444928 \h </w:instrText>
          </w:r>
          <w:r>
            <w:rPr>
              <w:noProof/>
            </w:rPr>
          </w:r>
          <w:r>
            <w:rPr>
              <w:noProof/>
            </w:rPr>
            <w:fldChar w:fldCharType="separate"/>
          </w:r>
          <w:r>
            <w:rPr>
              <w:noProof/>
            </w:rPr>
            <w:t>17</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5.2.2</w:t>
          </w:r>
          <w:r>
            <w:rPr>
              <w:rFonts w:eastAsiaTheme="minorEastAsia" w:cstheme="minorBidi"/>
              <w:noProof/>
              <w:sz w:val="24"/>
              <w:lang w:val="en-US" w:eastAsia="en-US"/>
            </w:rPr>
            <w:tab/>
          </w:r>
          <w:r>
            <w:rPr>
              <w:noProof/>
            </w:rPr>
            <w:t>&lt;div&gt; Example: Dedication</w:t>
          </w:r>
          <w:r>
            <w:rPr>
              <w:noProof/>
            </w:rPr>
            <w:tab/>
          </w:r>
          <w:r>
            <w:rPr>
              <w:noProof/>
            </w:rPr>
            <w:fldChar w:fldCharType="begin"/>
          </w:r>
          <w:r>
            <w:rPr>
              <w:noProof/>
            </w:rPr>
            <w:instrText xml:space="preserve"> PAGEREF _Toc170444929 \h </w:instrText>
          </w:r>
          <w:r>
            <w:rPr>
              <w:noProof/>
            </w:rPr>
          </w:r>
          <w:r>
            <w:rPr>
              <w:noProof/>
            </w:rPr>
            <w:fldChar w:fldCharType="separate"/>
          </w:r>
          <w:r>
            <w:rPr>
              <w:noProof/>
            </w:rPr>
            <w:t>18</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5.2.3</w:t>
          </w:r>
          <w:r>
            <w:rPr>
              <w:rFonts w:eastAsiaTheme="minorEastAsia" w:cstheme="minorBidi"/>
              <w:noProof/>
              <w:sz w:val="24"/>
              <w:lang w:val="en-US" w:eastAsia="en-US"/>
            </w:rPr>
            <w:tab/>
          </w:r>
          <w:r>
            <w:rPr>
              <w:noProof/>
            </w:rPr>
            <w:t>&lt;div&gt; Example: Contents</w:t>
          </w:r>
          <w:r>
            <w:rPr>
              <w:noProof/>
            </w:rPr>
            <w:tab/>
          </w:r>
          <w:r>
            <w:rPr>
              <w:noProof/>
            </w:rPr>
            <w:fldChar w:fldCharType="begin"/>
          </w:r>
          <w:r>
            <w:rPr>
              <w:noProof/>
            </w:rPr>
            <w:instrText xml:space="preserve"> PAGEREF _Toc170444930 \h </w:instrText>
          </w:r>
          <w:r>
            <w:rPr>
              <w:noProof/>
            </w:rPr>
          </w:r>
          <w:r>
            <w:rPr>
              <w:noProof/>
            </w:rPr>
            <w:fldChar w:fldCharType="separate"/>
          </w:r>
          <w:r>
            <w:rPr>
              <w:noProof/>
            </w:rPr>
            <w:t>18</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5.2.4</w:t>
          </w:r>
          <w:r>
            <w:rPr>
              <w:rFonts w:eastAsiaTheme="minorEastAsia" w:cstheme="minorBidi"/>
              <w:noProof/>
              <w:sz w:val="24"/>
              <w:lang w:val="en-US" w:eastAsia="en-US"/>
            </w:rPr>
            <w:tab/>
          </w:r>
          <w:r>
            <w:rPr>
              <w:noProof/>
            </w:rPr>
            <w:t>&lt;div&gt; Example: Halftitle</w:t>
          </w:r>
          <w:r>
            <w:rPr>
              <w:noProof/>
            </w:rPr>
            <w:tab/>
          </w:r>
          <w:r>
            <w:rPr>
              <w:noProof/>
            </w:rPr>
            <w:fldChar w:fldCharType="begin"/>
          </w:r>
          <w:r>
            <w:rPr>
              <w:noProof/>
            </w:rPr>
            <w:instrText xml:space="preserve"> PAGEREF _Toc170444931 \h </w:instrText>
          </w:r>
          <w:r>
            <w:rPr>
              <w:noProof/>
            </w:rPr>
          </w:r>
          <w:r>
            <w:rPr>
              <w:noProof/>
            </w:rPr>
            <w:fldChar w:fldCharType="separate"/>
          </w:r>
          <w:r>
            <w:rPr>
              <w:noProof/>
            </w:rPr>
            <w:t>18</w:t>
          </w:r>
          <w:r>
            <w:rPr>
              <w:noProof/>
            </w:rPr>
            <w:fldChar w:fldCharType="end"/>
          </w:r>
        </w:p>
        <w:p w:rsidR="00C148A5" w:rsidRDefault="00C148A5">
          <w:pPr>
            <w:pStyle w:val="TOC1"/>
            <w:tabs>
              <w:tab w:val="left" w:pos="351"/>
              <w:tab w:val="right" w:leader="dot" w:pos="8636"/>
            </w:tabs>
            <w:rPr>
              <w:rFonts w:eastAsiaTheme="minorEastAsia" w:cstheme="minorBidi"/>
              <w:noProof/>
              <w:lang w:val="en-US" w:eastAsia="en-US"/>
            </w:rPr>
          </w:pPr>
          <w:r>
            <w:rPr>
              <w:noProof/>
            </w:rPr>
            <w:t>6</w:t>
          </w:r>
          <w:r>
            <w:rPr>
              <w:rFonts w:eastAsiaTheme="minorEastAsia" w:cstheme="minorBidi"/>
              <w:noProof/>
              <w:lang w:val="en-US" w:eastAsia="en-US"/>
            </w:rPr>
            <w:tab/>
          </w:r>
          <w:r>
            <w:rPr>
              <w:noProof/>
            </w:rPr>
            <w:t>&lt;body&gt;</w:t>
          </w:r>
          <w:r>
            <w:rPr>
              <w:noProof/>
            </w:rPr>
            <w:tab/>
          </w:r>
          <w:r>
            <w:rPr>
              <w:noProof/>
            </w:rPr>
            <w:fldChar w:fldCharType="begin"/>
          </w:r>
          <w:r>
            <w:rPr>
              <w:noProof/>
            </w:rPr>
            <w:instrText xml:space="preserve"> PAGEREF _Toc170444932 \h </w:instrText>
          </w:r>
          <w:r>
            <w:rPr>
              <w:noProof/>
            </w:rPr>
          </w:r>
          <w:r>
            <w:rPr>
              <w:noProof/>
            </w:rPr>
            <w:fldChar w:fldCharType="separate"/>
          </w:r>
          <w:r>
            <w:rPr>
              <w:noProof/>
            </w:rPr>
            <w:t>19</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6.1</w:t>
          </w:r>
          <w:r>
            <w:rPr>
              <w:rFonts w:eastAsiaTheme="minorEastAsia" w:cstheme="minorBidi"/>
              <w:noProof/>
              <w:sz w:val="24"/>
              <w:lang w:val="en-US" w:eastAsia="en-US"/>
            </w:rPr>
            <w:tab/>
          </w:r>
          <w:r>
            <w:rPr>
              <w:noProof/>
            </w:rPr>
            <w:t>&lt;div&gt;</w:t>
          </w:r>
          <w:r>
            <w:rPr>
              <w:noProof/>
            </w:rPr>
            <w:tab/>
          </w:r>
          <w:r>
            <w:rPr>
              <w:noProof/>
            </w:rPr>
            <w:fldChar w:fldCharType="begin"/>
          </w:r>
          <w:r>
            <w:rPr>
              <w:noProof/>
            </w:rPr>
            <w:instrText xml:space="preserve"> PAGEREF _Toc170444933 \h </w:instrText>
          </w:r>
          <w:r>
            <w:rPr>
              <w:noProof/>
            </w:rPr>
          </w:r>
          <w:r>
            <w:rPr>
              <w:noProof/>
            </w:rPr>
            <w:fldChar w:fldCharType="separate"/>
          </w:r>
          <w:r>
            <w:rPr>
              <w:noProof/>
            </w:rPr>
            <w:t>19</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6.2</w:t>
          </w:r>
          <w:r>
            <w:rPr>
              <w:rFonts w:eastAsiaTheme="minorEastAsia" w:cstheme="minorBidi"/>
              <w:noProof/>
              <w:sz w:val="24"/>
              <w:lang w:val="en-US" w:eastAsia="en-US"/>
            </w:rPr>
            <w:tab/>
          </w:r>
          <w:r>
            <w:rPr>
              <w:noProof/>
            </w:rPr>
            <w:t>&lt;head&gt;</w:t>
          </w:r>
          <w:r>
            <w:rPr>
              <w:noProof/>
            </w:rPr>
            <w:tab/>
          </w:r>
          <w:r>
            <w:rPr>
              <w:noProof/>
            </w:rPr>
            <w:fldChar w:fldCharType="begin"/>
          </w:r>
          <w:r>
            <w:rPr>
              <w:noProof/>
            </w:rPr>
            <w:instrText xml:space="preserve"> PAGEREF _Toc170444934 \h </w:instrText>
          </w:r>
          <w:r>
            <w:rPr>
              <w:noProof/>
            </w:rPr>
          </w:r>
          <w:r>
            <w:rPr>
              <w:noProof/>
            </w:rPr>
            <w:fldChar w:fldCharType="separate"/>
          </w:r>
          <w:r>
            <w:rPr>
              <w:noProof/>
            </w:rPr>
            <w:t>19</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6.2.1</w:t>
          </w:r>
          <w:r>
            <w:rPr>
              <w:rFonts w:eastAsiaTheme="minorEastAsia" w:cstheme="minorBidi"/>
              <w:noProof/>
              <w:sz w:val="24"/>
              <w:lang w:val="en-US" w:eastAsia="en-US"/>
            </w:rPr>
            <w:tab/>
          </w:r>
          <w:r>
            <w:rPr>
              <w:noProof/>
            </w:rPr>
            <w:t>&lt;div&gt; and &lt;head&gt; Example: Chapter</w:t>
          </w:r>
          <w:r>
            <w:rPr>
              <w:noProof/>
            </w:rPr>
            <w:tab/>
          </w:r>
          <w:r>
            <w:rPr>
              <w:noProof/>
            </w:rPr>
            <w:fldChar w:fldCharType="begin"/>
          </w:r>
          <w:r>
            <w:rPr>
              <w:noProof/>
            </w:rPr>
            <w:instrText xml:space="preserve"> PAGEREF _Toc170444935 \h </w:instrText>
          </w:r>
          <w:r>
            <w:rPr>
              <w:noProof/>
            </w:rPr>
          </w:r>
          <w:r>
            <w:rPr>
              <w:noProof/>
            </w:rPr>
            <w:fldChar w:fldCharType="separate"/>
          </w:r>
          <w:r>
            <w:rPr>
              <w:noProof/>
            </w:rPr>
            <w:t>20</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6.2.2</w:t>
          </w:r>
          <w:r>
            <w:rPr>
              <w:rFonts w:eastAsiaTheme="minorEastAsia" w:cstheme="minorBidi"/>
              <w:noProof/>
              <w:sz w:val="24"/>
              <w:lang w:val="en-US" w:eastAsia="en-US"/>
            </w:rPr>
            <w:tab/>
          </w:r>
          <w:r>
            <w:rPr>
              <w:noProof/>
            </w:rPr>
            <w:t>&lt;head&gt; Example: A head and B head</w:t>
          </w:r>
          <w:r>
            <w:rPr>
              <w:noProof/>
            </w:rPr>
            <w:tab/>
          </w:r>
          <w:r>
            <w:rPr>
              <w:noProof/>
            </w:rPr>
            <w:fldChar w:fldCharType="begin"/>
          </w:r>
          <w:r>
            <w:rPr>
              <w:noProof/>
            </w:rPr>
            <w:instrText xml:space="preserve"> PAGEREF _Toc170444936 \h </w:instrText>
          </w:r>
          <w:r>
            <w:rPr>
              <w:noProof/>
            </w:rPr>
          </w:r>
          <w:r>
            <w:rPr>
              <w:noProof/>
            </w:rPr>
            <w:fldChar w:fldCharType="separate"/>
          </w:r>
          <w:r>
            <w:rPr>
              <w:noProof/>
            </w:rPr>
            <w:t>20</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6.3</w:t>
          </w:r>
          <w:r>
            <w:rPr>
              <w:rFonts w:eastAsiaTheme="minorEastAsia" w:cstheme="minorBidi"/>
              <w:noProof/>
              <w:sz w:val="24"/>
              <w:lang w:val="en-US" w:eastAsia="en-US"/>
            </w:rPr>
            <w:tab/>
          </w:r>
          <w:r>
            <w:rPr>
              <w:noProof/>
            </w:rPr>
            <w:t>&lt;epigraph&gt;</w:t>
          </w:r>
          <w:r>
            <w:rPr>
              <w:noProof/>
            </w:rPr>
            <w:tab/>
          </w:r>
          <w:r>
            <w:rPr>
              <w:noProof/>
            </w:rPr>
            <w:fldChar w:fldCharType="begin"/>
          </w:r>
          <w:r>
            <w:rPr>
              <w:noProof/>
            </w:rPr>
            <w:instrText xml:space="preserve"> PAGEREF _Toc170444937 \h </w:instrText>
          </w:r>
          <w:r>
            <w:rPr>
              <w:noProof/>
            </w:rPr>
          </w:r>
          <w:r>
            <w:rPr>
              <w:noProof/>
            </w:rPr>
            <w:fldChar w:fldCharType="separate"/>
          </w:r>
          <w:r>
            <w:rPr>
              <w:noProof/>
            </w:rPr>
            <w:t>20</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6.3.1</w:t>
          </w:r>
          <w:r>
            <w:rPr>
              <w:rFonts w:eastAsiaTheme="minorEastAsia" w:cstheme="minorBidi"/>
              <w:noProof/>
              <w:sz w:val="24"/>
              <w:lang w:val="en-US" w:eastAsia="en-US"/>
            </w:rPr>
            <w:tab/>
          </w:r>
          <w:r>
            <w:rPr>
              <w:noProof/>
            </w:rPr>
            <w:t>&lt;epigraph&gt; Examples</w:t>
          </w:r>
          <w:r>
            <w:rPr>
              <w:noProof/>
            </w:rPr>
            <w:tab/>
          </w:r>
          <w:r>
            <w:rPr>
              <w:noProof/>
            </w:rPr>
            <w:fldChar w:fldCharType="begin"/>
          </w:r>
          <w:r>
            <w:rPr>
              <w:noProof/>
            </w:rPr>
            <w:instrText xml:space="preserve"> PAGEREF _Toc170444938 \h </w:instrText>
          </w:r>
          <w:r>
            <w:rPr>
              <w:noProof/>
            </w:rPr>
          </w:r>
          <w:r>
            <w:rPr>
              <w:noProof/>
            </w:rPr>
            <w:fldChar w:fldCharType="separate"/>
          </w:r>
          <w:r>
            <w:rPr>
              <w:noProof/>
            </w:rPr>
            <w:t>20</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6.4</w:t>
          </w:r>
          <w:r>
            <w:rPr>
              <w:rFonts w:eastAsiaTheme="minorEastAsia" w:cstheme="minorBidi"/>
              <w:noProof/>
              <w:sz w:val="24"/>
              <w:lang w:val="en-US" w:eastAsia="en-US"/>
            </w:rPr>
            <w:tab/>
          </w:r>
          <w:r>
            <w:rPr>
              <w:noProof/>
            </w:rPr>
            <w:t>&lt;lg&gt;</w:t>
          </w:r>
          <w:r>
            <w:rPr>
              <w:noProof/>
            </w:rPr>
            <w:tab/>
          </w:r>
          <w:r>
            <w:rPr>
              <w:noProof/>
            </w:rPr>
            <w:fldChar w:fldCharType="begin"/>
          </w:r>
          <w:r>
            <w:rPr>
              <w:noProof/>
            </w:rPr>
            <w:instrText xml:space="preserve"> PAGEREF _Toc170444939 \h </w:instrText>
          </w:r>
          <w:r>
            <w:rPr>
              <w:noProof/>
            </w:rPr>
          </w:r>
          <w:r>
            <w:rPr>
              <w:noProof/>
            </w:rPr>
            <w:fldChar w:fldCharType="separate"/>
          </w:r>
          <w:r>
            <w:rPr>
              <w:noProof/>
            </w:rPr>
            <w:t>21</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6.4.1</w:t>
          </w:r>
          <w:r>
            <w:rPr>
              <w:rFonts w:eastAsiaTheme="minorEastAsia" w:cstheme="minorBidi"/>
              <w:noProof/>
              <w:sz w:val="24"/>
              <w:lang w:val="en-US" w:eastAsia="en-US"/>
            </w:rPr>
            <w:tab/>
          </w:r>
          <w:r>
            <w:rPr>
              <w:noProof/>
            </w:rPr>
            <w:t>&lt;lg&gt; Verse Example</w:t>
          </w:r>
          <w:r>
            <w:rPr>
              <w:noProof/>
            </w:rPr>
            <w:tab/>
          </w:r>
          <w:r>
            <w:rPr>
              <w:noProof/>
            </w:rPr>
            <w:fldChar w:fldCharType="begin"/>
          </w:r>
          <w:r>
            <w:rPr>
              <w:noProof/>
            </w:rPr>
            <w:instrText xml:space="preserve"> PAGEREF _Toc170444940 \h </w:instrText>
          </w:r>
          <w:r>
            <w:rPr>
              <w:noProof/>
            </w:rPr>
          </w:r>
          <w:r>
            <w:rPr>
              <w:noProof/>
            </w:rPr>
            <w:fldChar w:fldCharType="separate"/>
          </w:r>
          <w:r>
            <w:rPr>
              <w:noProof/>
            </w:rPr>
            <w:t>21</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6.5</w:t>
          </w:r>
          <w:r>
            <w:rPr>
              <w:rFonts w:eastAsiaTheme="minorEastAsia" w:cstheme="minorBidi"/>
              <w:noProof/>
              <w:sz w:val="24"/>
              <w:lang w:val="en-US" w:eastAsia="en-US"/>
            </w:rPr>
            <w:tab/>
          </w:r>
          <w:r>
            <w:rPr>
              <w:noProof/>
            </w:rPr>
            <w:t>Extracts</w:t>
          </w:r>
          <w:r>
            <w:rPr>
              <w:noProof/>
            </w:rPr>
            <w:tab/>
          </w:r>
          <w:r>
            <w:rPr>
              <w:noProof/>
            </w:rPr>
            <w:fldChar w:fldCharType="begin"/>
          </w:r>
          <w:r>
            <w:rPr>
              <w:noProof/>
            </w:rPr>
            <w:instrText xml:space="preserve"> PAGEREF _Toc170444941 \h </w:instrText>
          </w:r>
          <w:r>
            <w:rPr>
              <w:noProof/>
            </w:rPr>
          </w:r>
          <w:r>
            <w:rPr>
              <w:noProof/>
            </w:rPr>
            <w:fldChar w:fldCharType="separate"/>
          </w:r>
          <w:r>
            <w:rPr>
              <w:noProof/>
            </w:rPr>
            <w:t>21</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6.5.1</w:t>
          </w:r>
          <w:r>
            <w:rPr>
              <w:rFonts w:eastAsiaTheme="minorEastAsia" w:cstheme="minorBidi"/>
              <w:noProof/>
              <w:sz w:val="24"/>
              <w:lang w:val="en-US" w:eastAsia="en-US"/>
            </w:rPr>
            <w:tab/>
          </w:r>
          <w:r>
            <w:rPr>
              <w:noProof/>
            </w:rPr>
            <w:t>Extract Example</w:t>
          </w:r>
          <w:r>
            <w:rPr>
              <w:noProof/>
            </w:rPr>
            <w:tab/>
          </w:r>
          <w:r>
            <w:rPr>
              <w:noProof/>
            </w:rPr>
            <w:fldChar w:fldCharType="begin"/>
          </w:r>
          <w:r>
            <w:rPr>
              <w:noProof/>
            </w:rPr>
            <w:instrText xml:space="preserve"> PAGEREF _Toc170444942 \h </w:instrText>
          </w:r>
          <w:r>
            <w:rPr>
              <w:noProof/>
            </w:rPr>
          </w:r>
          <w:r>
            <w:rPr>
              <w:noProof/>
            </w:rPr>
            <w:fldChar w:fldCharType="separate"/>
          </w:r>
          <w:r>
            <w:rPr>
              <w:noProof/>
            </w:rPr>
            <w:t>21</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6.6</w:t>
          </w:r>
          <w:r>
            <w:rPr>
              <w:rFonts w:eastAsiaTheme="minorEastAsia" w:cstheme="minorBidi"/>
              <w:noProof/>
              <w:sz w:val="24"/>
              <w:lang w:val="en-US" w:eastAsia="en-US"/>
            </w:rPr>
            <w:tab/>
          </w:r>
          <w:r>
            <w:rPr>
              <w:noProof/>
            </w:rPr>
            <w:t>Dialogues</w:t>
          </w:r>
          <w:r>
            <w:rPr>
              <w:noProof/>
            </w:rPr>
            <w:tab/>
          </w:r>
          <w:r>
            <w:rPr>
              <w:noProof/>
            </w:rPr>
            <w:fldChar w:fldCharType="begin"/>
          </w:r>
          <w:r>
            <w:rPr>
              <w:noProof/>
            </w:rPr>
            <w:instrText xml:space="preserve"> PAGEREF _Toc170444943 \h </w:instrText>
          </w:r>
          <w:r>
            <w:rPr>
              <w:noProof/>
            </w:rPr>
          </w:r>
          <w:r>
            <w:rPr>
              <w:noProof/>
            </w:rPr>
            <w:fldChar w:fldCharType="separate"/>
          </w:r>
          <w:r>
            <w:rPr>
              <w:noProof/>
            </w:rPr>
            <w:t>22</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6.6.1</w:t>
          </w:r>
          <w:r>
            <w:rPr>
              <w:rFonts w:eastAsiaTheme="minorEastAsia" w:cstheme="minorBidi"/>
              <w:noProof/>
              <w:sz w:val="24"/>
              <w:lang w:val="en-US" w:eastAsia="en-US"/>
            </w:rPr>
            <w:tab/>
          </w:r>
          <w:r>
            <w:rPr>
              <w:noProof/>
            </w:rPr>
            <w:t>Dialogue Example</w:t>
          </w:r>
          <w:r>
            <w:rPr>
              <w:noProof/>
            </w:rPr>
            <w:tab/>
          </w:r>
          <w:r>
            <w:rPr>
              <w:noProof/>
            </w:rPr>
            <w:fldChar w:fldCharType="begin"/>
          </w:r>
          <w:r>
            <w:rPr>
              <w:noProof/>
            </w:rPr>
            <w:instrText xml:space="preserve"> PAGEREF _Toc170444944 \h </w:instrText>
          </w:r>
          <w:r>
            <w:rPr>
              <w:noProof/>
            </w:rPr>
          </w:r>
          <w:r>
            <w:rPr>
              <w:noProof/>
            </w:rPr>
            <w:fldChar w:fldCharType="separate"/>
          </w:r>
          <w:r>
            <w:rPr>
              <w:noProof/>
            </w:rPr>
            <w:t>22</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6.7</w:t>
          </w:r>
          <w:r>
            <w:rPr>
              <w:rFonts w:eastAsiaTheme="minorEastAsia" w:cstheme="minorBidi"/>
              <w:noProof/>
              <w:sz w:val="24"/>
              <w:lang w:val="en-US" w:eastAsia="en-US"/>
            </w:rPr>
            <w:tab/>
          </w:r>
          <w:r>
            <w:rPr>
              <w:noProof/>
            </w:rPr>
            <w:t>&lt;list&gt;</w:t>
          </w:r>
          <w:r>
            <w:rPr>
              <w:noProof/>
            </w:rPr>
            <w:tab/>
          </w:r>
          <w:r>
            <w:rPr>
              <w:noProof/>
            </w:rPr>
            <w:fldChar w:fldCharType="begin"/>
          </w:r>
          <w:r>
            <w:rPr>
              <w:noProof/>
            </w:rPr>
            <w:instrText xml:space="preserve"> PAGEREF _Toc170444945 \h </w:instrText>
          </w:r>
          <w:r>
            <w:rPr>
              <w:noProof/>
            </w:rPr>
          </w:r>
          <w:r>
            <w:rPr>
              <w:noProof/>
            </w:rPr>
            <w:fldChar w:fldCharType="separate"/>
          </w:r>
          <w:r>
            <w:rPr>
              <w:noProof/>
            </w:rPr>
            <w:t>22</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6.7.1</w:t>
          </w:r>
          <w:r>
            <w:rPr>
              <w:rFonts w:eastAsiaTheme="minorEastAsia" w:cstheme="minorBidi"/>
              <w:noProof/>
              <w:sz w:val="24"/>
              <w:lang w:val="en-US" w:eastAsia="en-US"/>
            </w:rPr>
            <w:tab/>
          </w:r>
          <w:r>
            <w:rPr>
              <w:noProof/>
            </w:rPr>
            <w:t>&lt;list&gt; Examples</w:t>
          </w:r>
          <w:r>
            <w:rPr>
              <w:noProof/>
            </w:rPr>
            <w:tab/>
          </w:r>
          <w:r>
            <w:rPr>
              <w:noProof/>
            </w:rPr>
            <w:fldChar w:fldCharType="begin"/>
          </w:r>
          <w:r>
            <w:rPr>
              <w:noProof/>
            </w:rPr>
            <w:instrText xml:space="preserve"> PAGEREF _Toc170444946 \h </w:instrText>
          </w:r>
          <w:r>
            <w:rPr>
              <w:noProof/>
            </w:rPr>
          </w:r>
          <w:r>
            <w:rPr>
              <w:noProof/>
            </w:rPr>
            <w:fldChar w:fldCharType="separate"/>
          </w:r>
          <w:r>
            <w:rPr>
              <w:noProof/>
            </w:rPr>
            <w:t>23</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6.8</w:t>
          </w:r>
          <w:r>
            <w:rPr>
              <w:rFonts w:eastAsiaTheme="minorEastAsia" w:cstheme="minorBidi"/>
              <w:noProof/>
              <w:sz w:val="24"/>
              <w:lang w:val="en-US" w:eastAsia="en-US"/>
            </w:rPr>
            <w:tab/>
          </w:r>
          <w:r>
            <w:rPr>
              <w:noProof/>
            </w:rPr>
            <w:t>&lt;div&gt; Footnotes and chapter endnotes</w:t>
          </w:r>
          <w:r>
            <w:rPr>
              <w:noProof/>
            </w:rPr>
            <w:tab/>
          </w:r>
          <w:r>
            <w:rPr>
              <w:noProof/>
            </w:rPr>
            <w:fldChar w:fldCharType="begin"/>
          </w:r>
          <w:r>
            <w:rPr>
              <w:noProof/>
            </w:rPr>
            <w:instrText xml:space="preserve"> PAGEREF _Toc170444947 \h </w:instrText>
          </w:r>
          <w:r>
            <w:rPr>
              <w:noProof/>
            </w:rPr>
          </w:r>
          <w:r>
            <w:rPr>
              <w:noProof/>
            </w:rPr>
            <w:fldChar w:fldCharType="separate"/>
          </w:r>
          <w:r>
            <w:rPr>
              <w:noProof/>
            </w:rPr>
            <w:t>23</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6.8.1</w:t>
          </w:r>
          <w:r>
            <w:rPr>
              <w:rFonts w:eastAsiaTheme="minorEastAsia" w:cstheme="minorBidi"/>
              <w:noProof/>
              <w:sz w:val="24"/>
              <w:lang w:val="en-US" w:eastAsia="en-US"/>
            </w:rPr>
            <w:tab/>
          </w:r>
          <w:r>
            <w:rPr>
              <w:noProof/>
            </w:rPr>
            <w:t>&lt;div&gt; footnotes Example</w:t>
          </w:r>
          <w:r>
            <w:rPr>
              <w:noProof/>
            </w:rPr>
            <w:tab/>
          </w:r>
          <w:r>
            <w:rPr>
              <w:noProof/>
            </w:rPr>
            <w:fldChar w:fldCharType="begin"/>
          </w:r>
          <w:r>
            <w:rPr>
              <w:noProof/>
            </w:rPr>
            <w:instrText xml:space="preserve"> PAGEREF _Toc170444948 \h </w:instrText>
          </w:r>
          <w:r>
            <w:rPr>
              <w:noProof/>
            </w:rPr>
          </w:r>
          <w:r>
            <w:rPr>
              <w:noProof/>
            </w:rPr>
            <w:fldChar w:fldCharType="separate"/>
          </w:r>
          <w:r>
            <w:rPr>
              <w:noProof/>
            </w:rPr>
            <w:t>23</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6.8.2</w:t>
          </w:r>
          <w:r>
            <w:rPr>
              <w:rFonts w:eastAsiaTheme="minorEastAsia" w:cstheme="minorBidi"/>
              <w:noProof/>
              <w:sz w:val="24"/>
              <w:lang w:val="en-US" w:eastAsia="en-US"/>
            </w:rPr>
            <w:tab/>
          </w:r>
          <w:r>
            <w:rPr>
              <w:noProof/>
            </w:rPr>
            <w:t>&lt;div&gt; chapter endotes Example</w:t>
          </w:r>
          <w:r>
            <w:rPr>
              <w:noProof/>
            </w:rPr>
            <w:tab/>
          </w:r>
          <w:r>
            <w:rPr>
              <w:noProof/>
            </w:rPr>
            <w:fldChar w:fldCharType="begin"/>
          </w:r>
          <w:r>
            <w:rPr>
              <w:noProof/>
            </w:rPr>
            <w:instrText xml:space="preserve"> PAGEREF _Toc170444949 \h </w:instrText>
          </w:r>
          <w:r>
            <w:rPr>
              <w:noProof/>
            </w:rPr>
          </w:r>
          <w:r>
            <w:rPr>
              <w:noProof/>
            </w:rPr>
            <w:fldChar w:fldCharType="separate"/>
          </w:r>
          <w:r>
            <w:rPr>
              <w:noProof/>
            </w:rPr>
            <w:t>23</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6.9</w:t>
          </w:r>
          <w:r>
            <w:rPr>
              <w:rFonts w:eastAsiaTheme="minorEastAsia" w:cstheme="minorBidi"/>
              <w:noProof/>
              <w:sz w:val="24"/>
              <w:lang w:val="en-US" w:eastAsia="en-US"/>
            </w:rPr>
            <w:tab/>
          </w:r>
          <w:r>
            <w:rPr>
              <w:noProof/>
            </w:rPr>
            <w:t>&lt;table&gt;</w:t>
          </w:r>
          <w:r>
            <w:rPr>
              <w:noProof/>
            </w:rPr>
            <w:tab/>
          </w:r>
          <w:r>
            <w:rPr>
              <w:noProof/>
            </w:rPr>
            <w:fldChar w:fldCharType="begin"/>
          </w:r>
          <w:r>
            <w:rPr>
              <w:noProof/>
            </w:rPr>
            <w:instrText xml:space="preserve"> PAGEREF _Toc170444950 \h </w:instrText>
          </w:r>
          <w:r>
            <w:rPr>
              <w:noProof/>
            </w:rPr>
          </w:r>
          <w:r>
            <w:rPr>
              <w:noProof/>
            </w:rPr>
            <w:fldChar w:fldCharType="separate"/>
          </w:r>
          <w:r>
            <w:rPr>
              <w:noProof/>
            </w:rPr>
            <w:t>24</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6.9.1</w:t>
          </w:r>
          <w:r>
            <w:rPr>
              <w:rFonts w:eastAsiaTheme="minorEastAsia" w:cstheme="minorBidi"/>
              <w:noProof/>
              <w:sz w:val="24"/>
              <w:lang w:val="en-US" w:eastAsia="en-US"/>
            </w:rPr>
            <w:tab/>
          </w:r>
          <w:r>
            <w:rPr>
              <w:noProof/>
            </w:rPr>
            <w:t>&lt;table&gt; Example</w:t>
          </w:r>
          <w:r>
            <w:rPr>
              <w:noProof/>
            </w:rPr>
            <w:tab/>
          </w:r>
          <w:r>
            <w:rPr>
              <w:noProof/>
            </w:rPr>
            <w:fldChar w:fldCharType="begin"/>
          </w:r>
          <w:r>
            <w:rPr>
              <w:noProof/>
            </w:rPr>
            <w:instrText xml:space="preserve"> PAGEREF _Toc170444951 \h </w:instrText>
          </w:r>
          <w:r>
            <w:rPr>
              <w:noProof/>
            </w:rPr>
          </w:r>
          <w:r>
            <w:rPr>
              <w:noProof/>
            </w:rPr>
            <w:fldChar w:fldCharType="separate"/>
          </w:r>
          <w:r>
            <w:rPr>
              <w:noProof/>
            </w:rPr>
            <w:t>24</w:t>
          </w:r>
          <w:r>
            <w:rPr>
              <w:noProof/>
            </w:rPr>
            <w:fldChar w:fldCharType="end"/>
          </w:r>
        </w:p>
        <w:p w:rsidR="00C148A5" w:rsidRDefault="00C148A5">
          <w:pPr>
            <w:pStyle w:val="TOC2"/>
            <w:tabs>
              <w:tab w:val="left" w:pos="869"/>
              <w:tab w:val="right" w:leader="dot" w:pos="8636"/>
            </w:tabs>
            <w:rPr>
              <w:rFonts w:eastAsiaTheme="minorEastAsia" w:cstheme="minorBidi"/>
              <w:noProof/>
              <w:sz w:val="24"/>
              <w:lang w:val="en-US" w:eastAsia="en-US"/>
            </w:rPr>
          </w:pPr>
          <w:r>
            <w:rPr>
              <w:noProof/>
            </w:rPr>
            <w:t>6.10</w:t>
          </w:r>
          <w:r>
            <w:rPr>
              <w:rFonts w:eastAsiaTheme="minorEastAsia" w:cstheme="minorBidi"/>
              <w:noProof/>
              <w:sz w:val="24"/>
              <w:lang w:val="en-US" w:eastAsia="en-US"/>
            </w:rPr>
            <w:tab/>
          </w:r>
          <w:r>
            <w:rPr>
              <w:noProof/>
            </w:rPr>
            <w:t>Reference Articles</w:t>
          </w:r>
          <w:r>
            <w:rPr>
              <w:noProof/>
            </w:rPr>
            <w:tab/>
          </w:r>
          <w:r>
            <w:rPr>
              <w:noProof/>
            </w:rPr>
            <w:fldChar w:fldCharType="begin"/>
          </w:r>
          <w:r>
            <w:rPr>
              <w:noProof/>
            </w:rPr>
            <w:instrText xml:space="preserve"> PAGEREF _Toc170444952 \h </w:instrText>
          </w:r>
          <w:r>
            <w:rPr>
              <w:noProof/>
            </w:rPr>
          </w:r>
          <w:r>
            <w:rPr>
              <w:noProof/>
            </w:rPr>
            <w:fldChar w:fldCharType="separate"/>
          </w:r>
          <w:r>
            <w:rPr>
              <w:noProof/>
            </w:rPr>
            <w:t>24</w:t>
          </w:r>
          <w:r>
            <w:rPr>
              <w:noProof/>
            </w:rPr>
            <w:fldChar w:fldCharType="end"/>
          </w:r>
        </w:p>
        <w:p w:rsidR="00C148A5" w:rsidRDefault="00C148A5">
          <w:pPr>
            <w:pStyle w:val="TOC3"/>
            <w:tabs>
              <w:tab w:val="left" w:pos="1199"/>
              <w:tab w:val="right" w:leader="dot" w:pos="8636"/>
            </w:tabs>
            <w:rPr>
              <w:rFonts w:eastAsiaTheme="minorEastAsia" w:cstheme="minorBidi"/>
              <w:noProof/>
              <w:sz w:val="24"/>
              <w:lang w:val="en-US" w:eastAsia="en-US"/>
            </w:rPr>
          </w:pPr>
          <w:r>
            <w:rPr>
              <w:noProof/>
            </w:rPr>
            <w:t>6.10.1</w:t>
          </w:r>
          <w:r>
            <w:rPr>
              <w:rFonts w:eastAsiaTheme="minorEastAsia" w:cstheme="minorBidi"/>
              <w:noProof/>
              <w:sz w:val="24"/>
              <w:lang w:val="en-US" w:eastAsia="en-US"/>
            </w:rPr>
            <w:tab/>
          </w:r>
          <w:r>
            <w:rPr>
              <w:noProof/>
            </w:rPr>
            <w:t>Reference &lt;div&gt; and &lt;head&gt; Examples</w:t>
          </w:r>
          <w:r>
            <w:rPr>
              <w:noProof/>
            </w:rPr>
            <w:tab/>
          </w:r>
          <w:r>
            <w:rPr>
              <w:noProof/>
            </w:rPr>
            <w:fldChar w:fldCharType="begin"/>
          </w:r>
          <w:r>
            <w:rPr>
              <w:noProof/>
            </w:rPr>
            <w:instrText xml:space="preserve"> PAGEREF _Toc170444953 \h </w:instrText>
          </w:r>
          <w:r>
            <w:rPr>
              <w:noProof/>
            </w:rPr>
          </w:r>
          <w:r>
            <w:rPr>
              <w:noProof/>
            </w:rPr>
            <w:fldChar w:fldCharType="separate"/>
          </w:r>
          <w:r>
            <w:rPr>
              <w:noProof/>
            </w:rPr>
            <w:t>25</w:t>
          </w:r>
          <w:r>
            <w:rPr>
              <w:noProof/>
            </w:rPr>
            <w:fldChar w:fldCharType="end"/>
          </w:r>
        </w:p>
        <w:p w:rsidR="00C148A5" w:rsidRDefault="00C148A5">
          <w:pPr>
            <w:pStyle w:val="TOC1"/>
            <w:tabs>
              <w:tab w:val="left" w:pos="351"/>
              <w:tab w:val="right" w:leader="dot" w:pos="8636"/>
            </w:tabs>
            <w:rPr>
              <w:rFonts w:eastAsiaTheme="minorEastAsia" w:cstheme="minorBidi"/>
              <w:noProof/>
              <w:lang w:val="en-US" w:eastAsia="en-US"/>
            </w:rPr>
          </w:pPr>
          <w:r>
            <w:rPr>
              <w:noProof/>
            </w:rPr>
            <w:t>7</w:t>
          </w:r>
          <w:r>
            <w:rPr>
              <w:rFonts w:eastAsiaTheme="minorEastAsia" w:cstheme="minorBidi"/>
              <w:noProof/>
              <w:lang w:val="en-US" w:eastAsia="en-US"/>
            </w:rPr>
            <w:tab/>
          </w:r>
          <w:r>
            <w:rPr>
              <w:noProof/>
            </w:rPr>
            <w:t>&lt;back&gt;</w:t>
          </w:r>
          <w:r>
            <w:rPr>
              <w:noProof/>
            </w:rPr>
            <w:tab/>
          </w:r>
          <w:r>
            <w:rPr>
              <w:noProof/>
            </w:rPr>
            <w:fldChar w:fldCharType="begin"/>
          </w:r>
          <w:r>
            <w:rPr>
              <w:noProof/>
            </w:rPr>
            <w:instrText xml:space="preserve"> PAGEREF _Toc170444954 \h </w:instrText>
          </w:r>
          <w:r>
            <w:rPr>
              <w:noProof/>
            </w:rPr>
          </w:r>
          <w:r>
            <w:rPr>
              <w:noProof/>
            </w:rPr>
            <w:fldChar w:fldCharType="separate"/>
          </w:r>
          <w:r>
            <w:rPr>
              <w:noProof/>
            </w:rPr>
            <w:t>25</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7.1</w:t>
          </w:r>
          <w:r>
            <w:rPr>
              <w:rFonts w:eastAsiaTheme="minorEastAsia" w:cstheme="minorBidi"/>
              <w:noProof/>
              <w:sz w:val="24"/>
              <w:lang w:val="en-US" w:eastAsia="en-US"/>
            </w:rPr>
            <w:tab/>
          </w:r>
          <w:r>
            <w:rPr>
              <w:noProof/>
            </w:rPr>
            <w:t>Backmatter &lt;div&gt; Sections</w:t>
          </w:r>
          <w:r>
            <w:rPr>
              <w:noProof/>
            </w:rPr>
            <w:tab/>
          </w:r>
          <w:r>
            <w:rPr>
              <w:noProof/>
            </w:rPr>
            <w:fldChar w:fldCharType="begin"/>
          </w:r>
          <w:r>
            <w:rPr>
              <w:noProof/>
            </w:rPr>
            <w:instrText xml:space="preserve"> PAGEREF _Toc170444955 \h </w:instrText>
          </w:r>
          <w:r>
            <w:rPr>
              <w:noProof/>
            </w:rPr>
          </w:r>
          <w:r>
            <w:rPr>
              <w:noProof/>
            </w:rPr>
            <w:fldChar w:fldCharType="separate"/>
          </w:r>
          <w:r>
            <w:rPr>
              <w:noProof/>
            </w:rPr>
            <w:t>25</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7.1.1</w:t>
          </w:r>
          <w:r>
            <w:rPr>
              <w:rFonts w:eastAsiaTheme="minorEastAsia" w:cstheme="minorBidi"/>
              <w:noProof/>
              <w:sz w:val="24"/>
              <w:lang w:val="en-US" w:eastAsia="en-US"/>
            </w:rPr>
            <w:tab/>
          </w:r>
          <w:r>
            <w:rPr>
              <w:noProof/>
            </w:rPr>
            <w:t>&lt;div&gt; Example: Acknowledgments</w:t>
          </w:r>
          <w:r>
            <w:rPr>
              <w:noProof/>
            </w:rPr>
            <w:tab/>
          </w:r>
          <w:r>
            <w:rPr>
              <w:noProof/>
            </w:rPr>
            <w:fldChar w:fldCharType="begin"/>
          </w:r>
          <w:r>
            <w:rPr>
              <w:noProof/>
            </w:rPr>
            <w:instrText xml:space="preserve"> PAGEREF _Toc170444956 \h </w:instrText>
          </w:r>
          <w:r>
            <w:rPr>
              <w:noProof/>
            </w:rPr>
          </w:r>
          <w:r>
            <w:rPr>
              <w:noProof/>
            </w:rPr>
            <w:fldChar w:fldCharType="separate"/>
          </w:r>
          <w:r>
            <w:rPr>
              <w:noProof/>
            </w:rPr>
            <w:t>25</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7.2</w:t>
          </w:r>
          <w:r>
            <w:rPr>
              <w:rFonts w:eastAsiaTheme="minorEastAsia" w:cstheme="minorBidi"/>
              <w:noProof/>
              <w:sz w:val="24"/>
              <w:lang w:val="en-US" w:eastAsia="en-US"/>
            </w:rPr>
            <w:tab/>
          </w:r>
          <w:r>
            <w:rPr>
              <w:noProof/>
            </w:rPr>
            <w:t>&lt;div&gt; Endnotes</w:t>
          </w:r>
          <w:r>
            <w:rPr>
              <w:noProof/>
            </w:rPr>
            <w:tab/>
          </w:r>
          <w:r>
            <w:rPr>
              <w:noProof/>
            </w:rPr>
            <w:fldChar w:fldCharType="begin"/>
          </w:r>
          <w:r>
            <w:rPr>
              <w:noProof/>
            </w:rPr>
            <w:instrText xml:space="preserve"> PAGEREF _Toc170444957 \h </w:instrText>
          </w:r>
          <w:r>
            <w:rPr>
              <w:noProof/>
            </w:rPr>
          </w:r>
          <w:r>
            <w:rPr>
              <w:noProof/>
            </w:rPr>
            <w:fldChar w:fldCharType="separate"/>
          </w:r>
          <w:r>
            <w:rPr>
              <w:noProof/>
            </w:rPr>
            <w:t>25</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7.2.1</w:t>
          </w:r>
          <w:r>
            <w:rPr>
              <w:rFonts w:eastAsiaTheme="minorEastAsia" w:cstheme="minorBidi"/>
              <w:noProof/>
              <w:sz w:val="24"/>
              <w:lang w:val="en-US" w:eastAsia="en-US"/>
            </w:rPr>
            <w:tab/>
          </w:r>
          <w:r>
            <w:rPr>
              <w:noProof/>
            </w:rPr>
            <w:t>&lt;div&gt; Example: Endnotes</w:t>
          </w:r>
          <w:r>
            <w:rPr>
              <w:noProof/>
            </w:rPr>
            <w:tab/>
          </w:r>
          <w:r>
            <w:rPr>
              <w:noProof/>
            </w:rPr>
            <w:fldChar w:fldCharType="begin"/>
          </w:r>
          <w:r>
            <w:rPr>
              <w:noProof/>
            </w:rPr>
            <w:instrText xml:space="preserve"> PAGEREF _Toc170444958 \h </w:instrText>
          </w:r>
          <w:r>
            <w:rPr>
              <w:noProof/>
            </w:rPr>
          </w:r>
          <w:r>
            <w:rPr>
              <w:noProof/>
            </w:rPr>
            <w:fldChar w:fldCharType="separate"/>
          </w:r>
          <w:r>
            <w:rPr>
              <w:noProof/>
            </w:rPr>
            <w:t>26</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7.3</w:t>
          </w:r>
          <w:r>
            <w:rPr>
              <w:rFonts w:eastAsiaTheme="minorEastAsia" w:cstheme="minorBidi"/>
              <w:noProof/>
              <w:sz w:val="24"/>
              <w:lang w:val="en-US" w:eastAsia="en-US"/>
            </w:rPr>
            <w:tab/>
          </w:r>
          <w:r>
            <w:rPr>
              <w:noProof/>
            </w:rPr>
            <w:t>&lt;div&gt; Bibliography</w:t>
          </w:r>
          <w:r>
            <w:rPr>
              <w:noProof/>
            </w:rPr>
            <w:tab/>
          </w:r>
          <w:r>
            <w:rPr>
              <w:noProof/>
            </w:rPr>
            <w:fldChar w:fldCharType="begin"/>
          </w:r>
          <w:r>
            <w:rPr>
              <w:noProof/>
            </w:rPr>
            <w:instrText xml:space="preserve"> PAGEREF _Toc170444959 \h </w:instrText>
          </w:r>
          <w:r>
            <w:rPr>
              <w:noProof/>
            </w:rPr>
          </w:r>
          <w:r>
            <w:rPr>
              <w:noProof/>
            </w:rPr>
            <w:fldChar w:fldCharType="separate"/>
          </w:r>
          <w:r>
            <w:rPr>
              <w:noProof/>
            </w:rPr>
            <w:t>26</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7.3.1</w:t>
          </w:r>
          <w:r>
            <w:rPr>
              <w:rFonts w:eastAsiaTheme="minorEastAsia" w:cstheme="minorBidi"/>
              <w:noProof/>
              <w:sz w:val="24"/>
              <w:lang w:val="en-US" w:eastAsia="en-US"/>
            </w:rPr>
            <w:tab/>
          </w:r>
          <w:r>
            <w:rPr>
              <w:noProof/>
            </w:rPr>
            <w:t>&lt;div&gt; Example: Bibliography</w:t>
          </w:r>
          <w:r>
            <w:rPr>
              <w:noProof/>
            </w:rPr>
            <w:tab/>
          </w:r>
          <w:r>
            <w:rPr>
              <w:noProof/>
            </w:rPr>
            <w:fldChar w:fldCharType="begin"/>
          </w:r>
          <w:r>
            <w:rPr>
              <w:noProof/>
            </w:rPr>
            <w:instrText xml:space="preserve"> PAGEREF _Toc170444960 \h </w:instrText>
          </w:r>
          <w:r>
            <w:rPr>
              <w:noProof/>
            </w:rPr>
          </w:r>
          <w:r>
            <w:rPr>
              <w:noProof/>
            </w:rPr>
            <w:fldChar w:fldCharType="separate"/>
          </w:r>
          <w:r>
            <w:rPr>
              <w:noProof/>
            </w:rPr>
            <w:t>27</w:t>
          </w:r>
          <w:r>
            <w:rPr>
              <w:noProof/>
            </w:rPr>
            <w:fldChar w:fldCharType="end"/>
          </w:r>
        </w:p>
        <w:p w:rsidR="00C148A5" w:rsidRDefault="00C148A5">
          <w:pPr>
            <w:pStyle w:val="TOC2"/>
            <w:tabs>
              <w:tab w:val="left" w:pos="758"/>
              <w:tab w:val="right" w:leader="dot" w:pos="8636"/>
            </w:tabs>
            <w:rPr>
              <w:rFonts w:eastAsiaTheme="minorEastAsia" w:cstheme="minorBidi"/>
              <w:noProof/>
              <w:sz w:val="24"/>
              <w:lang w:val="en-US" w:eastAsia="en-US"/>
            </w:rPr>
          </w:pPr>
          <w:r>
            <w:rPr>
              <w:noProof/>
            </w:rPr>
            <w:t>7.4</w:t>
          </w:r>
          <w:r>
            <w:rPr>
              <w:rFonts w:eastAsiaTheme="minorEastAsia" w:cstheme="minorBidi"/>
              <w:noProof/>
              <w:sz w:val="24"/>
              <w:lang w:val="en-US" w:eastAsia="en-US"/>
            </w:rPr>
            <w:tab/>
          </w:r>
          <w:r>
            <w:rPr>
              <w:noProof/>
            </w:rPr>
            <w:t>&lt;div&gt; Index</w:t>
          </w:r>
          <w:r>
            <w:rPr>
              <w:noProof/>
            </w:rPr>
            <w:tab/>
          </w:r>
          <w:r>
            <w:rPr>
              <w:noProof/>
            </w:rPr>
            <w:fldChar w:fldCharType="begin"/>
          </w:r>
          <w:r>
            <w:rPr>
              <w:noProof/>
            </w:rPr>
            <w:instrText xml:space="preserve"> PAGEREF _Toc170444961 \h </w:instrText>
          </w:r>
          <w:r>
            <w:rPr>
              <w:noProof/>
            </w:rPr>
          </w:r>
          <w:r>
            <w:rPr>
              <w:noProof/>
            </w:rPr>
            <w:fldChar w:fldCharType="separate"/>
          </w:r>
          <w:r>
            <w:rPr>
              <w:noProof/>
            </w:rPr>
            <w:t>27</w:t>
          </w:r>
          <w:r>
            <w:rPr>
              <w:noProof/>
            </w:rPr>
            <w:fldChar w:fldCharType="end"/>
          </w:r>
        </w:p>
        <w:p w:rsidR="00C148A5" w:rsidRDefault="00C148A5">
          <w:pPr>
            <w:pStyle w:val="TOC3"/>
            <w:tabs>
              <w:tab w:val="left" w:pos="1088"/>
              <w:tab w:val="right" w:leader="dot" w:pos="8636"/>
            </w:tabs>
            <w:rPr>
              <w:rFonts w:eastAsiaTheme="minorEastAsia" w:cstheme="minorBidi"/>
              <w:noProof/>
              <w:sz w:val="24"/>
              <w:lang w:val="en-US" w:eastAsia="en-US"/>
            </w:rPr>
          </w:pPr>
          <w:r>
            <w:rPr>
              <w:noProof/>
            </w:rPr>
            <w:t>7.4.1</w:t>
          </w:r>
          <w:r>
            <w:rPr>
              <w:rFonts w:eastAsiaTheme="minorEastAsia" w:cstheme="minorBidi"/>
              <w:noProof/>
              <w:sz w:val="24"/>
              <w:lang w:val="en-US" w:eastAsia="en-US"/>
            </w:rPr>
            <w:tab/>
          </w:r>
          <w:r>
            <w:rPr>
              <w:noProof/>
            </w:rPr>
            <w:t>&lt;div&gt; Example: Index</w:t>
          </w:r>
          <w:r>
            <w:rPr>
              <w:noProof/>
            </w:rPr>
            <w:tab/>
          </w:r>
          <w:r>
            <w:rPr>
              <w:noProof/>
            </w:rPr>
            <w:fldChar w:fldCharType="begin"/>
          </w:r>
          <w:r>
            <w:rPr>
              <w:noProof/>
            </w:rPr>
            <w:instrText xml:space="preserve"> PAGEREF _Toc170444962 \h </w:instrText>
          </w:r>
          <w:r>
            <w:rPr>
              <w:noProof/>
            </w:rPr>
          </w:r>
          <w:r>
            <w:rPr>
              <w:noProof/>
            </w:rPr>
            <w:fldChar w:fldCharType="separate"/>
          </w:r>
          <w:r>
            <w:rPr>
              <w:noProof/>
            </w:rPr>
            <w:t>28</w:t>
          </w:r>
          <w:r>
            <w:rPr>
              <w:noProof/>
            </w:rPr>
            <w:fldChar w:fldCharType="end"/>
          </w:r>
        </w:p>
        <w:p w:rsidR="00C148A5" w:rsidRDefault="00C148A5">
          <w:r>
            <w:fldChar w:fldCharType="end"/>
          </w:r>
        </w:p>
      </w:sdtContent>
    </w:sdt>
    <w:p w:rsidR="00C148A5" w:rsidRDefault="00C148A5">
      <w:pPr>
        <w:spacing w:after="0"/>
        <w:ind w:left="0"/>
        <w:rPr>
          <w:rFonts w:ascii="Calibri" w:hAnsi="Calibri"/>
        </w:rPr>
      </w:pPr>
    </w:p>
    <w:p w:rsidR="001E0305" w:rsidRDefault="001E0305">
      <w:pPr>
        <w:spacing w:after="0"/>
        <w:ind w:left="0"/>
        <w:rPr>
          <w:rFonts w:ascii="Calibri" w:hAnsi="Calibri"/>
          <w:b/>
          <w:sz w:val="36"/>
        </w:rPr>
      </w:pPr>
    </w:p>
    <w:p w:rsidR="00C148A5" w:rsidRDefault="00C148A5">
      <w:pPr>
        <w:spacing w:after="0"/>
        <w:ind w:left="0"/>
      </w:pPr>
      <w:bookmarkStart w:id="0" w:name="_Toc138309380"/>
      <w:bookmarkStart w:id="1" w:name="_Toc170444892"/>
    </w:p>
    <w:p w:rsidR="00C148A5" w:rsidRDefault="00C148A5">
      <w:pPr>
        <w:spacing w:after="0"/>
        <w:ind w:left="0"/>
      </w:pPr>
    </w:p>
    <w:p w:rsidR="00C148A5" w:rsidRDefault="00C148A5">
      <w:pPr>
        <w:spacing w:after="0"/>
        <w:ind w:left="0"/>
      </w:pPr>
    </w:p>
    <w:p w:rsidR="00C148A5" w:rsidRDefault="00C148A5">
      <w:pPr>
        <w:spacing w:after="0"/>
        <w:ind w:left="0"/>
      </w:pPr>
    </w:p>
    <w:p w:rsidR="00C148A5" w:rsidRDefault="00C148A5">
      <w:pPr>
        <w:spacing w:after="0"/>
        <w:ind w:left="0"/>
      </w:pPr>
    </w:p>
    <w:p w:rsidR="00C148A5" w:rsidRDefault="00C148A5" w:rsidP="00C148A5">
      <w:pPr>
        <w:pStyle w:val="Heading1"/>
      </w:pPr>
      <w:r>
        <w:br w:type="column"/>
        <w:t>Introduction</w:t>
      </w:r>
    </w:p>
    <w:bookmarkEnd w:id="0"/>
    <w:bookmarkEnd w:id="1"/>
    <w:p w:rsidR="001E0305" w:rsidRDefault="001E0305" w:rsidP="001E0305">
      <w:pPr>
        <w:pStyle w:val="BodyText"/>
      </w:pPr>
      <w:r>
        <w:t xml:space="preserve">This document describes the specifications for the encoding of textual matter in accordance with the Text Encoding Initiative’s TEI P5. TEI Lite specifications can be found at the following URI: </w:t>
      </w:r>
      <w:hyperlink r:id="rId8" w:history="1">
        <w:r w:rsidRPr="00D3782F">
          <w:rPr>
            <w:rStyle w:val="Hyperlink"/>
          </w:rPr>
          <w:t>http://www.tei-c.org/Guidelines/Customization/Lite/</w:t>
        </w:r>
      </w:hyperlink>
      <w:r>
        <w:t>. All references to TEI elements are attributed to the documentation at the TEI web site, and further clarification can be found there.</w:t>
      </w:r>
    </w:p>
    <w:p w:rsidR="001E0305" w:rsidRDefault="001E0305" w:rsidP="001E0305">
      <w:pPr>
        <w:pStyle w:val="BodyText"/>
      </w:pPr>
      <w:r>
        <w:t>We will be using the following modules as part of our schema:</w:t>
      </w:r>
    </w:p>
    <w:p w:rsidR="001E0305" w:rsidRDefault="001E0305" w:rsidP="001E0305">
      <w:pPr>
        <w:pStyle w:val="BodyText"/>
        <w:numPr>
          <w:ilvl w:val="0"/>
          <w:numId w:val="31"/>
        </w:numPr>
        <w:spacing w:after="0"/>
      </w:pPr>
      <w:r>
        <w:t>core</w:t>
      </w:r>
    </w:p>
    <w:p w:rsidR="001E0305" w:rsidRDefault="001E0305" w:rsidP="001E0305">
      <w:pPr>
        <w:pStyle w:val="BodyText"/>
        <w:numPr>
          <w:ilvl w:val="0"/>
          <w:numId w:val="31"/>
        </w:numPr>
        <w:spacing w:after="0"/>
      </w:pPr>
      <w:r>
        <w:t>header</w:t>
      </w:r>
    </w:p>
    <w:p w:rsidR="001E0305" w:rsidRDefault="001E0305" w:rsidP="001E0305">
      <w:pPr>
        <w:pStyle w:val="BodyText"/>
        <w:numPr>
          <w:ilvl w:val="0"/>
          <w:numId w:val="31"/>
        </w:numPr>
        <w:spacing w:after="0"/>
      </w:pPr>
      <w:r>
        <w:t>textstructure</w:t>
      </w:r>
    </w:p>
    <w:p w:rsidR="001E0305" w:rsidRDefault="001E0305" w:rsidP="001E0305">
      <w:pPr>
        <w:pStyle w:val="BodyText"/>
        <w:numPr>
          <w:ilvl w:val="0"/>
          <w:numId w:val="31"/>
        </w:numPr>
        <w:spacing w:after="0"/>
      </w:pPr>
      <w:r>
        <w:t>figures</w:t>
      </w:r>
    </w:p>
    <w:p w:rsidR="001E0305" w:rsidRDefault="001E0305" w:rsidP="001E0305">
      <w:pPr>
        <w:pStyle w:val="BodyText"/>
        <w:numPr>
          <w:ilvl w:val="0"/>
          <w:numId w:val="31"/>
        </w:numPr>
        <w:spacing w:after="0"/>
      </w:pPr>
      <w:r>
        <w:t>linking</w:t>
      </w:r>
    </w:p>
    <w:p w:rsidR="001E0305" w:rsidRDefault="001E0305" w:rsidP="001E0305">
      <w:pPr>
        <w:pStyle w:val="BodyText"/>
        <w:numPr>
          <w:ilvl w:val="0"/>
          <w:numId w:val="31"/>
        </w:numPr>
        <w:spacing w:after="0"/>
      </w:pPr>
      <w:r>
        <w:t>analysis</w:t>
      </w:r>
    </w:p>
    <w:p w:rsidR="001E0305" w:rsidRDefault="001E0305" w:rsidP="001E0305">
      <w:pPr>
        <w:pStyle w:val="BodyText"/>
        <w:numPr>
          <w:ilvl w:val="0"/>
          <w:numId w:val="31"/>
        </w:numPr>
        <w:spacing w:after="0"/>
      </w:pPr>
      <w:r>
        <w:t>tagdocs</w:t>
      </w:r>
    </w:p>
    <w:p w:rsidR="001E0305" w:rsidRDefault="001E0305" w:rsidP="001E0305">
      <w:pPr>
        <w:pStyle w:val="BodyText"/>
        <w:numPr>
          <w:ilvl w:val="0"/>
          <w:numId w:val="31"/>
        </w:numPr>
        <w:spacing w:after="0"/>
      </w:pPr>
      <w:r>
        <w:t>namesdates</w:t>
      </w:r>
    </w:p>
    <w:p w:rsidR="001E0305" w:rsidRDefault="001E0305" w:rsidP="001E0305">
      <w:pPr>
        <w:pStyle w:val="BodyText"/>
        <w:numPr>
          <w:ilvl w:val="0"/>
          <w:numId w:val="31"/>
        </w:numPr>
        <w:spacing w:after="0"/>
      </w:pPr>
      <w:r>
        <w:t>textcrit</w:t>
      </w:r>
    </w:p>
    <w:p w:rsidR="001E0305" w:rsidRDefault="001E0305" w:rsidP="001E0305">
      <w:pPr>
        <w:pStyle w:val="BodyText"/>
        <w:numPr>
          <w:ilvl w:val="0"/>
          <w:numId w:val="31"/>
        </w:numPr>
        <w:spacing w:after="0"/>
      </w:pPr>
      <w:r>
        <w:t>verse</w:t>
      </w:r>
    </w:p>
    <w:p w:rsidR="001E0305" w:rsidRDefault="001E0305" w:rsidP="001E0305">
      <w:pPr>
        <w:pStyle w:val="BodyText"/>
        <w:numPr>
          <w:ilvl w:val="0"/>
          <w:numId w:val="31"/>
        </w:numPr>
        <w:spacing w:after="0"/>
      </w:pPr>
      <w:r>
        <w:t>transcr</w:t>
      </w:r>
    </w:p>
    <w:p w:rsidR="001E0305" w:rsidRDefault="001E0305" w:rsidP="001E0305">
      <w:pPr>
        <w:pStyle w:val="BodyText"/>
      </w:pPr>
    </w:p>
    <w:p w:rsidR="001E0305" w:rsidRDefault="001E0305" w:rsidP="001E0305">
      <w:pPr>
        <w:pStyle w:val="BodyText"/>
      </w:pPr>
      <w:r>
        <w:t>All encoded files must be validated against The University of North Carolina Press’s customization: uncp_tei.rnc.</w:t>
      </w:r>
    </w:p>
    <w:p w:rsidR="001E0305" w:rsidRDefault="001E0305" w:rsidP="001E0305">
      <w:pPr>
        <w:pStyle w:val="BodyText"/>
      </w:pPr>
      <w:r>
        <w:t>This is a working document and as such assumes that further explication will be added as the need arises. Not every element nor attribute has been covered in this document, and the TEI online documentation should be able to assist in clarification. When in doubt, the authors of this document will provide updates to ensure best practices.</w:t>
      </w:r>
    </w:p>
    <w:p w:rsidR="001E0305" w:rsidRDefault="001E0305" w:rsidP="001E0305">
      <w:pPr>
        <w:pStyle w:val="Heading2"/>
      </w:pPr>
      <w:bookmarkStart w:id="2" w:name="_Toc77151911"/>
      <w:bookmarkStart w:id="3" w:name="_Toc138309381"/>
      <w:bookmarkStart w:id="4" w:name="_Toc170444893"/>
      <w:r>
        <w:t>Unicode Characters</w:t>
      </w:r>
      <w:bookmarkEnd w:id="2"/>
      <w:bookmarkEnd w:id="3"/>
      <w:bookmarkEnd w:id="4"/>
    </w:p>
    <w:p w:rsidR="001E0305" w:rsidRDefault="001E0305" w:rsidP="001E0305">
      <w:pPr>
        <w:pStyle w:val="BodyText"/>
      </w:pPr>
      <w:r>
        <w:t xml:space="preserve">Unicode characters should be used throughout the document for all non-ASCII character references. For instance, all diacritics, quotation marks, and em dashes should be Unicode characters. </w:t>
      </w:r>
      <w:r w:rsidRPr="00027414">
        <w:rPr>
          <w:b/>
        </w:rPr>
        <w:t>Note:</w:t>
      </w:r>
      <w:r>
        <w:t xml:space="preserve"> This does not preclude the use of hex values. Please do use hex values if there is any confusion about the character.</w:t>
      </w:r>
    </w:p>
    <w:p w:rsidR="001E0305" w:rsidRDefault="001E0305" w:rsidP="001E0305">
      <w:pPr>
        <w:pStyle w:val="BodyText"/>
      </w:pPr>
      <w:r>
        <w:t>The only exceptions are the five reserved XML entities:</w:t>
      </w:r>
    </w:p>
    <w:p w:rsidR="001E0305" w:rsidRDefault="001E0305" w:rsidP="001E0305">
      <w:pPr>
        <w:pStyle w:val="BodyText"/>
        <w:spacing w:after="0"/>
        <w:ind w:left="720"/>
      </w:pPr>
      <w:r>
        <w:t xml:space="preserve">quot </w:t>
      </w:r>
      <w:r>
        <w:tab/>
        <w:t xml:space="preserve">" </w:t>
      </w:r>
      <w:r>
        <w:tab/>
        <w:t>double quotation mark</w:t>
      </w:r>
    </w:p>
    <w:p w:rsidR="001E0305" w:rsidRDefault="001E0305" w:rsidP="001E0305">
      <w:pPr>
        <w:pStyle w:val="BodyText"/>
        <w:spacing w:after="0"/>
        <w:ind w:left="720"/>
      </w:pPr>
      <w:r>
        <w:t xml:space="preserve">amp </w:t>
      </w:r>
      <w:r>
        <w:tab/>
        <w:t xml:space="preserve">&amp; </w:t>
      </w:r>
      <w:r>
        <w:tab/>
        <w:t>ampersand</w:t>
      </w:r>
    </w:p>
    <w:p w:rsidR="001E0305" w:rsidRDefault="001E0305" w:rsidP="001E0305">
      <w:pPr>
        <w:pStyle w:val="BodyText"/>
        <w:spacing w:after="0"/>
        <w:ind w:left="720"/>
      </w:pPr>
      <w:r>
        <w:t xml:space="preserve">apos </w:t>
      </w:r>
      <w:r>
        <w:tab/>
        <w:t xml:space="preserve">' </w:t>
      </w:r>
      <w:r>
        <w:tab/>
        <w:t>apostrophe</w:t>
      </w:r>
    </w:p>
    <w:p w:rsidR="001E0305" w:rsidRDefault="001E0305" w:rsidP="001E0305">
      <w:pPr>
        <w:pStyle w:val="BodyText"/>
        <w:spacing w:after="0"/>
        <w:ind w:left="720"/>
      </w:pPr>
      <w:r>
        <w:t xml:space="preserve">lt </w:t>
      </w:r>
      <w:r>
        <w:tab/>
        <w:t xml:space="preserve">&lt; </w:t>
      </w:r>
      <w:r>
        <w:tab/>
        <w:t>less-than sign</w:t>
      </w:r>
    </w:p>
    <w:p w:rsidR="001E0305" w:rsidRDefault="001E0305" w:rsidP="001E0305">
      <w:pPr>
        <w:pStyle w:val="BodyText"/>
        <w:ind w:left="720"/>
      </w:pPr>
      <w:r>
        <w:t xml:space="preserve">gt </w:t>
      </w:r>
      <w:r>
        <w:tab/>
        <w:t xml:space="preserve">&gt; </w:t>
      </w:r>
      <w:r>
        <w:tab/>
        <w:t>greater-than sign</w:t>
      </w:r>
    </w:p>
    <w:p w:rsidR="001E0305" w:rsidRDefault="001E0305" w:rsidP="001E0305">
      <w:pPr>
        <w:pStyle w:val="BodyText"/>
        <w:ind w:left="720"/>
      </w:pPr>
    </w:p>
    <w:p w:rsidR="001E0305" w:rsidRDefault="001E0305" w:rsidP="001E0305">
      <w:pPr>
        <w:pStyle w:val="Heading1"/>
      </w:pPr>
      <w:bookmarkStart w:id="5" w:name="_Toc77151912"/>
      <w:bookmarkStart w:id="6" w:name="_Toc138309382"/>
      <w:bookmarkStart w:id="7" w:name="_Toc170444894"/>
      <w:r>
        <w:t>TEI Structure</w:t>
      </w:r>
      <w:bookmarkEnd w:id="5"/>
      <w:bookmarkEnd w:id="6"/>
      <w:bookmarkEnd w:id="7"/>
    </w:p>
    <w:p w:rsidR="001E0305" w:rsidRDefault="001E0305" w:rsidP="001E0305">
      <w:pPr>
        <w:pStyle w:val="BodyText"/>
      </w:pPr>
      <w:r>
        <w:t>The structure of a XML document based on the TEI schema is as follows:</w:t>
      </w:r>
    </w:p>
    <w:p w:rsidR="001E0305" w:rsidRPr="009B4BC2" w:rsidRDefault="001E0305" w:rsidP="001E0305">
      <w:pPr>
        <w:pStyle w:val="HTMLPreformatted"/>
        <w:rPr>
          <w:color w:val="000000"/>
        </w:rPr>
      </w:pPr>
      <w:r w:rsidRPr="009B4BC2">
        <w:rPr>
          <w:color w:val="000000"/>
        </w:rPr>
        <w:tab/>
      </w:r>
      <w:r w:rsidRPr="009B4BC2">
        <w:rPr>
          <w:color w:val="000000"/>
        </w:rPr>
        <w:tab/>
      </w:r>
      <w:r w:rsidRPr="009B4BC2">
        <w:rPr>
          <w:color w:val="000000"/>
        </w:rPr>
        <w:tab/>
      </w:r>
      <w:r w:rsidRPr="009B4BC2">
        <w:rPr>
          <w:color w:val="000096"/>
        </w:rPr>
        <w:t>&lt;TEI&gt;</w:t>
      </w:r>
      <w:r w:rsidRPr="009B4BC2">
        <w:rPr>
          <w:color w:val="000000"/>
        </w:rPr>
        <w:t xml:space="preserve"> </w:t>
      </w:r>
      <w:r w:rsidRPr="009B4BC2">
        <w:rPr>
          <w:color w:val="000000"/>
        </w:rPr>
        <w:br/>
      </w:r>
      <w:r w:rsidRPr="009B4BC2">
        <w:rPr>
          <w:color w:val="000000"/>
        </w:rPr>
        <w:tab/>
      </w:r>
      <w:r w:rsidRPr="009B4BC2">
        <w:rPr>
          <w:color w:val="000000"/>
        </w:rPr>
        <w:tab/>
      </w:r>
      <w:r w:rsidRPr="009B4BC2">
        <w:rPr>
          <w:color w:val="000000"/>
        </w:rPr>
        <w:tab/>
      </w:r>
      <w:r w:rsidRPr="009B4BC2">
        <w:rPr>
          <w:color w:val="000000"/>
        </w:rPr>
        <w:tab/>
      </w:r>
      <w:r w:rsidRPr="009B4BC2">
        <w:rPr>
          <w:color w:val="000096"/>
        </w:rPr>
        <w:t>&lt;teiHeader&gt;</w:t>
      </w:r>
      <w:r w:rsidRPr="009B4BC2">
        <w:rPr>
          <w:color w:val="000000"/>
        </w:rPr>
        <w:t xml:space="preserve"> [ TEI Header information ] </w:t>
      </w:r>
      <w:r w:rsidRPr="009B4BC2">
        <w:rPr>
          <w:color w:val="000096"/>
        </w:rPr>
        <w:t>&lt;/teiHeader&gt;</w:t>
      </w:r>
      <w:r w:rsidRPr="009B4BC2">
        <w:rPr>
          <w:color w:val="000000"/>
        </w:rPr>
        <w:t xml:space="preserve"> </w:t>
      </w:r>
      <w:r w:rsidRPr="009B4BC2">
        <w:rPr>
          <w:color w:val="000000"/>
        </w:rPr>
        <w:br/>
      </w:r>
      <w:r w:rsidRPr="009B4BC2">
        <w:rPr>
          <w:color w:val="000000"/>
        </w:rPr>
        <w:tab/>
      </w:r>
      <w:r w:rsidRPr="009B4BC2">
        <w:rPr>
          <w:color w:val="000000"/>
        </w:rPr>
        <w:tab/>
      </w:r>
      <w:r w:rsidRPr="009B4BC2">
        <w:rPr>
          <w:color w:val="000000"/>
        </w:rPr>
        <w:tab/>
      </w:r>
      <w:r w:rsidRPr="009B4BC2">
        <w:rPr>
          <w:color w:val="000000"/>
        </w:rPr>
        <w:tab/>
      </w:r>
      <w:r w:rsidRPr="009B4BC2">
        <w:rPr>
          <w:color w:val="000096"/>
        </w:rPr>
        <w:t>&lt;text&gt;</w:t>
      </w:r>
      <w:r w:rsidRPr="009B4BC2">
        <w:rPr>
          <w:color w:val="000000"/>
        </w:rPr>
        <w:t xml:space="preserve"> </w:t>
      </w:r>
      <w:r w:rsidRPr="009B4BC2">
        <w:rPr>
          <w:color w:val="000000"/>
        </w:rPr>
        <w:br/>
      </w:r>
      <w:r w:rsidRPr="009B4BC2">
        <w:rPr>
          <w:color w:val="000000"/>
        </w:rPr>
        <w:tab/>
      </w:r>
      <w:r w:rsidRPr="009B4BC2">
        <w:rPr>
          <w:color w:val="000000"/>
        </w:rPr>
        <w:tab/>
      </w:r>
      <w:r w:rsidRPr="009B4BC2">
        <w:rPr>
          <w:color w:val="000000"/>
        </w:rPr>
        <w:tab/>
      </w:r>
      <w:r w:rsidRPr="009B4BC2">
        <w:rPr>
          <w:color w:val="000000"/>
        </w:rPr>
        <w:tab/>
      </w:r>
      <w:r w:rsidRPr="009B4BC2">
        <w:rPr>
          <w:color w:val="000000"/>
        </w:rPr>
        <w:tab/>
      </w:r>
      <w:r w:rsidRPr="009B4BC2">
        <w:rPr>
          <w:color w:val="000096"/>
        </w:rPr>
        <w:t>&lt;front&gt;</w:t>
      </w:r>
      <w:r w:rsidRPr="009B4BC2">
        <w:rPr>
          <w:color w:val="000000"/>
        </w:rPr>
        <w:t xml:space="preserve"> [ front matter ... ] </w:t>
      </w:r>
      <w:r w:rsidRPr="009B4BC2">
        <w:rPr>
          <w:color w:val="000096"/>
        </w:rPr>
        <w:t>&lt;/front&gt;</w:t>
      </w:r>
      <w:r w:rsidRPr="009B4BC2">
        <w:rPr>
          <w:color w:val="000000"/>
        </w:rPr>
        <w:t xml:space="preserve"> </w:t>
      </w:r>
      <w:r w:rsidRPr="009B4BC2">
        <w:rPr>
          <w:color w:val="000000"/>
        </w:rPr>
        <w:br/>
      </w:r>
      <w:r w:rsidRPr="009B4BC2">
        <w:rPr>
          <w:color w:val="000000"/>
        </w:rPr>
        <w:tab/>
      </w:r>
      <w:r w:rsidRPr="009B4BC2">
        <w:rPr>
          <w:color w:val="000000"/>
        </w:rPr>
        <w:tab/>
      </w:r>
      <w:r w:rsidRPr="009B4BC2">
        <w:rPr>
          <w:color w:val="000000"/>
        </w:rPr>
        <w:tab/>
      </w:r>
      <w:r w:rsidRPr="009B4BC2">
        <w:rPr>
          <w:color w:val="000000"/>
        </w:rPr>
        <w:tab/>
      </w:r>
      <w:r w:rsidRPr="009B4BC2">
        <w:rPr>
          <w:color w:val="000000"/>
        </w:rPr>
        <w:tab/>
      </w:r>
      <w:r w:rsidRPr="009B4BC2">
        <w:rPr>
          <w:color w:val="000096"/>
        </w:rPr>
        <w:t>&lt;body&gt;</w:t>
      </w:r>
      <w:r w:rsidRPr="009B4BC2">
        <w:rPr>
          <w:color w:val="000000"/>
        </w:rPr>
        <w:t xml:space="preserve"> [ body of text ... ] </w:t>
      </w:r>
      <w:r w:rsidRPr="009B4BC2">
        <w:rPr>
          <w:color w:val="000096"/>
        </w:rPr>
        <w:t>&lt;/body&gt;</w:t>
      </w:r>
      <w:r w:rsidRPr="009B4BC2">
        <w:rPr>
          <w:color w:val="000000"/>
        </w:rPr>
        <w:t xml:space="preserve"> </w:t>
      </w:r>
      <w:r w:rsidRPr="009B4BC2">
        <w:rPr>
          <w:color w:val="000000"/>
        </w:rPr>
        <w:br/>
      </w:r>
      <w:r w:rsidRPr="009B4BC2">
        <w:rPr>
          <w:color w:val="000000"/>
        </w:rPr>
        <w:tab/>
      </w:r>
      <w:r w:rsidRPr="009B4BC2">
        <w:rPr>
          <w:color w:val="000000"/>
        </w:rPr>
        <w:tab/>
      </w:r>
      <w:r w:rsidRPr="009B4BC2">
        <w:rPr>
          <w:color w:val="000000"/>
        </w:rPr>
        <w:tab/>
      </w:r>
      <w:r w:rsidRPr="009B4BC2">
        <w:rPr>
          <w:color w:val="000000"/>
        </w:rPr>
        <w:tab/>
      </w:r>
      <w:r w:rsidRPr="009B4BC2">
        <w:rPr>
          <w:color w:val="000000"/>
        </w:rPr>
        <w:tab/>
      </w:r>
      <w:r w:rsidRPr="009B4BC2">
        <w:rPr>
          <w:color w:val="000096"/>
        </w:rPr>
        <w:t>&lt;back&gt;</w:t>
      </w:r>
      <w:r w:rsidRPr="009B4BC2">
        <w:rPr>
          <w:color w:val="000000"/>
        </w:rPr>
        <w:t xml:space="preserve"> [ back matter ... ] </w:t>
      </w:r>
      <w:r w:rsidRPr="009B4BC2">
        <w:rPr>
          <w:color w:val="000096"/>
        </w:rPr>
        <w:t>&lt;/back&gt;</w:t>
      </w:r>
      <w:r w:rsidRPr="009B4BC2">
        <w:rPr>
          <w:color w:val="000000"/>
        </w:rPr>
        <w:t xml:space="preserve"> </w:t>
      </w:r>
      <w:r w:rsidRPr="009B4BC2">
        <w:rPr>
          <w:color w:val="000000"/>
        </w:rPr>
        <w:br/>
      </w:r>
      <w:r w:rsidRPr="009B4BC2">
        <w:rPr>
          <w:color w:val="000000"/>
        </w:rPr>
        <w:tab/>
      </w:r>
      <w:r w:rsidRPr="009B4BC2">
        <w:rPr>
          <w:color w:val="000000"/>
        </w:rPr>
        <w:tab/>
      </w:r>
      <w:r w:rsidRPr="009B4BC2">
        <w:rPr>
          <w:color w:val="000000"/>
        </w:rPr>
        <w:tab/>
      </w:r>
      <w:r w:rsidRPr="009B4BC2">
        <w:rPr>
          <w:color w:val="000000"/>
        </w:rPr>
        <w:tab/>
      </w:r>
      <w:r w:rsidRPr="009B4BC2">
        <w:rPr>
          <w:color w:val="000096"/>
        </w:rPr>
        <w:t>&lt;/text&gt;</w:t>
      </w:r>
      <w:r w:rsidRPr="009B4BC2">
        <w:rPr>
          <w:color w:val="000000"/>
        </w:rPr>
        <w:t xml:space="preserve"> </w:t>
      </w:r>
      <w:r w:rsidRPr="009B4BC2">
        <w:rPr>
          <w:color w:val="000000"/>
        </w:rPr>
        <w:br/>
      </w:r>
      <w:r w:rsidRPr="009B4BC2">
        <w:rPr>
          <w:color w:val="000000"/>
        </w:rPr>
        <w:tab/>
      </w:r>
      <w:r w:rsidRPr="009B4BC2">
        <w:rPr>
          <w:color w:val="000000"/>
        </w:rPr>
        <w:tab/>
      </w:r>
      <w:r w:rsidRPr="009B4BC2">
        <w:rPr>
          <w:color w:val="000000"/>
        </w:rPr>
        <w:tab/>
      </w:r>
      <w:r w:rsidRPr="009B4BC2">
        <w:rPr>
          <w:color w:val="000096"/>
        </w:rPr>
        <w:t>&lt;/TEI&gt;</w:t>
      </w:r>
      <w:r w:rsidRPr="009B4BC2">
        <w:rPr>
          <w:color w:val="000000"/>
        </w:rPr>
        <w:t xml:space="preserve">  </w:t>
      </w:r>
    </w:p>
    <w:p w:rsidR="001E0305" w:rsidRDefault="001E0305" w:rsidP="001E0305">
      <w:pPr>
        <w:pStyle w:val="Heading2"/>
      </w:pPr>
      <w:bookmarkStart w:id="8" w:name="_Toc138309383"/>
      <w:bookmarkStart w:id="9" w:name="_Toc170444895"/>
      <w:r>
        <w:t>&lt;TEI&gt;: Root element</w:t>
      </w:r>
      <w:bookmarkEnd w:id="8"/>
      <w:bookmarkEnd w:id="9"/>
    </w:p>
    <w:p w:rsidR="001E0305" w:rsidRDefault="001E0305" w:rsidP="001E0305">
      <w:pPr>
        <w:pStyle w:val="BodyText"/>
      </w:pPr>
      <w:r>
        <w:t>The root element is &lt;TEI&gt;, with the namespace declaration and the xml:id of the particular book. The xml:id is format has the uncp prefix, then the book ISBN, and then the book suffix to show that it is the complete title. Please refer to section 4.2 for further discussion on xml:id.</w:t>
      </w:r>
    </w:p>
    <w:p w:rsidR="001E0305" w:rsidRPr="009B4BC2" w:rsidRDefault="001E0305" w:rsidP="001E0305">
      <w:pPr>
        <w:pStyle w:val="HTMLPreformatted"/>
        <w:rPr>
          <w:color w:val="000000"/>
        </w:rPr>
      </w:pPr>
      <w:r w:rsidRPr="009B4BC2">
        <w:rPr>
          <w:color w:val="000096"/>
        </w:rPr>
        <w:t>&lt;TEI</w:t>
      </w:r>
      <w:r w:rsidRPr="009B4BC2">
        <w:rPr>
          <w:color w:val="F5844C"/>
        </w:rPr>
        <w:t xml:space="preserve"> xmlns</w:t>
      </w:r>
      <w:r w:rsidRPr="009B4BC2">
        <w:rPr>
          <w:color w:val="FF8040"/>
        </w:rPr>
        <w:t>=</w:t>
      </w:r>
      <w:r w:rsidRPr="009B4BC2">
        <w:rPr>
          <w:color w:val="993300"/>
        </w:rPr>
        <w:t>"http://www.tei-c.org/ns/1.0"</w:t>
      </w:r>
      <w:r w:rsidRPr="009B4BC2">
        <w:rPr>
          <w:color w:val="F5844C"/>
        </w:rPr>
        <w:t xml:space="preserve"> xml:id</w:t>
      </w:r>
      <w:r w:rsidRPr="009B4BC2">
        <w:rPr>
          <w:color w:val="FF8040"/>
        </w:rPr>
        <w:t>=</w:t>
      </w:r>
      <w:r w:rsidRPr="009B4BC2">
        <w:rPr>
          <w:color w:val="993300"/>
        </w:rPr>
        <w:t>"uncp-9780807845295-book"</w:t>
      </w:r>
      <w:r w:rsidRPr="009B4BC2">
        <w:rPr>
          <w:color w:val="000096"/>
        </w:rPr>
        <w:t>&gt;</w:t>
      </w:r>
    </w:p>
    <w:p w:rsidR="001E0305" w:rsidRDefault="001E0305" w:rsidP="001E0305">
      <w:pPr>
        <w:pStyle w:val="Heading1"/>
      </w:pPr>
      <w:bookmarkStart w:id="10" w:name="_Toc77151913"/>
      <w:bookmarkStart w:id="11" w:name="_Toc138309384"/>
      <w:bookmarkStart w:id="12" w:name="_Toc170444896"/>
      <w:r w:rsidRPr="00E435AA">
        <w:t>&lt;teiHeader&gt;</w:t>
      </w:r>
      <w:bookmarkEnd w:id="10"/>
      <w:bookmarkEnd w:id="11"/>
      <w:bookmarkEnd w:id="12"/>
      <w:r w:rsidRPr="00E435AA">
        <w:t xml:space="preserve"> </w:t>
      </w:r>
    </w:p>
    <w:p w:rsidR="001E0305" w:rsidRDefault="001E0305" w:rsidP="001E0305">
      <w:pPr>
        <w:pStyle w:val="BodyText"/>
      </w:pPr>
      <w:r>
        <w:t>The header element has four distinct parts:</w:t>
      </w:r>
    </w:p>
    <w:p w:rsidR="001E0305" w:rsidRPr="008A45B4" w:rsidRDefault="001E0305" w:rsidP="001E0305">
      <w:pPr>
        <w:pStyle w:val="HTMLPreformatted"/>
        <w:rPr>
          <w:rStyle w:val="HTMLKeyboard"/>
        </w:rPr>
      </w:pPr>
      <w:r w:rsidRPr="008A45B4">
        <w:rPr>
          <w:rStyle w:val="HTMLKeyboard"/>
        </w:rPr>
        <w:t>&lt;fileDesc&gt;</w:t>
      </w:r>
    </w:p>
    <w:p w:rsidR="001E0305" w:rsidRPr="008A45B4" w:rsidRDefault="001E0305" w:rsidP="001E0305">
      <w:pPr>
        <w:pStyle w:val="HTMLPreformatted"/>
        <w:rPr>
          <w:rStyle w:val="HTMLKeyboard"/>
        </w:rPr>
      </w:pPr>
      <w:r w:rsidRPr="008A45B4">
        <w:rPr>
          <w:rStyle w:val="HTMLKeyboard"/>
        </w:rPr>
        <w:t>&lt;encodingDesc&gt;</w:t>
      </w:r>
    </w:p>
    <w:p w:rsidR="001E0305" w:rsidRPr="008A45B4" w:rsidRDefault="001E0305" w:rsidP="001E0305">
      <w:pPr>
        <w:pStyle w:val="HTMLPreformatted"/>
        <w:rPr>
          <w:rStyle w:val="HTMLKeyboard"/>
        </w:rPr>
      </w:pPr>
      <w:r w:rsidRPr="008A45B4">
        <w:rPr>
          <w:rStyle w:val="HTMLKeyboard"/>
        </w:rPr>
        <w:t>&lt;profileDesc&gt;</w:t>
      </w:r>
    </w:p>
    <w:p w:rsidR="001E0305" w:rsidRPr="008A45B4" w:rsidRDefault="001E0305" w:rsidP="001E0305">
      <w:pPr>
        <w:pStyle w:val="HTMLPreformatted"/>
        <w:rPr>
          <w:rStyle w:val="HTMLKeyboard"/>
        </w:rPr>
      </w:pPr>
      <w:r w:rsidRPr="008A45B4">
        <w:rPr>
          <w:rStyle w:val="HTMLKeyboard"/>
        </w:rPr>
        <w:t xml:space="preserve">&lt;revisionDesc&gt; </w:t>
      </w:r>
    </w:p>
    <w:p w:rsidR="001E0305" w:rsidRDefault="001E0305" w:rsidP="001E0305">
      <w:pPr>
        <w:pStyle w:val="Heading2"/>
      </w:pPr>
      <w:bookmarkStart w:id="13" w:name="_Toc77151914"/>
      <w:bookmarkStart w:id="14" w:name="_Toc138309385"/>
      <w:bookmarkStart w:id="15" w:name="_Toc170444897"/>
      <w:r>
        <w:t>&lt;fileDesc&gt;</w:t>
      </w:r>
      <w:bookmarkEnd w:id="13"/>
      <w:bookmarkEnd w:id="14"/>
      <w:bookmarkEnd w:id="15"/>
    </w:p>
    <w:p w:rsidR="001E0305" w:rsidRDefault="001E0305" w:rsidP="001E0305">
      <w:pPr>
        <w:pStyle w:val="BodyText"/>
      </w:pPr>
      <w:r>
        <w:t xml:space="preserve">The &lt;fileDesc&gt; element is mandatory. It contains a full bibliographic description of the ﬁle with the following elements, as well as the book abstract and keywords. </w:t>
      </w:r>
    </w:p>
    <w:p w:rsidR="001E0305" w:rsidRDefault="001E0305" w:rsidP="001E0305">
      <w:pPr>
        <w:pStyle w:val="List2"/>
      </w:pPr>
      <w:r>
        <w:t>&lt;titleStmt&gt; groups information about the title of a work and those responsible for its intellectual content. This is further broken down into the following elements:</w:t>
      </w:r>
    </w:p>
    <w:p w:rsidR="001E0305" w:rsidRPr="004A4F15" w:rsidRDefault="001E0305" w:rsidP="001E0305">
      <w:pPr>
        <w:pStyle w:val="List3"/>
        <w:rPr>
          <w:i w:val="0"/>
        </w:rPr>
      </w:pPr>
      <w:r w:rsidRPr="004A4F15">
        <w:rPr>
          <w:i w:val="0"/>
        </w:rPr>
        <w:t xml:space="preserve">&lt;title&gt; </w:t>
      </w:r>
      <w:r>
        <w:rPr>
          <w:i w:val="0"/>
        </w:rPr>
        <w:t>with attributes for main and subtitle</w:t>
      </w:r>
    </w:p>
    <w:p w:rsidR="001E0305" w:rsidRDefault="001E0305" w:rsidP="001E0305">
      <w:pPr>
        <w:pStyle w:val="List3"/>
        <w:rPr>
          <w:i w:val="0"/>
        </w:rPr>
      </w:pPr>
      <w:r w:rsidRPr="004A4F15">
        <w:rPr>
          <w:i w:val="0"/>
        </w:rPr>
        <w:t xml:space="preserve">&lt;author&gt; </w:t>
      </w:r>
      <w:r>
        <w:rPr>
          <w:i w:val="0"/>
        </w:rPr>
        <w:t>includes the following elements:</w:t>
      </w:r>
    </w:p>
    <w:p w:rsidR="001E0305" w:rsidRDefault="001E0305" w:rsidP="001E0305">
      <w:pPr>
        <w:pStyle w:val="List3"/>
        <w:ind w:firstLine="0"/>
        <w:rPr>
          <w:i w:val="0"/>
        </w:rPr>
      </w:pPr>
      <w:r>
        <w:rPr>
          <w:i w:val="0"/>
        </w:rPr>
        <w:t>&lt;name xml:id="surnamePlusInitialForename"&gt;</w:t>
      </w:r>
    </w:p>
    <w:p w:rsidR="001E0305" w:rsidRDefault="001E0305" w:rsidP="001E0305">
      <w:pPr>
        <w:pStyle w:val="List3"/>
        <w:rPr>
          <w:i w:val="0"/>
        </w:rPr>
      </w:pPr>
      <w:r>
        <w:rPr>
          <w:i w:val="0"/>
        </w:rPr>
        <w:tab/>
      </w:r>
      <w:r>
        <w:rPr>
          <w:i w:val="0"/>
        </w:rPr>
        <w:tab/>
        <w:t>&lt;forename type="given"&gt;</w:t>
      </w:r>
    </w:p>
    <w:p w:rsidR="001E0305" w:rsidRDefault="001E0305" w:rsidP="001E0305">
      <w:pPr>
        <w:pStyle w:val="List3"/>
        <w:ind w:firstLine="360"/>
        <w:rPr>
          <w:i w:val="0"/>
        </w:rPr>
      </w:pPr>
      <w:r>
        <w:rPr>
          <w:i w:val="0"/>
        </w:rPr>
        <w:t>&lt;forename type="middle"&gt;</w:t>
      </w:r>
    </w:p>
    <w:p w:rsidR="001E0305" w:rsidRDefault="001E0305" w:rsidP="001E0305">
      <w:pPr>
        <w:pStyle w:val="List3"/>
        <w:ind w:firstLine="360"/>
        <w:rPr>
          <w:i w:val="0"/>
        </w:rPr>
      </w:pPr>
      <w:r>
        <w:rPr>
          <w:i w:val="0"/>
        </w:rPr>
        <w:t>&lt;surname&gt;</w:t>
      </w:r>
    </w:p>
    <w:p w:rsidR="001E0305" w:rsidRPr="004A4F15" w:rsidRDefault="001E0305" w:rsidP="001E0305">
      <w:pPr>
        <w:pStyle w:val="List3"/>
        <w:ind w:firstLine="360"/>
        <w:rPr>
          <w:i w:val="0"/>
        </w:rPr>
      </w:pPr>
      <w:r>
        <w:rPr>
          <w:i w:val="0"/>
        </w:rPr>
        <w:t>&lt;reg&gt; regularized author name: surname, forename type="given", forename type="middle".</w:t>
      </w:r>
    </w:p>
    <w:p w:rsidR="001E0305" w:rsidRPr="004A4F15" w:rsidRDefault="001E0305" w:rsidP="001E0305">
      <w:pPr>
        <w:pStyle w:val="List3"/>
        <w:rPr>
          <w:i w:val="0"/>
        </w:rPr>
      </w:pPr>
      <w:r w:rsidRPr="004A4F15">
        <w:rPr>
          <w:i w:val="0"/>
        </w:rPr>
        <w:t xml:space="preserve">&lt;sponsor&gt; </w:t>
      </w:r>
    </w:p>
    <w:p w:rsidR="001E0305" w:rsidRPr="004A4F15" w:rsidRDefault="001E0305" w:rsidP="001E0305">
      <w:pPr>
        <w:pStyle w:val="List3"/>
        <w:rPr>
          <w:i w:val="0"/>
        </w:rPr>
      </w:pPr>
      <w:r w:rsidRPr="004A4F15">
        <w:rPr>
          <w:i w:val="0"/>
        </w:rPr>
        <w:t>&lt;respStmt&gt;</w:t>
      </w:r>
    </w:p>
    <w:p w:rsidR="001E0305" w:rsidRPr="004A4F15" w:rsidRDefault="001E0305" w:rsidP="001E0305">
      <w:pPr>
        <w:pStyle w:val="List2"/>
      </w:pPr>
      <w:r w:rsidRPr="004A4F15">
        <w:t>&lt;editionStmt&gt; groups information relating to one edition of a text. This can include the following elements:</w:t>
      </w:r>
    </w:p>
    <w:p w:rsidR="001E0305" w:rsidRPr="004A4F15" w:rsidRDefault="001E0305" w:rsidP="001E0305">
      <w:pPr>
        <w:pStyle w:val="List3"/>
        <w:rPr>
          <w:i w:val="0"/>
        </w:rPr>
      </w:pPr>
      <w:r w:rsidRPr="004A4F15">
        <w:rPr>
          <w:i w:val="0"/>
        </w:rPr>
        <w:t xml:space="preserve">&lt;edition&gt; </w:t>
      </w:r>
    </w:p>
    <w:p w:rsidR="001E0305" w:rsidRPr="004A4F15" w:rsidRDefault="001E0305" w:rsidP="001E0305">
      <w:pPr>
        <w:pStyle w:val="List3"/>
        <w:rPr>
          <w:i w:val="0"/>
        </w:rPr>
      </w:pPr>
      <w:r w:rsidRPr="004A4F15">
        <w:rPr>
          <w:i w:val="0"/>
        </w:rPr>
        <w:t xml:space="preserve">&lt;date&gt; </w:t>
      </w:r>
    </w:p>
    <w:p w:rsidR="001E0305" w:rsidRPr="004A4F15" w:rsidRDefault="001E0305" w:rsidP="001E0305">
      <w:pPr>
        <w:pStyle w:val="List3"/>
        <w:rPr>
          <w:i w:val="0"/>
        </w:rPr>
      </w:pPr>
      <w:r w:rsidRPr="004A4F15">
        <w:rPr>
          <w:i w:val="0"/>
        </w:rPr>
        <w:t>&lt;respStmt&gt;</w:t>
      </w:r>
    </w:p>
    <w:p w:rsidR="001E0305" w:rsidRDefault="001E0305" w:rsidP="001E0305">
      <w:pPr>
        <w:pStyle w:val="List2"/>
      </w:pPr>
      <w:r>
        <w:t xml:space="preserve">&lt;extent&gt; describes the approximate size of the electronic text as stored on some carrier medium, speciﬁed in any convenient units. </w:t>
      </w:r>
    </w:p>
    <w:p w:rsidR="001E0305" w:rsidRDefault="001E0305" w:rsidP="001E0305">
      <w:pPr>
        <w:pStyle w:val="List2"/>
      </w:pPr>
      <w:r>
        <w:t xml:space="preserve">&lt;publicationStmt&gt; groups information concerning the publication or distribution of an electronic or other text. </w:t>
      </w:r>
    </w:p>
    <w:p w:rsidR="001E0305" w:rsidRPr="004A4F15" w:rsidRDefault="001E0305" w:rsidP="001E0305">
      <w:pPr>
        <w:pStyle w:val="List3"/>
        <w:rPr>
          <w:i w:val="0"/>
        </w:rPr>
      </w:pPr>
      <w:r w:rsidRPr="004A4F15">
        <w:rPr>
          <w:i w:val="0"/>
        </w:rPr>
        <w:t xml:space="preserve">&lt;publisher&gt; </w:t>
      </w:r>
    </w:p>
    <w:p w:rsidR="001E0305" w:rsidRPr="004A4F15" w:rsidRDefault="001E0305" w:rsidP="001E0305">
      <w:pPr>
        <w:pStyle w:val="List3"/>
        <w:rPr>
          <w:i w:val="0"/>
        </w:rPr>
      </w:pPr>
      <w:r w:rsidRPr="004A4F15">
        <w:rPr>
          <w:i w:val="0"/>
        </w:rPr>
        <w:t xml:space="preserve">&lt;distributor&gt; </w:t>
      </w:r>
    </w:p>
    <w:p w:rsidR="001E0305" w:rsidRPr="004A4F15" w:rsidRDefault="001E0305" w:rsidP="001E0305">
      <w:pPr>
        <w:pStyle w:val="List3"/>
        <w:rPr>
          <w:i w:val="0"/>
        </w:rPr>
      </w:pPr>
      <w:r w:rsidRPr="004A4F15">
        <w:rPr>
          <w:i w:val="0"/>
        </w:rPr>
        <w:t>&lt;pubPlace&gt;</w:t>
      </w:r>
    </w:p>
    <w:p w:rsidR="001E0305" w:rsidRPr="004A4F15" w:rsidRDefault="001E0305" w:rsidP="001E0305">
      <w:pPr>
        <w:pStyle w:val="List3"/>
        <w:rPr>
          <w:i w:val="0"/>
        </w:rPr>
      </w:pPr>
      <w:r w:rsidRPr="004A4F15">
        <w:rPr>
          <w:i w:val="0"/>
        </w:rPr>
        <w:t>&lt;address&gt;</w:t>
      </w:r>
    </w:p>
    <w:p w:rsidR="001E0305" w:rsidRPr="004A4F15" w:rsidRDefault="001E0305" w:rsidP="001E0305">
      <w:pPr>
        <w:pStyle w:val="List3"/>
        <w:rPr>
          <w:i w:val="0"/>
        </w:rPr>
      </w:pPr>
      <w:r w:rsidRPr="004A4F15">
        <w:rPr>
          <w:i w:val="0"/>
        </w:rPr>
        <w:t>&lt;idno&gt;</w:t>
      </w:r>
    </w:p>
    <w:p w:rsidR="001E0305" w:rsidRDefault="001E0305" w:rsidP="001E0305">
      <w:pPr>
        <w:pStyle w:val="List2"/>
      </w:pPr>
    </w:p>
    <w:p w:rsidR="001E0305" w:rsidRDefault="001E0305" w:rsidP="001E0305">
      <w:pPr>
        <w:pStyle w:val="List2"/>
      </w:pPr>
      <w:r>
        <w:t xml:space="preserve">&lt;seriesStmt&gt; groups information about the series, if any, to which a publication belongs. </w:t>
      </w:r>
    </w:p>
    <w:p w:rsidR="001E0305" w:rsidRDefault="001E0305" w:rsidP="001E0305">
      <w:pPr>
        <w:pStyle w:val="List2"/>
      </w:pPr>
      <w:r>
        <w:t xml:space="preserve">&lt;notesStmt&gt; collects together the book abstract and keywords. </w:t>
      </w:r>
    </w:p>
    <w:p w:rsidR="001E0305" w:rsidRDefault="001E0305" w:rsidP="001E0305">
      <w:pPr>
        <w:pStyle w:val="List2"/>
      </w:pPr>
      <w:r>
        <w:t>&lt;</w:t>
      </w:r>
      <w:r w:rsidRPr="004B5BE0">
        <w:t>sourceDesc</w:t>
      </w:r>
      <w:r>
        <w:t xml:space="preserve">&gt; supplies a bibliographic description of the copy text(s) from which an electronic text was derived or generated. </w:t>
      </w:r>
    </w:p>
    <w:p w:rsidR="001E0305" w:rsidRDefault="001E0305" w:rsidP="001E0305">
      <w:pPr>
        <w:pStyle w:val="Heading3"/>
      </w:pPr>
      <w:bookmarkStart w:id="16" w:name="_Toc77151915"/>
      <w:bookmarkStart w:id="17" w:name="_Toc138309386"/>
      <w:bookmarkStart w:id="18" w:name="_Toc170444898"/>
      <w:r>
        <w:t>&lt;fileDesc&gt; Example</w:t>
      </w:r>
      <w:bookmarkEnd w:id="16"/>
      <w:bookmarkEnd w:id="17"/>
      <w:bookmarkEnd w:id="18"/>
    </w:p>
    <w:p w:rsidR="001E0305" w:rsidRPr="004A4F15" w:rsidRDefault="001E0305" w:rsidP="001E0305">
      <w:pPr>
        <w:pStyle w:val="HTMLPreformatted"/>
        <w:rPr>
          <w:color w:val="000096"/>
        </w:rPr>
      </w:pPr>
      <w:r>
        <w:rPr>
          <w:rFonts w:ascii="Times New Roman" w:hAnsi="Times New Roman"/>
          <w:color w:val="000000"/>
        </w:rPr>
        <w:tab/>
      </w:r>
      <w:r>
        <w:rPr>
          <w:rFonts w:ascii="Times New Roman" w:hAnsi="Times New Roman"/>
          <w:color w:val="000000"/>
        </w:rPr>
        <w:tab/>
      </w:r>
      <w:r w:rsidRPr="004A4F15">
        <w:rPr>
          <w:color w:val="000096"/>
        </w:rPr>
        <w:t>&lt;fileDesc&gt;</w:t>
      </w:r>
      <w:r w:rsidRPr="004A4F15">
        <w:rPr>
          <w:color w:val="000000"/>
        </w:rPr>
        <w:br/>
      </w:r>
      <w:r w:rsidRPr="004A4F15">
        <w:rPr>
          <w:color w:val="000000"/>
        </w:rPr>
        <w:tab/>
      </w:r>
      <w:r w:rsidRPr="004A4F15">
        <w:rPr>
          <w:color w:val="000000"/>
        </w:rPr>
        <w:tab/>
      </w:r>
      <w:r w:rsidRPr="004A4F15">
        <w:rPr>
          <w:color w:val="000000"/>
        </w:rPr>
        <w:tab/>
      </w:r>
      <w:r w:rsidRPr="004A4F15">
        <w:rPr>
          <w:color w:val="000096"/>
        </w:rPr>
        <w:t>&lt;titleStmt&gt;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&lt;title</w:t>
      </w:r>
      <w:r w:rsidRPr="004A4F15">
        <w:rPr>
          <w:color w:val="F5844C"/>
        </w:rPr>
        <w:t xml:space="preserve"> type</w:t>
      </w:r>
      <w:r w:rsidRPr="004A4F15">
        <w:rPr>
          <w:color w:val="FF8040"/>
        </w:rPr>
        <w:t>=</w:t>
      </w:r>
      <w:r w:rsidRPr="004A4F15">
        <w:rPr>
          <w:color w:val="993300"/>
        </w:rPr>
        <w:t>"main"</w:t>
      </w:r>
      <w:r w:rsidRPr="004A4F15">
        <w:rPr>
          <w:color w:val="000096"/>
        </w:rPr>
        <w:t>&gt;</w:t>
      </w:r>
      <w:r w:rsidRPr="004A4F15">
        <w:rPr>
          <w:color w:val="000000"/>
        </w:rPr>
        <w:t>A Stone of Hope</w:t>
      </w:r>
      <w:r w:rsidRPr="004A4F15">
        <w:rPr>
          <w:color w:val="000096"/>
        </w:rPr>
        <w:t>&lt;/title&gt;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&lt;title</w:t>
      </w:r>
      <w:r w:rsidRPr="004A4F15">
        <w:rPr>
          <w:color w:val="F5844C"/>
        </w:rPr>
        <w:t xml:space="preserve"> type</w:t>
      </w:r>
      <w:r w:rsidRPr="004A4F15">
        <w:rPr>
          <w:color w:val="FF8040"/>
        </w:rPr>
        <w:t>=</w:t>
      </w:r>
      <w:r w:rsidRPr="004A4F15">
        <w:rPr>
          <w:color w:val="993300"/>
        </w:rPr>
        <w:t>"sub"</w:t>
      </w:r>
      <w:r w:rsidRPr="004A4F15">
        <w:rPr>
          <w:color w:val="000096"/>
        </w:rPr>
        <w:t>&gt;</w:t>
      </w:r>
      <w:r w:rsidRPr="004A4F15">
        <w:rPr>
          <w:color w:val="000000"/>
        </w:rPr>
        <w:t xml:space="preserve">Prophetic Religion and The Death of Jim </w:t>
      </w:r>
      <w:r>
        <w:rPr>
          <w:color w:val="000000"/>
        </w:rPr>
        <w:t>C</w:t>
      </w:r>
      <w:r w:rsidRPr="004A4F15">
        <w:rPr>
          <w:color w:val="000000"/>
        </w:rPr>
        <w:t>row</w:t>
      </w:r>
      <w:r w:rsidRPr="004A4F15">
        <w:rPr>
          <w:color w:val="000096"/>
        </w:rPr>
        <w:t>&lt;/title&gt;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&lt;author</w:t>
      </w:r>
      <w:r w:rsidRPr="004A4F15">
        <w:rPr>
          <w:color w:val="F5844C"/>
        </w:rPr>
        <w:t xml:space="preserve"> xml:id</w:t>
      </w:r>
      <w:r w:rsidRPr="004A4F15">
        <w:rPr>
          <w:color w:val="FF8040"/>
        </w:rPr>
        <w:t>=</w:t>
      </w:r>
      <w:r w:rsidRPr="004A4F15">
        <w:rPr>
          <w:color w:val="993300"/>
        </w:rPr>
        <w:t>"chappelld"</w:t>
      </w:r>
      <w:r w:rsidRPr="004A4F15">
        <w:rPr>
          <w:color w:val="000096"/>
        </w:rPr>
        <w:t>&gt;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&lt;name&gt;&lt;forename</w:t>
      </w:r>
      <w:r w:rsidRPr="004A4F15">
        <w:rPr>
          <w:color w:val="F5844C"/>
        </w:rPr>
        <w:t xml:space="preserve"> type</w:t>
      </w:r>
      <w:r w:rsidRPr="004A4F15">
        <w:rPr>
          <w:color w:val="FF8040"/>
        </w:rPr>
        <w:t>=</w:t>
      </w:r>
      <w:r w:rsidRPr="004A4F15">
        <w:rPr>
          <w:color w:val="993300"/>
        </w:rPr>
        <w:t>"given"</w:t>
      </w:r>
      <w:r w:rsidRPr="004A4F15">
        <w:rPr>
          <w:color w:val="000096"/>
        </w:rPr>
        <w:t>&gt;</w:t>
      </w:r>
      <w:r w:rsidRPr="004A4F15">
        <w:rPr>
          <w:color w:val="000000"/>
        </w:rPr>
        <w:t>David</w:t>
      </w:r>
      <w:r w:rsidRPr="004A4F15">
        <w:rPr>
          <w:color w:val="000096"/>
        </w:rPr>
        <w:t>&lt;/forename&gt;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&lt;forename</w:t>
      </w:r>
      <w:r w:rsidRPr="004A4F15">
        <w:rPr>
          <w:color w:val="F5844C"/>
        </w:rPr>
        <w:t xml:space="preserve"> type</w:t>
      </w:r>
      <w:r w:rsidRPr="004A4F15">
        <w:rPr>
          <w:color w:val="FF8040"/>
        </w:rPr>
        <w:t>=</w:t>
      </w:r>
      <w:r w:rsidRPr="004A4F15">
        <w:rPr>
          <w:color w:val="993300"/>
        </w:rPr>
        <w:t>"middle"</w:t>
      </w:r>
      <w:r w:rsidRPr="004A4F15">
        <w:rPr>
          <w:color w:val="000096"/>
        </w:rPr>
        <w:t>&gt;</w:t>
      </w:r>
      <w:r w:rsidRPr="004A4F15">
        <w:rPr>
          <w:color w:val="000000"/>
        </w:rPr>
        <w:t>L.</w:t>
      </w:r>
      <w:r w:rsidRPr="004A4F15">
        <w:rPr>
          <w:color w:val="000096"/>
        </w:rPr>
        <w:t>&lt;/forename&gt;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&lt;surname&gt;</w:t>
      </w:r>
      <w:r w:rsidRPr="004A4F15">
        <w:rPr>
          <w:color w:val="000000"/>
        </w:rPr>
        <w:t>Chappell</w:t>
      </w:r>
      <w:r w:rsidRPr="004A4F15">
        <w:rPr>
          <w:color w:val="000096"/>
        </w:rPr>
        <w:t>&lt;/surname&gt;&lt;/name&gt;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&lt;reg&gt;</w:t>
      </w:r>
      <w:r w:rsidRPr="004A4F15">
        <w:rPr>
          <w:color w:val="000000"/>
        </w:rPr>
        <w:t>Chappell, David L.</w:t>
      </w:r>
      <w:r w:rsidRPr="004A4F15">
        <w:rPr>
          <w:color w:val="000096"/>
        </w:rPr>
        <w:t>&lt;/reg&gt;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&lt;/author&gt;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&lt;respStmt&gt;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&lt;resp&gt;</w:t>
      </w:r>
      <w:r w:rsidRPr="004A4F15">
        <w:rPr>
          <w:color w:val="000000"/>
        </w:rPr>
        <w:t>Text encoder:</w:t>
      </w:r>
      <w:r w:rsidRPr="004A4F15">
        <w:rPr>
          <w:color w:val="000096"/>
        </w:rPr>
        <w:t>&lt;/resp&gt;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&lt;name</w:t>
      </w:r>
      <w:r w:rsidRPr="004A4F15">
        <w:rPr>
          <w:color w:val="F5844C"/>
        </w:rPr>
        <w:t xml:space="preserve"> type</w:t>
      </w:r>
      <w:r w:rsidRPr="004A4F15">
        <w:rPr>
          <w:color w:val="FF8040"/>
        </w:rPr>
        <w:t>=</w:t>
      </w:r>
      <w:r w:rsidRPr="004A4F15">
        <w:rPr>
          <w:color w:val="993300"/>
        </w:rPr>
        <w:t>"corporate"</w:t>
      </w:r>
      <w:r w:rsidRPr="004A4F15">
        <w:rPr>
          <w:color w:val="000096"/>
        </w:rPr>
        <w:t>&gt;</w:t>
      </w:r>
      <w:r w:rsidRPr="004A4F15">
        <w:rPr>
          <w:color w:val="000000"/>
        </w:rPr>
        <w:t>cM</w:t>
      </w:r>
      <w:r w:rsidRPr="004A4F15">
        <w:rPr>
          <w:color w:val="000096"/>
        </w:rPr>
        <w:t>&lt;/name&gt;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&lt;/respStmt&gt;</w:t>
      </w:r>
      <w:r w:rsidRPr="004A4F15">
        <w:rPr>
          <w:color w:val="000000"/>
        </w:rPr>
        <w:br/>
      </w:r>
      <w:r w:rsidRPr="004A4F15">
        <w:rPr>
          <w:color w:val="000000"/>
        </w:rPr>
        <w:tab/>
      </w:r>
      <w:r w:rsidRPr="004A4F15">
        <w:rPr>
          <w:color w:val="000000"/>
        </w:rPr>
        <w:tab/>
      </w:r>
      <w:r w:rsidRPr="004A4F15">
        <w:rPr>
          <w:color w:val="000000"/>
        </w:rPr>
        <w:tab/>
      </w:r>
      <w:r w:rsidRPr="004A4F15">
        <w:rPr>
          <w:color w:val="000096"/>
        </w:rPr>
        <w:t>&lt;/titleStmt&gt;</w:t>
      </w:r>
      <w:r w:rsidRPr="004A4F15">
        <w:rPr>
          <w:color w:val="000000"/>
        </w:rPr>
        <w:br/>
      </w:r>
      <w:r w:rsidRPr="004A4F15">
        <w:rPr>
          <w:color w:val="000000"/>
        </w:rPr>
        <w:tab/>
      </w:r>
      <w:r w:rsidRPr="004A4F15">
        <w:rPr>
          <w:color w:val="000000"/>
        </w:rPr>
        <w:tab/>
      </w:r>
      <w:r w:rsidRPr="004A4F15">
        <w:rPr>
          <w:color w:val="000000"/>
        </w:rPr>
        <w:tab/>
      </w:r>
      <w:r w:rsidRPr="004A4F15">
        <w:rPr>
          <w:color w:val="000096"/>
        </w:rPr>
        <w:t>&lt;extent&gt;</w:t>
      </w:r>
      <w:r w:rsidRPr="004A4F15">
        <w:rPr>
          <w:color w:val="000000"/>
        </w:rPr>
        <w:t>1.4 MB</w:t>
      </w:r>
      <w:r w:rsidRPr="004A4F15">
        <w:rPr>
          <w:color w:val="000096"/>
        </w:rPr>
        <w:t>&lt;/extent&gt;</w:t>
      </w:r>
      <w:r w:rsidRPr="004A4F15">
        <w:rPr>
          <w:color w:val="000000"/>
        </w:rPr>
        <w:br/>
      </w:r>
      <w:r w:rsidRPr="004A4F15">
        <w:rPr>
          <w:color w:val="000000"/>
        </w:rPr>
        <w:tab/>
      </w:r>
      <w:r w:rsidRPr="004A4F15">
        <w:rPr>
          <w:color w:val="000000"/>
        </w:rPr>
        <w:tab/>
      </w:r>
      <w:r w:rsidRPr="004A4F15">
        <w:rPr>
          <w:color w:val="000000"/>
        </w:rPr>
        <w:tab/>
      </w:r>
      <w:r w:rsidRPr="004A4F15">
        <w:rPr>
          <w:color w:val="000096"/>
        </w:rPr>
        <w:t>&lt;publicationStmt&gt;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&lt;publisher&gt;</w:t>
      </w:r>
      <w:r w:rsidRPr="004A4F15">
        <w:rPr>
          <w:color w:val="000000"/>
        </w:rPr>
        <w:t>The University of North Carolina Press</w:t>
      </w:r>
      <w:r w:rsidRPr="004A4F15">
        <w:rPr>
          <w:color w:val="000096"/>
        </w:rPr>
        <w:t>&lt;/publisher&gt;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&lt;pubPlace&gt;</w:t>
      </w:r>
      <w:r w:rsidRPr="004A4F15">
        <w:rPr>
          <w:color w:val="000000"/>
        </w:rPr>
        <w:t>Chapel Hill, NC</w:t>
      </w:r>
      <w:r w:rsidRPr="004A4F15">
        <w:rPr>
          <w:color w:val="000096"/>
        </w:rPr>
        <w:t>&lt;/pubPlace&gt;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&lt;date&gt;</w:t>
      </w:r>
      <w:r w:rsidRPr="004A4F15">
        <w:rPr>
          <w:color w:val="000000"/>
        </w:rPr>
        <w:t>2004</w:t>
      </w:r>
      <w:r w:rsidRPr="004A4F15">
        <w:rPr>
          <w:color w:val="000096"/>
        </w:rPr>
        <w:t>&lt;/date&gt;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&lt;idno</w:t>
      </w:r>
      <w:r w:rsidRPr="004A4F15">
        <w:rPr>
          <w:color w:val="F5844C"/>
        </w:rPr>
        <w:t xml:space="preserve"> type</w:t>
      </w:r>
      <w:r w:rsidRPr="004A4F15">
        <w:rPr>
          <w:color w:val="FF8040"/>
        </w:rPr>
        <w:t>=</w:t>
      </w:r>
      <w:r w:rsidRPr="004A4F15">
        <w:rPr>
          <w:color w:val="993300"/>
        </w:rPr>
        <w:t>"ISBN"</w:t>
      </w:r>
      <w:r w:rsidRPr="004A4F15">
        <w:rPr>
          <w:color w:val="000096"/>
        </w:rPr>
        <w:t>&gt;</w:t>
      </w:r>
      <w:r w:rsidRPr="004A4F15">
        <w:rPr>
          <w:color w:val="000000"/>
        </w:rPr>
        <w:t>9780807828199</w:t>
      </w:r>
      <w:r w:rsidRPr="004A4F15">
        <w:rPr>
          <w:color w:val="000096"/>
        </w:rPr>
        <w:t>&lt;/idno&gt;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&lt;idno</w:t>
      </w:r>
      <w:r w:rsidRPr="004A4F15">
        <w:rPr>
          <w:color w:val="F5844C"/>
        </w:rPr>
        <w:t xml:space="preserve"> type</w:t>
      </w:r>
      <w:r w:rsidRPr="004A4F15">
        <w:rPr>
          <w:color w:val="FF8040"/>
        </w:rPr>
        <w:t>=</w:t>
      </w:r>
      <w:r w:rsidRPr="004A4F15">
        <w:rPr>
          <w:color w:val="993300"/>
        </w:rPr>
        <w:t>"ISBN-ALT"</w:t>
      </w:r>
      <w:r w:rsidRPr="004A4F15">
        <w:rPr>
          <w:color w:val="000096"/>
        </w:rPr>
        <w:t>&gt;</w:t>
      </w:r>
      <w:r w:rsidRPr="004A4F15">
        <w:rPr>
          <w:color w:val="000000"/>
        </w:rPr>
        <w:t>9780807856604</w:t>
      </w:r>
      <w:r w:rsidRPr="004A4F15">
        <w:rPr>
          <w:color w:val="000096"/>
        </w:rPr>
        <w:t>&lt;/idno&gt;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&lt;idno</w:t>
      </w:r>
      <w:r w:rsidRPr="004A4F15">
        <w:rPr>
          <w:color w:val="F5844C"/>
        </w:rPr>
        <w:t xml:space="preserve"> type</w:t>
      </w:r>
      <w:r w:rsidRPr="004A4F15">
        <w:rPr>
          <w:color w:val="FF8040"/>
        </w:rPr>
        <w:t>=</w:t>
      </w:r>
      <w:r w:rsidRPr="004A4F15">
        <w:rPr>
          <w:color w:val="993300"/>
        </w:rPr>
        <w:t>"DOI"</w:t>
      </w:r>
      <w:r w:rsidRPr="004A4F15">
        <w:rPr>
          <w:color w:val="000096"/>
        </w:rPr>
        <w:t>&gt;</w:t>
      </w:r>
      <w:r w:rsidRPr="004A4F15">
        <w:rPr>
          <w:color w:val="000000"/>
        </w:rPr>
        <w:t>10.5149/uncp/9780807828199</w:t>
      </w:r>
      <w:r w:rsidRPr="004A4F15">
        <w:rPr>
          <w:color w:val="000096"/>
        </w:rPr>
        <w:t>&lt;/idno&gt;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&lt;availability</w:t>
      </w:r>
      <w:r w:rsidRPr="004A4F15">
        <w:rPr>
          <w:color w:val="F5844C"/>
        </w:rPr>
        <w:t xml:space="preserve"> xml:id</w:t>
      </w:r>
      <w:r w:rsidRPr="004A4F15">
        <w:rPr>
          <w:color w:val="FF8040"/>
        </w:rPr>
        <w:t>=</w:t>
      </w:r>
      <w:r w:rsidRPr="004A4F15">
        <w:rPr>
          <w:color w:val="993300"/>
        </w:rPr>
        <w:t>"notCleared"</w:t>
      </w:r>
      <w:r w:rsidRPr="004A4F15">
        <w:rPr>
          <w:color w:val="F5844C"/>
        </w:rPr>
        <w:t xml:space="preserve"> status</w:t>
      </w:r>
      <w:r w:rsidRPr="004A4F15">
        <w:rPr>
          <w:color w:val="FF8040"/>
        </w:rPr>
        <w:t>=</w:t>
      </w:r>
      <w:r w:rsidRPr="004A4F15">
        <w:rPr>
          <w:color w:val="993300"/>
        </w:rPr>
        <w:t>"restricted"</w:t>
      </w:r>
      <w:r w:rsidRPr="004A4F15">
        <w:rPr>
          <w:color w:val="000096"/>
        </w:rPr>
        <w:t>&gt;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&lt;p&gt;</w:t>
      </w:r>
      <w:r w:rsidRPr="004A4F15">
        <w:rPr>
          <w:color w:val="000000"/>
        </w:rPr>
        <w:t>This image has not been cleared for online publication.</w:t>
      </w:r>
      <w:r w:rsidRPr="004A4F15">
        <w:rPr>
          <w:color w:val="000096"/>
        </w:rPr>
        <w:t>&lt;/p&gt;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&lt;/availability&gt;</w:t>
      </w:r>
      <w:r w:rsidRPr="004A4F15">
        <w:rPr>
          <w:color w:val="000000"/>
        </w:rPr>
        <w:br/>
      </w:r>
      <w:r w:rsidRPr="004A4F15">
        <w:rPr>
          <w:color w:val="000000"/>
        </w:rPr>
        <w:tab/>
      </w:r>
      <w:r w:rsidRPr="004A4F15">
        <w:rPr>
          <w:color w:val="000000"/>
        </w:rPr>
        <w:tab/>
      </w:r>
      <w:r w:rsidRPr="004A4F15">
        <w:rPr>
          <w:color w:val="000000"/>
        </w:rPr>
        <w:tab/>
      </w:r>
      <w:r w:rsidRPr="004A4F15">
        <w:rPr>
          <w:color w:val="000096"/>
        </w:rPr>
        <w:t>&lt;/publicationStmt&gt;</w:t>
      </w:r>
      <w:r w:rsidRPr="004A4F15">
        <w:rPr>
          <w:color w:val="000000"/>
        </w:rPr>
        <w:br/>
      </w:r>
      <w:r w:rsidRPr="004A4F15">
        <w:rPr>
          <w:color w:val="000000"/>
        </w:rPr>
        <w:tab/>
      </w:r>
      <w:r w:rsidRPr="004A4F15">
        <w:rPr>
          <w:color w:val="000000"/>
        </w:rPr>
        <w:tab/>
      </w:r>
      <w:r w:rsidRPr="004A4F15">
        <w:rPr>
          <w:color w:val="000000"/>
        </w:rPr>
        <w:tab/>
      </w:r>
      <w:r w:rsidRPr="004A4F15">
        <w:rPr>
          <w:color w:val="000096"/>
        </w:rPr>
        <w:t>&lt;sourceDesc&gt;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&lt;biblFull&gt;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&lt;titleStmt&gt;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&lt;title</w:t>
      </w:r>
      <w:r w:rsidRPr="004A4F15">
        <w:rPr>
          <w:color w:val="F5844C"/>
        </w:rPr>
        <w:t xml:space="preserve"> type</w:t>
      </w:r>
      <w:r w:rsidRPr="004A4F15">
        <w:rPr>
          <w:color w:val="FF8040"/>
        </w:rPr>
        <w:t>=</w:t>
      </w:r>
      <w:r w:rsidRPr="004A4F15">
        <w:rPr>
          <w:color w:val="993300"/>
        </w:rPr>
        <w:t>"main"</w:t>
      </w:r>
      <w:r w:rsidRPr="004A4F15">
        <w:rPr>
          <w:color w:val="000096"/>
        </w:rPr>
        <w:t>&gt;</w:t>
      </w:r>
      <w:r w:rsidRPr="004A4F15">
        <w:rPr>
          <w:color w:val="000000"/>
        </w:rPr>
        <w:t>A Stone of Hope</w:t>
      </w:r>
      <w:r w:rsidRPr="004A4F15">
        <w:rPr>
          <w:color w:val="000096"/>
        </w:rPr>
        <w:t>&lt;/title&gt;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&lt;title</w:t>
      </w:r>
      <w:r w:rsidRPr="004A4F15">
        <w:rPr>
          <w:color w:val="F5844C"/>
        </w:rPr>
        <w:t xml:space="preserve"> type</w:t>
      </w:r>
      <w:r w:rsidRPr="004A4F15">
        <w:rPr>
          <w:color w:val="FF8040"/>
        </w:rPr>
        <w:t>=</w:t>
      </w:r>
      <w:r w:rsidRPr="004A4F15">
        <w:rPr>
          <w:color w:val="993300"/>
        </w:rPr>
        <w:t>"sub"</w:t>
      </w:r>
      <w:r w:rsidRPr="004A4F15">
        <w:rPr>
          <w:color w:val="000096"/>
        </w:rPr>
        <w:t>&gt;</w:t>
      </w:r>
      <w:r w:rsidRPr="004A4F15">
        <w:rPr>
          <w:color w:val="000000"/>
        </w:rPr>
        <w:t xml:space="preserve">Prophetic Religion and The Death of Jim </w:t>
      </w:r>
      <w:r>
        <w:rPr>
          <w:color w:val="000000"/>
        </w:rPr>
        <w:t>C</w:t>
      </w:r>
      <w:r w:rsidRPr="004A4F15">
        <w:rPr>
          <w:color w:val="000000"/>
        </w:rPr>
        <w:t>row</w:t>
      </w:r>
      <w:r w:rsidRPr="004A4F15">
        <w:rPr>
          <w:color w:val="000096"/>
        </w:rPr>
        <w:t>&lt;/title&gt;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&lt;author&gt;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&lt;ptr</w:t>
      </w:r>
      <w:r w:rsidRPr="004A4F15">
        <w:rPr>
          <w:color w:val="F5844C"/>
        </w:rPr>
        <w:t xml:space="preserve"> target</w:t>
      </w:r>
      <w:r w:rsidRPr="004A4F15">
        <w:rPr>
          <w:color w:val="FF8040"/>
        </w:rPr>
        <w:t>=</w:t>
      </w:r>
      <w:r w:rsidRPr="004A4F15">
        <w:rPr>
          <w:color w:val="993300"/>
        </w:rPr>
        <w:t>"#chappelld"</w:t>
      </w:r>
      <w:r w:rsidRPr="004A4F15">
        <w:rPr>
          <w:color w:val="000096"/>
        </w:rPr>
        <w:t>/&gt;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&lt;/author&gt;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&lt;/titleStmt&gt;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&lt;extent&gt;</w:t>
      </w:r>
      <w:r w:rsidRPr="004A4F15">
        <w:rPr>
          <w:color w:val="000000"/>
        </w:rPr>
        <w:t>360 pp., 6.125 x 9.25, 24 illus., appends., notes, bibl., index</w:t>
      </w:r>
      <w:r w:rsidRPr="004A4F15">
        <w:rPr>
          <w:color w:val="000096"/>
        </w:rPr>
        <w:t>&lt;/extent&gt;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&lt;publicationStmt&gt;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&lt;publisher&gt;</w:t>
      </w:r>
      <w:r w:rsidRPr="004A4F15">
        <w:rPr>
          <w:color w:val="000000"/>
        </w:rPr>
        <w:t>The University of North Carolina Press</w:t>
      </w:r>
      <w:r w:rsidRPr="004A4F15">
        <w:rPr>
          <w:color w:val="000096"/>
        </w:rPr>
        <w:t>&lt;/publisher&gt;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&lt;pubPlace&gt;</w:t>
      </w:r>
      <w:r w:rsidRPr="004A4F15">
        <w:rPr>
          <w:color w:val="000000"/>
        </w:rPr>
        <w:t>Chapel Hill, NC</w:t>
      </w:r>
      <w:r w:rsidRPr="004A4F15">
        <w:rPr>
          <w:color w:val="000096"/>
        </w:rPr>
        <w:t>&lt;/pubPlace&gt;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&lt;date&gt;</w:t>
      </w:r>
      <w:r w:rsidRPr="004A4F15">
        <w:rPr>
          <w:color w:val="000000"/>
        </w:rPr>
        <w:t>2004</w:t>
      </w:r>
      <w:r w:rsidRPr="004A4F15">
        <w:rPr>
          <w:color w:val="000096"/>
        </w:rPr>
        <w:t>&lt;/date&gt;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&lt;idno</w:t>
      </w:r>
      <w:r w:rsidRPr="004A4F15">
        <w:rPr>
          <w:color w:val="F5844C"/>
        </w:rPr>
        <w:t xml:space="preserve"> type</w:t>
      </w:r>
      <w:r w:rsidRPr="004A4F15">
        <w:rPr>
          <w:color w:val="FF8040"/>
        </w:rPr>
        <w:t>=</w:t>
      </w:r>
      <w:r w:rsidRPr="004A4F15">
        <w:rPr>
          <w:color w:val="993300"/>
        </w:rPr>
        <w:t>"ISBN"</w:t>
      </w:r>
      <w:r w:rsidRPr="004A4F15">
        <w:rPr>
          <w:color w:val="000096"/>
        </w:rPr>
        <w:t>&gt;</w:t>
      </w:r>
      <w:r w:rsidRPr="004A4F15">
        <w:rPr>
          <w:color w:val="000000"/>
        </w:rPr>
        <w:t>9780807828199</w:t>
      </w:r>
      <w:r w:rsidRPr="004A4F15">
        <w:rPr>
          <w:color w:val="000096"/>
        </w:rPr>
        <w:t>&lt;/idno&gt;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&lt;/publicationStmt&gt;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&lt;notesStmt&gt;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&lt;note</w:t>
      </w:r>
      <w:r w:rsidRPr="004A4F15">
        <w:rPr>
          <w:color w:val="F5844C"/>
        </w:rPr>
        <w:t xml:space="preserve"> type</w:t>
      </w:r>
      <w:r w:rsidRPr="004A4F15">
        <w:rPr>
          <w:color w:val="FF8040"/>
        </w:rPr>
        <w:t>=</w:t>
      </w:r>
      <w:r w:rsidRPr="004A4F15">
        <w:rPr>
          <w:color w:val="993300"/>
        </w:rPr>
        <w:t>"abstract"</w:t>
      </w:r>
      <w:r w:rsidRPr="004A4F15">
        <w:rPr>
          <w:color w:val="000096"/>
        </w:rPr>
        <w:t>&gt;&lt;p&gt;</w:t>
      </w:r>
      <w:r w:rsidRPr="004A4F15">
        <w:rPr>
          <w:color w:val="000000"/>
        </w:rPr>
        <w:t>In this new assessment of the civil rights movement, David Chappell argues that its success was not due to the triumph of liberal ideas after decades of gradual progress, but to the tradition of prophetic religion that brought the vitality of a religious revival to the integrationist cause. Although segregationists outvoted and outgunned black integrationists, the segregationists lost, Chappell concludes, largely because they did not have a religious commitment to their cause and because they did not have support in their white southern religious denominations.</w:t>
      </w:r>
      <w:r w:rsidRPr="004A4F15">
        <w:rPr>
          <w:color w:val="000096"/>
        </w:rPr>
        <w:t>&lt;/p&gt;&lt;/note&gt;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&lt;note</w:t>
      </w:r>
      <w:r w:rsidRPr="004A4F15">
        <w:rPr>
          <w:color w:val="F5844C"/>
        </w:rPr>
        <w:t xml:space="preserve"> type</w:t>
      </w:r>
      <w:r w:rsidRPr="004A4F15">
        <w:rPr>
          <w:color w:val="FF8040"/>
        </w:rPr>
        <w:t>=</w:t>
      </w:r>
      <w:r w:rsidRPr="004A4F15">
        <w:rPr>
          <w:color w:val="993300"/>
        </w:rPr>
        <w:t>"links"</w:t>
      </w:r>
      <w:r w:rsidRPr="004A4F15">
        <w:rPr>
          <w:color w:val="000096"/>
        </w:rPr>
        <w:t>&gt;</w:t>
      </w:r>
    </w:p>
    <w:p w:rsidR="001E0305" w:rsidRPr="004A4F15" w:rsidRDefault="001E0305" w:rsidP="001E0305">
      <w:pPr>
        <w:pStyle w:val="HTMLPreformatted"/>
        <w:rPr>
          <w:color w:val="000096"/>
        </w:rPr>
      </w:pPr>
      <w:r w:rsidRPr="004A4F15">
        <w:rPr>
          <w:color w:val="000096"/>
        </w:rPr>
        <w:t>&lt;ref</w:t>
      </w:r>
      <w:r w:rsidRPr="004A4F15">
        <w:rPr>
          <w:color w:val="F5844C"/>
        </w:rPr>
        <w:t xml:space="preserve"> type</w:t>
      </w:r>
      <w:r w:rsidRPr="004A4F15">
        <w:rPr>
          <w:color w:val="FF8040"/>
        </w:rPr>
        <w:t>=</w:t>
      </w:r>
      <w:r w:rsidRPr="004A4F15">
        <w:rPr>
          <w:color w:val="993300"/>
        </w:rPr>
        <w:t>"uriref"</w:t>
      </w:r>
      <w:r w:rsidRPr="004A4F15">
        <w:rPr>
          <w:color w:val="F5844C"/>
        </w:rPr>
        <w:t xml:space="preserve"> target</w:t>
      </w:r>
      <w:r w:rsidRPr="004A4F15">
        <w:rPr>
          <w:color w:val="FF8040"/>
        </w:rPr>
        <w:t>=</w:t>
      </w:r>
      <w:r w:rsidRPr="004A4F15">
        <w:rPr>
          <w:color w:val="993300"/>
        </w:rPr>
        <w:t>"http://www.worldcat.org/oclc/52838413"</w:t>
      </w:r>
      <w:r w:rsidRPr="004A4F15">
        <w:rPr>
          <w:color w:val="000096"/>
        </w:rPr>
        <w:t>&gt;</w:t>
      </w:r>
      <w:r w:rsidRPr="004A4F15">
        <w:rPr>
          <w:color w:val="000000"/>
        </w:rPr>
        <w:t>Find this title at your library.</w:t>
      </w:r>
      <w:r w:rsidRPr="004A4F15">
        <w:rPr>
          <w:color w:val="000096"/>
        </w:rPr>
        <w:t>&lt;/ref&gt;</w:t>
      </w:r>
      <w:r w:rsidRPr="004A4F15">
        <w:rPr>
          <w:color w:val="000000"/>
        </w:rPr>
        <w:br/>
      </w:r>
      <w:r w:rsidRPr="004A4F15">
        <w:rPr>
          <w:color w:val="000096"/>
        </w:rPr>
        <w:t>&lt;ref</w:t>
      </w:r>
      <w:r w:rsidRPr="004A4F15">
        <w:rPr>
          <w:color w:val="F5844C"/>
        </w:rPr>
        <w:t xml:space="preserve"> type</w:t>
      </w:r>
      <w:r w:rsidRPr="004A4F15">
        <w:rPr>
          <w:color w:val="FF8040"/>
        </w:rPr>
        <w:t>=</w:t>
      </w:r>
      <w:r w:rsidRPr="004A4F15">
        <w:rPr>
          <w:color w:val="993300"/>
        </w:rPr>
        <w:t>"uriref"</w:t>
      </w:r>
      <w:r w:rsidRPr="004A4F15">
        <w:rPr>
          <w:color w:val="F5844C"/>
        </w:rPr>
        <w:t xml:space="preserve"> xml:id</w:t>
      </w:r>
      <w:r w:rsidRPr="004A4F15">
        <w:rPr>
          <w:color w:val="FF8040"/>
        </w:rPr>
        <w:t>=</w:t>
      </w:r>
      <w:r w:rsidRPr="004A4F15">
        <w:rPr>
          <w:color w:val="993300"/>
        </w:rPr>
        <w:t>"uncp"</w:t>
      </w:r>
      <w:r w:rsidRPr="004A4F15">
        <w:rPr>
          <w:color w:val="F5844C"/>
        </w:rPr>
        <w:t xml:space="preserve"> target</w:t>
      </w:r>
      <w:r w:rsidRPr="004A4F15">
        <w:rPr>
          <w:color w:val="FF8040"/>
        </w:rPr>
        <w:t>=</w:t>
      </w:r>
      <w:r w:rsidRPr="004A4F15">
        <w:rPr>
          <w:color w:val="993300"/>
        </w:rPr>
        <w:t>"http://uncpress.unc.edu/books/T-6113.html"</w:t>
      </w:r>
      <w:r w:rsidRPr="004A4F15">
        <w:rPr>
          <w:color w:val="000096"/>
        </w:rPr>
        <w:t>&gt;</w:t>
      </w:r>
      <w:r w:rsidRPr="004A4F15">
        <w:rPr>
          <w:color w:val="000000"/>
        </w:rPr>
        <w:t>Link to the publisher’s book page.</w:t>
      </w:r>
      <w:r w:rsidRPr="004A4F15">
        <w:rPr>
          <w:color w:val="000096"/>
        </w:rPr>
        <w:t>&lt;/ref&gt;</w:t>
      </w:r>
    </w:p>
    <w:p w:rsidR="001E0305" w:rsidRPr="004A4F15" w:rsidRDefault="001E0305" w:rsidP="001E0305">
      <w:pPr>
        <w:pStyle w:val="HTMLPreformatted"/>
      </w:pPr>
      <w:r w:rsidRPr="004A4F15">
        <w:rPr>
          <w:color w:val="000096"/>
        </w:rPr>
        <w:tab/>
      </w:r>
      <w:r w:rsidRPr="004A4F15">
        <w:rPr>
          <w:color w:val="000096"/>
        </w:rPr>
        <w:tab/>
      </w:r>
      <w:r w:rsidRPr="004A4F15">
        <w:rPr>
          <w:color w:val="000096"/>
        </w:rPr>
        <w:tab/>
      </w:r>
      <w:r w:rsidRPr="004A4F15">
        <w:rPr>
          <w:color w:val="000096"/>
        </w:rPr>
        <w:tab/>
      </w:r>
      <w:r w:rsidRPr="004A4F15">
        <w:rPr>
          <w:color w:val="000096"/>
        </w:rPr>
        <w:tab/>
      </w:r>
      <w:r w:rsidRPr="004A4F15">
        <w:rPr>
          <w:color w:val="000096"/>
        </w:rPr>
        <w:tab/>
        <w:t>&lt;/note&gt;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&lt;/notesStmt&gt;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&lt;/biblFull&gt;</w:t>
      </w:r>
      <w:r w:rsidRPr="004A4F15">
        <w:rPr>
          <w:color w:val="000000"/>
        </w:rPr>
        <w:br/>
      </w:r>
      <w:r w:rsidRPr="004A4F15">
        <w:rPr>
          <w:color w:val="000000"/>
        </w:rPr>
        <w:tab/>
      </w:r>
      <w:r w:rsidRPr="004A4F15">
        <w:rPr>
          <w:color w:val="000000"/>
        </w:rPr>
        <w:tab/>
      </w:r>
      <w:r w:rsidRPr="004A4F15">
        <w:rPr>
          <w:color w:val="000000"/>
        </w:rPr>
        <w:tab/>
      </w:r>
      <w:r w:rsidRPr="004A4F15">
        <w:rPr>
          <w:color w:val="000096"/>
        </w:rPr>
        <w:t>&lt;/sourceDesc&gt;</w:t>
      </w:r>
      <w:r w:rsidRPr="004A4F15">
        <w:rPr>
          <w:color w:val="000000"/>
        </w:rPr>
        <w:br/>
      </w:r>
      <w:r w:rsidRPr="004A4F15">
        <w:rPr>
          <w:color w:val="000000"/>
        </w:rPr>
        <w:tab/>
      </w:r>
      <w:r w:rsidRPr="004A4F15">
        <w:rPr>
          <w:color w:val="000000"/>
        </w:rPr>
        <w:tab/>
      </w:r>
      <w:r w:rsidRPr="004A4F15">
        <w:rPr>
          <w:color w:val="000096"/>
        </w:rPr>
        <w:t>&lt;/fileDesc&gt;</w:t>
      </w:r>
    </w:p>
    <w:p w:rsidR="001E0305" w:rsidRDefault="001E0305" w:rsidP="001E0305">
      <w:pPr>
        <w:pStyle w:val="Heading2"/>
      </w:pPr>
      <w:bookmarkStart w:id="19" w:name="_Toc77151916"/>
      <w:bookmarkStart w:id="20" w:name="_Toc138309387"/>
      <w:bookmarkStart w:id="21" w:name="_Toc170444899"/>
      <w:r>
        <w:t>&lt;encodingDesc&gt;</w:t>
      </w:r>
      <w:bookmarkEnd w:id="19"/>
      <w:bookmarkEnd w:id="20"/>
      <w:bookmarkEnd w:id="21"/>
    </w:p>
    <w:p w:rsidR="001E0305" w:rsidRDefault="001E0305" w:rsidP="001E0305">
      <w:pPr>
        <w:pStyle w:val="BodyText"/>
      </w:pPr>
      <w:r>
        <w:t xml:space="preserve">Documents the relationship between an electronic text and the source(s) from which it was derived. </w:t>
      </w:r>
    </w:p>
    <w:p w:rsidR="001E0305" w:rsidRDefault="001E0305" w:rsidP="001E0305">
      <w:pPr>
        <w:pStyle w:val="Heading3"/>
      </w:pPr>
      <w:bookmarkStart w:id="22" w:name="_Toc77151917"/>
      <w:bookmarkStart w:id="23" w:name="_Toc138309388"/>
      <w:bookmarkStart w:id="24" w:name="_Toc170444900"/>
      <w:r>
        <w:t>&lt;encodingDesc&gt; Example</w:t>
      </w:r>
      <w:bookmarkEnd w:id="22"/>
      <w:bookmarkEnd w:id="23"/>
      <w:bookmarkEnd w:id="24"/>
    </w:p>
    <w:p w:rsidR="001E0305" w:rsidRPr="004A4F15" w:rsidRDefault="001E0305" w:rsidP="001E0305">
      <w:pPr>
        <w:pStyle w:val="HTMLPreformatted"/>
      </w:pPr>
      <w:r w:rsidRPr="004A4F15">
        <w:rPr>
          <w:color w:val="000096"/>
        </w:rPr>
        <w:t>&lt;encodingDesc&gt;</w:t>
      </w:r>
      <w:r w:rsidRPr="004A4F15">
        <w:rPr>
          <w:color w:val="000000"/>
        </w:rPr>
        <w:br/>
      </w:r>
      <w:r w:rsidRPr="004A4F15">
        <w:rPr>
          <w:color w:val="000000"/>
        </w:rPr>
        <w:tab/>
      </w:r>
      <w:r w:rsidRPr="004A4F15">
        <w:rPr>
          <w:color w:val="000000"/>
        </w:rPr>
        <w:tab/>
      </w:r>
      <w:r w:rsidRPr="004A4F15">
        <w:rPr>
          <w:color w:val="000000"/>
        </w:rPr>
        <w:tab/>
      </w:r>
      <w:r w:rsidRPr="004A4F15">
        <w:rPr>
          <w:color w:val="000096"/>
        </w:rPr>
        <w:t>&lt;projectDesc&gt;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&lt;p&gt;</w:t>
      </w:r>
      <w:r>
        <w:rPr>
          <w:color w:val="000000"/>
        </w:rPr>
        <w:t>XML encoded for The University of North Carolina Press</w:t>
      </w:r>
      <w:r w:rsidRPr="004A4F15">
        <w:rPr>
          <w:color w:val="000000"/>
        </w:rPr>
        <w:t>.</w:t>
      </w:r>
      <w:r w:rsidRPr="004A4F15">
        <w:rPr>
          <w:color w:val="000096"/>
        </w:rPr>
        <w:t>&lt;/p&gt;</w:t>
      </w:r>
      <w:r w:rsidRPr="004A4F15">
        <w:rPr>
          <w:color w:val="000000"/>
        </w:rPr>
        <w:br/>
      </w:r>
      <w:r w:rsidRPr="004A4F15">
        <w:rPr>
          <w:color w:val="000000"/>
        </w:rPr>
        <w:tab/>
      </w:r>
      <w:r w:rsidRPr="004A4F15">
        <w:rPr>
          <w:color w:val="000000"/>
        </w:rPr>
        <w:tab/>
      </w:r>
      <w:r w:rsidRPr="004A4F15">
        <w:rPr>
          <w:color w:val="000000"/>
        </w:rPr>
        <w:tab/>
      </w:r>
      <w:r w:rsidRPr="004A4F15">
        <w:rPr>
          <w:color w:val="000096"/>
        </w:rPr>
        <w:t>&lt;/projectDesc&gt;</w:t>
      </w:r>
      <w:r w:rsidRPr="004A4F15">
        <w:rPr>
          <w:color w:val="000000"/>
        </w:rPr>
        <w:br/>
      </w:r>
      <w:r w:rsidRPr="004A4F15">
        <w:rPr>
          <w:color w:val="000000"/>
        </w:rPr>
        <w:tab/>
      </w:r>
      <w:r w:rsidRPr="004A4F15">
        <w:rPr>
          <w:color w:val="000000"/>
        </w:rPr>
        <w:tab/>
      </w:r>
      <w:r w:rsidRPr="004A4F15">
        <w:rPr>
          <w:color w:val="000000"/>
        </w:rPr>
        <w:tab/>
      </w:r>
      <w:r w:rsidRPr="004A4F15">
        <w:rPr>
          <w:color w:val="000096"/>
        </w:rPr>
        <w:t>&lt;editorialDecl&gt;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&lt;p&gt;</w:t>
      </w:r>
      <w:r w:rsidRPr="004A4F15">
        <w:rPr>
          <w:color w:val="000000"/>
        </w:rPr>
        <w:t>The text has been encoded using the recommendations for TEI P5.</w:t>
      </w:r>
      <w:r w:rsidRPr="004A4F15">
        <w:rPr>
          <w:color w:val="000096"/>
        </w:rPr>
        <w:t>&lt;/p&gt;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&lt;p&gt;</w:t>
      </w:r>
      <w:r w:rsidRPr="004A4F15">
        <w:rPr>
          <w:color w:val="000000"/>
        </w:rPr>
        <w:t>Any hyphens occurring in line breaks have been removed, and the trailing part of a word has been joined to the preceding line.</w:t>
      </w:r>
      <w:r w:rsidRPr="004A4F15">
        <w:rPr>
          <w:color w:val="000096"/>
        </w:rPr>
        <w:t>&lt;/p&gt;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&lt;p&gt;</w:t>
      </w:r>
      <w:r w:rsidRPr="004A4F15">
        <w:rPr>
          <w:color w:val="000000"/>
        </w:rPr>
        <w:t>All special characters have been transcribed as Unicode characters, except for the five reserved XML entities.</w:t>
      </w:r>
      <w:r w:rsidRPr="004A4F15">
        <w:rPr>
          <w:color w:val="000096"/>
        </w:rPr>
        <w:t>&lt;/p&gt;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&lt;p&gt;</w:t>
      </w:r>
      <w:r w:rsidRPr="004A4F15">
        <w:rPr>
          <w:color w:val="000000"/>
        </w:rPr>
        <w:t>Indentation in lines has not been preserved.</w:t>
      </w:r>
      <w:r w:rsidRPr="004A4F15">
        <w:rPr>
          <w:color w:val="000096"/>
        </w:rPr>
        <w:t>&lt;/p&gt;</w:t>
      </w:r>
      <w:r w:rsidRPr="004A4F15">
        <w:rPr>
          <w:color w:val="000000"/>
        </w:rPr>
        <w:br/>
      </w:r>
      <w:r w:rsidRPr="004A4F15">
        <w:rPr>
          <w:color w:val="000000"/>
        </w:rPr>
        <w:tab/>
      </w:r>
      <w:r w:rsidRPr="004A4F15">
        <w:rPr>
          <w:color w:val="000000"/>
        </w:rPr>
        <w:tab/>
      </w:r>
      <w:r w:rsidRPr="004A4F15">
        <w:rPr>
          <w:color w:val="000000"/>
        </w:rPr>
        <w:tab/>
      </w:r>
      <w:r w:rsidRPr="004A4F15">
        <w:rPr>
          <w:color w:val="000096"/>
        </w:rPr>
        <w:t>&lt;/editorialDecl&gt;</w:t>
      </w:r>
      <w:r w:rsidRPr="004A4F15">
        <w:rPr>
          <w:color w:val="000000"/>
        </w:rPr>
        <w:br/>
      </w:r>
      <w:r w:rsidRPr="004A4F15">
        <w:rPr>
          <w:color w:val="000000"/>
        </w:rPr>
        <w:tab/>
      </w:r>
      <w:r w:rsidRPr="004A4F15">
        <w:rPr>
          <w:color w:val="000000"/>
        </w:rPr>
        <w:tab/>
      </w:r>
      <w:r w:rsidRPr="004A4F15">
        <w:rPr>
          <w:color w:val="000000"/>
        </w:rPr>
        <w:tab/>
      </w:r>
      <w:r w:rsidRPr="004A4F15">
        <w:rPr>
          <w:color w:val="000096"/>
        </w:rPr>
        <w:t>&lt;classDecl&gt;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&lt;taxonomy&gt;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&lt;bibl&gt;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&lt;title&gt;</w:t>
      </w:r>
      <w:r w:rsidRPr="004A4F15">
        <w:rPr>
          <w:color w:val="000000"/>
        </w:rPr>
        <w:t>Library of Congress Cataloging-in-Publication Data</w:t>
      </w:r>
      <w:r w:rsidRPr="004A4F15">
        <w:rPr>
          <w:color w:val="000096"/>
        </w:rPr>
        <w:t>&lt;/title&gt;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&lt;/bibl&gt;</w:t>
      </w:r>
      <w:r w:rsidRPr="004A4F15">
        <w:rPr>
          <w:color w:val="000000"/>
        </w:rPr>
        <w:br/>
      </w:r>
      <w:r w:rsidRPr="004A4F15">
        <w:rPr>
          <w:color w:val="000000"/>
        </w:rPr>
        <w:tab/>
      </w:r>
      <w:r w:rsidRPr="004A4F15">
        <w:rPr>
          <w:color w:val="000000"/>
        </w:rPr>
        <w:tab/>
      </w:r>
      <w:r w:rsidRPr="004A4F15">
        <w:rPr>
          <w:color w:val="000000"/>
        </w:rPr>
        <w:tab/>
      </w:r>
      <w:r w:rsidRPr="004A4F15">
        <w:rPr>
          <w:color w:val="000000"/>
        </w:rPr>
        <w:tab/>
      </w:r>
      <w:r w:rsidRPr="004A4F15">
        <w:rPr>
          <w:color w:val="000096"/>
        </w:rPr>
        <w:t>&lt;/taxonomy&gt;</w:t>
      </w:r>
      <w:r w:rsidRPr="004A4F15">
        <w:rPr>
          <w:color w:val="000000"/>
        </w:rPr>
        <w:br/>
      </w:r>
      <w:r w:rsidRPr="004A4F15">
        <w:rPr>
          <w:color w:val="000000"/>
        </w:rPr>
        <w:tab/>
      </w:r>
      <w:r w:rsidRPr="004A4F15">
        <w:rPr>
          <w:color w:val="000000"/>
        </w:rPr>
        <w:tab/>
      </w:r>
      <w:r w:rsidRPr="004A4F15">
        <w:rPr>
          <w:color w:val="000000"/>
        </w:rPr>
        <w:tab/>
      </w:r>
      <w:r w:rsidRPr="004A4F15">
        <w:rPr>
          <w:color w:val="000096"/>
        </w:rPr>
        <w:t>&lt;/classDecl&gt;</w:t>
      </w:r>
      <w:r w:rsidRPr="004A4F15">
        <w:rPr>
          <w:color w:val="000000"/>
        </w:rPr>
        <w:br/>
      </w:r>
      <w:r w:rsidRPr="004A4F15">
        <w:rPr>
          <w:color w:val="000000"/>
        </w:rPr>
        <w:tab/>
      </w:r>
      <w:r w:rsidRPr="004A4F15">
        <w:rPr>
          <w:color w:val="000000"/>
        </w:rPr>
        <w:tab/>
      </w:r>
      <w:r w:rsidRPr="004A4F15">
        <w:rPr>
          <w:color w:val="000096"/>
        </w:rPr>
        <w:t>&lt;/encodingDesc&gt;</w:t>
      </w:r>
    </w:p>
    <w:p w:rsidR="001E0305" w:rsidRDefault="001E0305" w:rsidP="001E0305">
      <w:pPr>
        <w:pStyle w:val="Heading2"/>
      </w:pPr>
      <w:bookmarkStart w:id="25" w:name="_Toc77151918"/>
      <w:bookmarkStart w:id="26" w:name="_Toc138309389"/>
      <w:bookmarkStart w:id="27" w:name="_Toc170444901"/>
      <w:r>
        <w:t>&lt;profileDesc&gt;</w:t>
      </w:r>
      <w:bookmarkEnd w:id="25"/>
      <w:bookmarkEnd w:id="26"/>
      <w:bookmarkEnd w:id="27"/>
    </w:p>
    <w:p w:rsidR="001E0305" w:rsidRDefault="001E0305" w:rsidP="001E0305">
      <w:pPr>
        <w:pStyle w:val="BodyText"/>
      </w:pPr>
      <w:r>
        <w:t>Provides a detailed description of non-bibliographic aspects of the text, speciﬁcally the languages and sublanguages used, the situation in which it was produced, the participants and their setting. Keywords will be listed in this section as well.</w:t>
      </w:r>
    </w:p>
    <w:p w:rsidR="001E0305" w:rsidRDefault="001E0305" w:rsidP="001E0305">
      <w:pPr>
        <w:pStyle w:val="Heading3"/>
      </w:pPr>
      <w:bookmarkStart w:id="28" w:name="_Toc77151919"/>
      <w:bookmarkStart w:id="29" w:name="_Toc138309390"/>
      <w:bookmarkStart w:id="30" w:name="_Toc170444902"/>
      <w:r>
        <w:t>&lt;profileDesc&gt; Example</w:t>
      </w:r>
      <w:bookmarkEnd w:id="28"/>
      <w:bookmarkEnd w:id="29"/>
      <w:bookmarkEnd w:id="30"/>
    </w:p>
    <w:p w:rsidR="001E0305" w:rsidRPr="00DB15C4" w:rsidRDefault="001E0305" w:rsidP="001E0305">
      <w:pPr>
        <w:pStyle w:val="HTMLPreformatted"/>
      </w:pPr>
      <w:r w:rsidRPr="00DB15C4">
        <w:rPr>
          <w:color w:val="000096"/>
        </w:rPr>
        <w:t>&lt;profileDesc&gt;</w:t>
      </w:r>
      <w:r w:rsidRPr="00DB15C4">
        <w:rPr>
          <w:color w:val="000000"/>
        </w:rPr>
        <w:br/>
      </w:r>
      <w:r w:rsidRPr="00DB15C4">
        <w:rPr>
          <w:color w:val="000000"/>
        </w:rPr>
        <w:tab/>
      </w:r>
      <w:r w:rsidRPr="00DB15C4">
        <w:rPr>
          <w:color w:val="000000"/>
        </w:rPr>
        <w:tab/>
      </w:r>
      <w:r w:rsidRPr="00DB15C4">
        <w:rPr>
          <w:color w:val="000000"/>
        </w:rPr>
        <w:tab/>
      </w:r>
      <w:r w:rsidRPr="00DB15C4">
        <w:rPr>
          <w:color w:val="000096"/>
        </w:rPr>
        <w:t>&lt;langUsage&gt;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&lt;language</w:t>
      </w:r>
      <w:r w:rsidRPr="00DB15C4">
        <w:rPr>
          <w:color w:val="F5844C"/>
        </w:rPr>
        <w:t xml:space="preserve"> ident</w:t>
      </w:r>
      <w:r w:rsidRPr="00DB15C4">
        <w:rPr>
          <w:color w:val="FF8040"/>
        </w:rPr>
        <w:t>=</w:t>
      </w:r>
      <w:r w:rsidRPr="00DB15C4">
        <w:rPr>
          <w:color w:val="993300"/>
        </w:rPr>
        <w:t>"a"</w:t>
      </w:r>
      <w:r w:rsidRPr="00DB15C4">
        <w:rPr>
          <w:color w:val="F5844C"/>
        </w:rPr>
        <w:t xml:space="preserve"> xml:lang</w:t>
      </w:r>
      <w:r w:rsidRPr="00DB15C4">
        <w:rPr>
          <w:color w:val="FF8040"/>
        </w:rPr>
        <w:t>=</w:t>
      </w:r>
      <w:r w:rsidRPr="00DB15C4">
        <w:rPr>
          <w:color w:val="993300"/>
        </w:rPr>
        <w:t>"eng"</w:t>
      </w:r>
      <w:r w:rsidRPr="00DB15C4">
        <w:rPr>
          <w:color w:val="000096"/>
        </w:rPr>
        <w:t>&gt;</w:t>
      </w:r>
      <w:r w:rsidRPr="00DB15C4">
        <w:rPr>
          <w:color w:val="000000"/>
        </w:rPr>
        <w:t>English</w:t>
      </w:r>
      <w:r w:rsidRPr="00DB15C4">
        <w:rPr>
          <w:color w:val="000096"/>
        </w:rPr>
        <w:t>&lt;/language&gt;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&lt;language</w:t>
      </w:r>
      <w:r w:rsidRPr="00DB15C4">
        <w:rPr>
          <w:color w:val="F5844C"/>
        </w:rPr>
        <w:t xml:space="preserve"> ident</w:t>
      </w:r>
      <w:r w:rsidRPr="00DB15C4">
        <w:rPr>
          <w:color w:val="FF8040"/>
        </w:rPr>
        <w:t>=</w:t>
      </w:r>
      <w:r w:rsidRPr="00DB15C4">
        <w:rPr>
          <w:color w:val="993300"/>
        </w:rPr>
        <w:t>"a"</w:t>
      </w:r>
      <w:r w:rsidRPr="00DB15C4">
        <w:rPr>
          <w:color w:val="F5844C"/>
        </w:rPr>
        <w:t xml:space="preserve"> xml:lang</w:t>
      </w:r>
      <w:r w:rsidRPr="00DB15C4">
        <w:rPr>
          <w:color w:val="FF8040"/>
        </w:rPr>
        <w:t>=</w:t>
      </w:r>
      <w:r w:rsidRPr="00DB15C4">
        <w:rPr>
          <w:color w:val="993300"/>
        </w:rPr>
        <w:t>"lat"</w:t>
      </w:r>
      <w:r w:rsidRPr="00DB15C4">
        <w:rPr>
          <w:color w:val="000096"/>
        </w:rPr>
        <w:t>&gt;</w:t>
      </w:r>
      <w:r w:rsidRPr="00DB15C4">
        <w:rPr>
          <w:color w:val="000000"/>
        </w:rPr>
        <w:t>Latin</w:t>
      </w:r>
      <w:r w:rsidRPr="00DB15C4">
        <w:rPr>
          <w:color w:val="000096"/>
        </w:rPr>
        <w:t>&lt;/language&gt;</w:t>
      </w:r>
      <w:r w:rsidRPr="00DB15C4">
        <w:rPr>
          <w:color w:val="000000"/>
        </w:rPr>
        <w:br/>
      </w:r>
      <w:r w:rsidRPr="00DB15C4">
        <w:rPr>
          <w:color w:val="000000"/>
        </w:rPr>
        <w:tab/>
      </w:r>
      <w:r w:rsidRPr="00DB15C4">
        <w:rPr>
          <w:color w:val="000000"/>
        </w:rPr>
        <w:tab/>
      </w:r>
      <w:r w:rsidRPr="00DB15C4">
        <w:rPr>
          <w:color w:val="000000"/>
        </w:rPr>
        <w:tab/>
      </w:r>
      <w:r w:rsidRPr="00DB15C4">
        <w:rPr>
          <w:color w:val="000096"/>
        </w:rPr>
        <w:t>&lt;/langUsage&gt;</w:t>
      </w:r>
      <w:r w:rsidRPr="00DB15C4">
        <w:rPr>
          <w:color w:val="000000"/>
        </w:rPr>
        <w:br/>
      </w:r>
      <w:r w:rsidRPr="00DB15C4">
        <w:rPr>
          <w:color w:val="000000"/>
        </w:rPr>
        <w:tab/>
      </w:r>
      <w:r w:rsidRPr="00DB15C4">
        <w:rPr>
          <w:color w:val="000000"/>
        </w:rPr>
        <w:tab/>
      </w:r>
      <w:r w:rsidRPr="00DB15C4">
        <w:rPr>
          <w:color w:val="000000"/>
        </w:rPr>
        <w:tab/>
      </w:r>
      <w:r w:rsidRPr="00DB15C4">
        <w:rPr>
          <w:color w:val="000096"/>
        </w:rPr>
        <w:t>&lt;textClass&gt;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&lt;classCode</w:t>
      </w:r>
      <w:r w:rsidRPr="00DB15C4">
        <w:rPr>
          <w:color w:val="F5844C"/>
        </w:rPr>
        <w:t xml:space="preserve"> scheme</w:t>
      </w:r>
      <w:r w:rsidRPr="00DB15C4">
        <w:rPr>
          <w:color w:val="FF8040"/>
        </w:rPr>
        <w:t>=</w:t>
      </w:r>
      <w:r w:rsidRPr="00DB15C4">
        <w:rPr>
          <w:color w:val="993300"/>
        </w:rPr>
        <w:t>"http://purl.org/eprint/type"</w:t>
      </w:r>
      <w:r w:rsidRPr="00DB15C4">
        <w:rPr>
          <w:color w:val="000096"/>
        </w:rPr>
        <w:t>&gt;</w:t>
      </w:r>
      <w:r w:rsidRPr="00DB15C4">
        <w:rPr>
          <w:color w:val="000000"/>
        </w:rPr>
        <w:t>Book</w:t>
      </w:r>
      <w:r w:rsidRPr="00DB15C4">
        <w:rPr>
          <w:color w:val="000096"/>
        </w:rPr>
        <w:t>&lt;/classCode&gt;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&lt;keywords</w:t>
      </w:r>
      <w:r w:rsidRPr="00DB15C4">
        <w:rPr>
          <w:color w:val="F5844C"/>
        </w:rPr>
        <w:t xml:space="preserve"> scheme</w:t>
      </w:r>
      <w:r w:rsidRPr="00DB15C4">
        <w:rPr>
          <w:color w:val="FF8040"/>
        </w:rPr>
        <w:t>=</w:t>
      </w:r>
      <w:r w:rsidRPr="00DB15C4">
        <w:rPr>
          <w:color w:val="993300"/>
        </w:rPr>
        <w:t>"LCSH"</w:t>
      </w:r>
      <w:r w:rsidRPr="00DB15C4">
        <w:rPr>
          <w:color w:val="000096"/>
        </w:rPr>
        <w:t>&gt;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&lt;list</w:t>
      </w:r>
      <w:r w:rsidRPr="00DB15C4">
        <w:rPr>
          <w:color w:val="F5844C"/>
        </w:rPr>
        <w:t xml:space="preserve"> type</w:t>
      </w:r>
      <w:r w:rsidRPr="00DB15C4">
        <w:rPr>
          <w:color w:val="FF8040"/>
        </w:rPr>
        <w:t>=</w:t>
      </w:r>
      <w:r w:rsidRPr="00DB15C4">
        <w:rPr>
          <w:color w:val="993300"/>
        </w:rPr>
        <w:t>"simple"</w:t>
      </w:r>
      <w:r w:rsidRPr="00DB15C4">
        <w:rPr>
          <w:color w:val="000096"/>
        </w:rPr>
        <w:t>&gt;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&lt;item&gt;</w:t>
      </w:r>
      <w:r w:rsidRPr="00DB15C4">
        <w:rPr>
          <w:color w:val="000000"/>
        </w:rPr>
        <w:t>African Americans--Civil rights--History--20th century.</w:t>
      </w:r>
      <w:r w:rsidRPr="00DB15C4">
        <w:rPr>
          <w:color w:val="000096"/>
        </w:rPr>
        <w:t>&lt;/item&gt;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&lt;item&gt;</w:t>
      </w:r>
      <w:r w:rsidRPr="00DB15C4">
        <w:rPr>
          <w:color w:val="000000"/>
        </w:rPr>
        <w:t>African Americans--Segregation--History--20th century.</w:t>
      </w:r>
      <w:r w:rsidRPr="00DB15C4">
        <w:rPr>
          <w:color w:val="000096"/>
        </w:rPr>
        <w:t>&lt;/item&gt;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&lt;item&gt;</w:t>
      </w:r>
      <w:r w:rsidRPr="00DB15C4">
        <w:rPr>
          <w:color w:val="000000"/>
        </w:rPr>
        <w:t>Civil rights movements--United States--History--20th century.</w:t>
      </w:r>
      <w:r w:rsidRPr="00DB15C4">
        <w:rPr>
          <w:color w:val="000096"/>
        </w:rPr>
        <w:t>&lt;/item&gt;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&lt;item&gt;</w:t>
      </w:r>
      <w:r w:rsidRPr="00DB15C4">
        <w:rPr>
          <w:color w:val="000000"/>
        </w:rPr>
        <w:t>Civil rights workers--Religious life--United States--History--20th century.</w:t>
      </w:r>
      <w:r w:rsidRPr="00DB15C4">
        <w:rPr>
          <w:color w:val="000096"/>
        </w:rPr>
        <w:t>&lt;/item&gt;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&lt;item&gt;</w:t>
      </w:r>
      <w:r w:rsidRPr="00DB15C4">
        <w:rPr>
          <w:color w:val="000000"/>
        </w:rPr>
        <w:t>Civil rights--United States--Religious aspects--Christianity--History--20th century.</w:t>
      </w:r>
      <w:r w:rsidRPr="00DB15C4">
        <w:rPr>
          <w:color w:val="000096"/>
        </w:rPr>
        <w:t>&lt;/item&gt;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&lt;item&gt;</w:t>
      </w:r>
      <w:r w:rsidRPr="00DB15C4">
        <w:rPr>
          <w:color w:val="000000"/>
        </w:rPr>
        <w:t>Christianity and politics--United States--History--20th century.</w:t>
      </w:r>
      <w:r w:rsidRPr="00DB15C4">
        <w:rPr>
          <w:color w:val="000096"/>
        </w:rPr>
        <w:t>&lt;/item&gt;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&lt;item&gt;</w:t>
      </w:r>
      <w:r w:rsidRPr="00DB15C4">
        <w:rPr>
          <w:color w:val="000000"/>
        </w:rPr>
        <w:t>Church and social problems--United States--History--20th century.</w:t>
      </w:r>
      <w:r w:rsidRPr="00DB15C4">
        <w:rPr>
          <w:color w:val="000096"/>
        </w:rPr>
        <w:t>&lt;/item&gt;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&lt;item&gt;</w:t>
      </w:r>
      <w:r w:rsidRPr="00DB15C4">
        <w:rPr>
          <w:color w:val="000000"/>
        </w:rPr>
        <w:t>United States--Race relations.</w:t>
      </w:r>
      <w:r w:rsidRPr="00DB15C4">
        <w:rPr>
          <w:color w:val="000096"/>
        </w:rPr>
        <w:t>&lt;/item&gt;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&lt;item&gt;</w:t>
      </w:r>
      <w:r w:rsidRPr="00DB15C4">
        <w:rPr>
          <w:color w:val="000000"/>
        </w:rPr>
        <w:t>United States--Church history--20th century.</w:t>
      </w:r>
      <w:r w:rsidRPr="00DB15C4">
        <w:rPr>
          <w:color w:val="000096"/>
        </w:rPr>
        <w:t>&lt;/item&gt;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&lt;/list&gt;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&lt;/keywords&gt;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&lt;keywords</w:t>
      </w:r>
      <w:r w:rsidRPr="00DB15C4">
        <w:rPr>
          <w:color w:val="F5844C"/>
        </w:rPr>
        <w:t xml:space="preserve"> scheme</w:t>
      </w:r>
      <w:r w:rsidRPr="00DB15C4">
        <w:rPr>
          <w:color w:val="FF8040"/>
        </w:rPr>
        <w:t>=</w:t>
      </w:r>
      <w:r w:rsidRPr="00DB15C4">
        <w:rPr>
          <w:color w:val="993300"/>
        </w:rPr>
        <w:t>"UNCP"</w:t>
      </w:r>
      <w:r w:rsidRPr="00DB15C4">
        <w:rPr>
          <w:color w:val="000096"/>
        </w:rPr>
        <w:t>&gt;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&lt;list</w:t>
      </w:r>
      <w:r w:rsidRPr="00DB15C4">
        <w:rPr>
          <w:color w:val="F5844C"/>
        </w:rPr>
        <w:t xml:space="preserve"> type</w:t>
      </w:r>
      <w:r w:rsidRPr="00DB15C4">
        <w:rPr>
          <w:color w:val="FF8040"/>
        </w:rPr>
        <w:t>=</w:t>
      </w:r>
      <w:r w:rsidRPr="00DB15C4">
        <w:rPr>
          <w:color w:val="993300"/>
        </w:rPr>
        <w:t>"simple"</w:t>
      </w:r>
      <w:r w:rsidRPr="00DB15C4">
        <w:rPr>
          <w:color w:val="000096"/>
        </w:rPr>
        <w:t>&gt;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&lt;item&gt;</w:t>
      </w:r>
      <w:r w:rsidRPr="00DB15C4">
        <w:rPr>
          <w:color w:val="000000"/>
        </w:rPr>
        <w:t>civil rights movement</w:t>
      </w:r>
      <w:r w:rsidRPr="00DB15C4">
        <w:rPr>
          <w:color w:val="000096"/>
        </w:rPr>
        <w:t>&lt;/item&gt;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&lt;item&gt;</w:t>
      </w:r>
      <w:r w:rsidRPr="00DB15C4">
        <w:rPr>
          <w:color w:val="000000"/>
        </w:rPr>
        <w:t>prejudice</w:t>
      </w:r>
      <w:r w:rsidRPr="00DB15C4">
        <w:rPr>
          <w:color w:val="000096"/>
        </w:rPr>
        <w:t>&lt;/item&gt;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&lt;item&gt;</w:t>
      </w:r>
      <w:r w:rsidRPr="00DB15C4">
        <w:rPr>
          <w:color w:val="000000"/>
        </w:rPr>
        <w:t>Martin Luther King Jr.</w:t>
      </w:r>
      <w:r w:rsidRPr="00DB15C4">
        <w:rPr>
          <w:color w:val="000096"/>
        </w:rPr>
        <w:t>&lt;/item&gt;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&lt;item&gt;</w:t>
      </w:r>
      <w:r w:rsidRPr="00DB15C4">
        <w:rPr>
          <w:color w:val="000000"/>
        </w:rPr>
        <w:t>Fannie Lou Hamer</w:t>
      </w:r>
      <w:r w:rsidRPr="00DB15C4">
        <w:rPr>
          <w:color w:val="000096"/>
        </w:rPr>
        <w:t>&lt;/item&gt;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&lt;item&gt;</w:t>
      </w:r>
      <w:r w:rsidRPr="00DB15C4">
        <w:rPr>
          <w:color w:val="000000"/>
        </w:rPr>
        <w:t>segregation</w:t>
      </w:r>
      <w:r w:rsidRPr="00DB15C4">
        <w:rPr>
          <w:color w:val="000096"/>
        </w:rPr>
        <w:t>&lt;/item&gt;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&lt;item&gt;</w:t>
      </w:r>
      <w:r w:rsidRPr="00DB15C4">
        <w:rPr>
          <w:color w:val="000000"/>
        </w:rPr>
        <w:t>Protestantism</w:t>
      </w:r>
      <w:r w:rsidRPr="00DB15C4">
        <w:rPr>
          <w:color w:val="000096"/>
        </w:rPr>
        <w:t>&lt;/item&gt;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&lt;item&gt;</w:t>
      </w:r>
      <w:r w:rsidRPr="00DB15C4">
        <w:rPr>
          <w:color w:val="000000"/>
        </w:rPr>
        <w:t>Jim Crow</w:t>
      </w:r>
      <w:r w:rsidRPr="00DB15C4">
        <w:rPr>
          <w:color w:val="000096"/>
        </w:rPr>
        <w:t>&lt;/item&gt;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&lt;item&gt;</w:t>
      </w:r>
      <w:r w:rsidRPr="00DB15C4">
        <w:rPr>
          <w:color w:val="000000"/>
        </w:rPr>
        <w:t>African American</w:t>
      </w:r>
      <w:r w:rsidRPr="00DB15C4">
        <w:rPr>
          <w:color w:val="000096"/>
        </w:rPr>
        <w:t>&lt;/item&gt;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&lt;/list&gt;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&lt;/keywords&gt;</w:t>
      </w:r>
      <w:r w:rsidRPr="00DB15C4">
        <w:rPr>
          <w:color w:val="000000"/>
        </w:rPr>
        <w:br/>
      </w:r>
      <w:r w:rsidRPr="00DB15C4">
        <w:rPr>
          <w:color w:val="000000"/>
        </w:rPr>
        <w:tab/>
      </w:r>
      <w:r w:rsidRPr="00DB15C4">
        <w:rPr>
          <w:color w:val="000000"/>
        </w:rPr>
        <w:tab/>
      </w:r>
      <w:r w:rsidRPr="00DB15C4">
        <w:rPr>
          <w:color w:val="000000"/>
        </w:rPr>
        <w:tab/>
      </w:r>
      <w:r w:rsidRPr="00DB15C4">
        <w:rPr>
          <w:color w:val="000096"/>
        </w:rPr>
        <w:t>&lt;/textClass&gt;</w:t>
      </w:r>
      <w:r w:rsidRPr="00DB15C4">
        <w:rPr>
          <w:color w:val="000000"/>
        </w:rPr>
        <w:br/>
      </w:r>
      <w:r w:rsidRPr="00DB15C4">
        <w:rPr>
          <w:color w:val="000000"/>
        </w:rPr>
        <w:tab/>
      </w:r>
      <w:r w:rsidRPr="00DB15C4">
        <w:rPr>
          <w:color w:val="000000"/>
        </w:rPr>
        <w:tab/>
      </w:r>
      <w:r w:rsidRPr="00DB15C4">
        <w:rPr>
          <w:color w:val="000096"/>
        </w:rPr>
        <w:t>&lt;/profileDesc&gt;</w:t>
      </w:r>
    </w:p>
    <w:p w:rsidR="001E0305" w:rsidRDefault="001E0305" w:rsidP="001E0305">
      <w:pPr>
        <w:pStyle w:val="Heading2"/>
      </w:pPr>
      <w:bookmarkStart w:id="31" w:name="_Toc77151920"/>
      <w:bookmarkStart w:id="32" w:name="_Toc138309391"/>
      <w:bookmarkStart w:id="33" w:name="_Toc170444903"/>
      <w:r>
        <w:t>&lt;revisionDesc&gt;</w:t>
      </w:r>
      <w:bookmarkEnd w:id="31"/>
      <w:bookmarkEnd w:id="32"/>
      <w:bookmarkEnd w:id="33"/>
    </w:p>
    <w:p w:rsidR="001E0305" w:rsidRDefault="001E0305" w:rsidP="001E0305">
      <w:pPr>
        <w:pStyle w:val="BodyText"/>
      </w:pPr>
      <w:r>
        <w:t>Summarizes the revision history for a document.</w:t>
      </w:r>
    </w:p>
    <w:p w:rsidR="001E0305" w:rsidRDefault="001E0305" w:rsidP="001E0305">
      <w:pPr>
        <w:pStyle w:val="Heading3"/>
      </w:pPr>
      <w:bookmarkStart w:id="34" w:name="_Toc77151921"/>
      <w:bookmarkStart w:id="35" w:name="_Toc138309392"/>
      <w:bookmarkStart w:id="36" w:name="_Toc170444904"/>
      <w:r>
        <w:t>&lt;revisionDesc&gt; Example</w:t>
      </w:r>
      <w:bookmarkEnd w:id="34"/>
      <w:bookmarkEnd w:id="35"/>
      <w:bookmarkEnd w:id="36"/>
    </w:p>
    <w:p w:rsidR="001E0305" w:rsidRPr="00DB15C4" w:rsidRDefault="001E0305" w:rsidP="001E0305">
      <w:pPr>
        <w:pStyle w:val="HTMLPreformatted"/>
      </w:pPr>
      <w:r w:rsidRPr="00DB15C4">
        <w:rPr>
          <w:color w:val="000096"/>
        </w:rPr>
        <w:t>&lt;revisionDesc&gt;</w:t>
      </w:r>
      <w:r w:rsidRPr="00DB15C4">
        <w:rPr>
          <w:color w:val="000000"/>
        </w:rPr>
        <w:br/>
      </w:r>
      <w:r w:rsidRPr="00DB15C4">
        <w:rPr>
          <w:color w:val="000000"/>
        </w:rPr>
        <w:tab/>
      </w:r>
      <w:r w:rsidRPr="00DB15C4">
        <w:rPr>
          <w:color w:val="000000"/>
        </w:rPr>
        <w:tab/>
      </w:r>
      <w:r w:rsidRPr="00DB15C4">
        <w:rPr>
          <w:color w:val="000000"/>
        </w:rPr>
        <w:tab/>
      </w:r>
      <w:r w:rsidRPr="00DB15C4">
        <w:rPr>
          <w:color w:val="000096"/>
        </w:rPr>
        <w:t>&lt;change&gt;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&lt;date&gt;</w:t>
      </w:r>
      <w:r w:rsidRPr="00DB15C4">
        <w:rPr>
          <w:color w:val="000000"/>
        </w:rPr>
        <w:t>2009-12-09</w:t>
      </w:r>
      <w:r w:rsidRPr="00DB15C4">
        <w:rPr>
          <w:color w:val="000096"/>
        </w:rPr>
        <w:t>&lt;/date&gt;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&lt;name&gt;</w:t>
      </w:r>
      <w:r w:rsidRPr="00DB15C4">
        <w:rPr>
          <w:color w:val="000000"/>
        </w:rPr>
        <w:t>codeMantra</w:t>
      </w:r>
      <w:r w:rsidRPr="00DB15C4">
        <w:rPr>
          <w:color w:val="000096"/>
        </w:rPr>
        <w:t>&lt;/name&gt;</w:t>
      </w:r>
      <w:r w:rsidRPr="00DB15C4">
        <w:rPr>
          <w:color w:val="000000"/>
        </w:rPr>
        <w:br/>
      </w:r>
      <w:r w:rsidRPr="00DB15C4">
        <w:rPr>
          <w:color w:val="000000"/>
        </w:rPr>
        <w:tab/>
      </w:r>
      <w:r w:rsidRPr="00DB15C4">
        <w:rPr>
          <w:color w:val="000000"/>
        </w:rPr>
        <w:tab/>
      </w:r>
      <w:r w:rsidRPr="00DB15C4">
        <w:rPr>
          <w:color w:val="000000"/>
        </w:rPr>
        <w:tab/>
      </w:r>
      <w:r w:rsidRPr="00DB15C4">
        <w:rPr>
          <w:color w:val="000096"/>
        </w:rPr>
        <w:t>&lt;/change&gt;</w:t>
      </w:r>
      <w:r w:rsidRPr="00DB15C4">
        <w:rPr>
          <w:color w:val="000000"/>
        </w:rPr>
        <w:br/>
      </w:r>
      <w:r w:rsidRPr="00DB15C4">
        <w:rPr>
          <w:color w:val="000000"/>
        </w:rPr>
        <w:tab/>
      </w:r>
      <w:r w:rsidRPr="00DB15C4">
        <w:rPr>
          <w:color w:val="000000"/>
        </w:rPr>
        <w:tab/>
      </w:r>
      <w:r w:rsidRPr="00DB15C4">
        <w:rPr>
          <w:color w:val="000000"/>
        </w:rPr>
        <w:tab/>
      </w:r>
      <w:r w:rsidRPr="00DB15C4">
        <w:rPr>
          <w:color w:val="000096"/>
        </w:rPr>
        <w:t>&lt;change&gt;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&lt;date&gt;</w:t>
      </w:r>
      <w:r w:rsidRPr="00DB15C4">
        <w:rPr>
          <w:color w:val="000000"/>
        </w:rPr>
        <w:t>2010-01-04</w:t>
      </w:r>
      <w:r w:rsidRPr="00DB15C4">
        <w:rPr>
          <w:color w:val="000096"/>
        </w:rPr>
        <w:t>&lt;/date&gt;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&lt;name&gt;</w:t>
      </w:r>
      <w:r w:rsidRPr="00DB15C4">
        <w:rPr>
          <w:color w:val="000000"/>
        </w:rPr>
        <w:t>Kenneth Reed</w:t>
      </w:r>
      <w:r w:rsidRPr="00DB15C4">
        <w:rPr>
          <w:color w:val="000096"/>
        </w:rPr>
        <w:t>&lt;/name&gt;</w:t>
      </w:r>
      <w:r w:rsidRPr="00DB15C4">
        <w:rPr>
          <w:color w:val="000000"/>
        </w:rPr>
        <w:br/>
      </w:r>
      <w:r w:rsidRPr="00DB15C4">
        <w:rPr>
          <w:color w:val="000000"/>
        </w:rPr>
        <w:tab/>
      </w:r>
      <w:r w:rsidRPr="00DB15C4">
        <w:rPr>
          <w:color w:val="000000"/>
        </w:rPr>
        <w:tab/>
      </w:r>
      <w:r w:rsidRPr="00DB15C4">
        <w:rPr>
          <w:color w:val="000000"/>
        </w:rPr>
        <w:tab/>
      </w:r>
      <w:r w:rsidRPr="00DB15C4">
        <w:rPr>
          <w:color w:val="000000"/>
        </w:rPr>
        <w:tab/>
      </w:r>
      <w:r w:rsidRPr="00DB15C4">
        <w:rPr>
          <w:color w:val="000096"/>
        </w:rPr>
        <w:t>&lt;affiliation&gt;</w:t>
      </w:r>
      <w:r w:rsidRPr="00DB15C4">
        <w:rPr>
          <w:color w:val="000000"/>
        </w:rPr>
        <w:t>The University of North Carolina Press</w:t>
      </w:r>
      <w:r w:rsidRPr="00DB15C4">
        <w:rPr>
          <w:color w:val="000096"/>
        </w:rPr>
        <w:t>&lt;/affiliation&gt;</w:t>
      </w:r>
      <w:r w:rsidRPr="00DB15C4">
        <w:rPr>
          <w:color w:val="000000"/>
        </w:rPr>
        <w:br/>
      </w:r>
      <w:r w:rsidRPr="00DB15C4">
        <w:rPr>
          <w:color w:val="000000"/>
        </w:rPr>
        <w:tab/>
      </w:r>
      <w:r w:rsidRPr="00DB15C4">
        <w:rPr>
          <w:color w:val="000000"/>
        </w:rPr>
        <w:tab/>
      </w:r>
      <w:r w:rsidRPr="00DB15C4">
        <w:rPr>
          <w:color w:val="000000"/>
        </w:rPr>
        <w:tab/>
      </w:r>
      <w:r w:rsidRPr="00DB15C4">
        <w:rPr>
          <w:color w:val="000096"/>
        </w:rPr>
        <w:t>&lt;/change&gt;</w:t>
      </w:r>
      <w:r w:rsidRPr="00DB15C4">
        <w:rPr>
          <w:color w:val="000000"/>
        </w:rPr>
        <w:br/>
      </w:r>
      <w:r w:rsidRPr="00DB15C4">
        <w:rPr>
          <w:color w:val="000000"/>
        </w:rPr>
        <w:tab/>
      </w:r>
      <w:r w:rsidRPr="00DB15C4">
        <w:rPr>
          <w:color w:val="000000"/>
        </w:rPr>
        <w:tab/>
      </w:r>
      <w:r w:rsidRPr="00DB15C4">
        <w:rPr>
          <w:color w:val="000096"/>
        </w:rPr>
        <w:t>&lt;/revisionDesc&gt;</w:t>
      </w:r>
    </w:p>
    <w:p w:rsidR="001E0305" w:rsidRDefault="001E0305" w:rsidP="001E0305">
      <w:pPr>
        <w:pStyle w:val="Heading1"/>
      </w:pPr>
      <w:bookmarkStart w:id="37" w:name="_Toc77151922"/>
      <w:bookmarkStart w:id="38" w:name="_Toc138309393"/>
      <w:bookmarkStart w:id="39" w:name="_Toc170444905"/>
      <w:r>
        <w:t>&lt;text&gt;</w:t>
      </w:r>
      <w:bookmarkEnd w:id="37"/>
      <w:bookmarkEnd w:id="38"/>
      <w:bookmarkEnd w:id="39"/>
    </w:p>
    <w:p w:rsidR="001E0305" w:rsidRDefault="001E0305" w:rsidP="001E0305">
      <w:pPr>
        <w:pStyle w:val="BodyText"/>
      </w:pPr>
      <w:r>
        <w:t>The &lt;teiHeader&gt; is followed directly by the mandatory &lt;text&gt; element, which contains the textual matter being encoded. The &lt;text&gt; element is broken down into three subelements: &lt;front&gt; for frontmatter, &lt;body&gt; for the main body of the work, and &lt;back&gt; for backmatter. Only the &lt;body&gt; element is required. Additionally, groups of discrete texts can be packaged together in one document using the &lt;group&gt; element as a parent for the separate &lt;text&gt; elements.</w:t>
      </w:r>
    </w:p>
    <w:p w:rsidR="001E0305" w:rsidRDefault="001E0305" w:rsidP="001E0305">
      <w:pPr>
        <w:pStyle w:val="Heading2"/>
      </w:pPr>
      <w:bookmarkStart w:id="40" w:name="_Toc77151923"/>
      <w:bookmarkStart w:id="41" w:name="_Toc138309394"/>
      <w:bookmarkStart w:id="42" w:name="_Toc170444906"/>
      <w:r>
        <w:t>&lt;div&gt;</w:t>
      </w:r>
      <w:bookmarkEnd w:id="40"/>
      <w:bookmarkEnd w:id="41"/>
      <w:bookmarkEnd w:id="42"/>
    </w:p>
    <w:p w:rsidR="001E0305" w:rsidRDefault="001E0305" w:rsidP="001E0305">
      <w:pPr>
        <w:pStyle w:val="BodyText"/>
      </w:pPr>
      <w:r>
        <w:t>The &lt;front&gt;, &lt;body&gt;, and &lt;back&gt; elements all use the nested &lt;div&gt; structure to organize primary sections as well as child sections. The &lt;div&gt; elements are identified by a unique xml:id, and also have an n attribute to aid in reference.  A type attribute is also used to describe the kind of division. Type includes the following values: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428"/>
        <w:gridCol w:w="4428"/>
      </w:tblGrid>
      <w:tr w:rsidR="001E0305" w:rsidRPr="002F4054">
        <w:trPr>
          <w:jc w:val="center"/>
        </w:trPr>
        <w:tc>
          <w:tcPr>
            <w:tcW w:w="4428" w:type="dxa"/>
          </w:tcPr>
          <w:p w:rsidR="001E0305" w:rsidRPr="002F4054" w:rsidRDefault="001E0305">
            <w:pPr>
              <w:rPr>
                <w:rFonts w:ascii="Candara" w:hAnsi="Candara"/>
                <w:b/>
              </w:rPr>
            </w:pPr>
            <w:r w:rsidRPr="002F4054">
              <w:rPr>
                <w:b/>
              </w:rPr>
              <w:t>Value</w:t>
            </w:r>
          </w:p>
        </w:tc>
        <w:tc>
          <w:tcPr>
            <w:tcW w:w="4428" w:type="dxa"/>
          </w:tcPr>
          <w:p w:rsidR="001E0305" w:rsidRPr="002F4054" w:rsidRDefault="001E0305">
            <w:pPr>
              <w:rPr>
                <w:rFonts w:ascii="Candara" w:hAnsi="Candara"/>
                <w:b/>
              </w:rPr>
            </w:pPr>
            <w:r w:rsidRPr="002F4054">
              <w:rPr>
                <w:b/>
              </w:rPr>
              <w:t>Description</w:t>
            </w:r>
          </w:p>
        </w:tc>
      </w:tr>
      <w:tr w:rsidR="001E0305" w:rsidRPr="002F4054">
        <w:trPr>
          <w:jc w:val="center"/>
        </w:trPr>
        <w:tc>
          <w:tcPr>
            <w:tcW w:w="4428" w:type="dxa"/>
          </w:tcPr>
          <w:p w:rsidR="001E0305" w:rsidRPr="002F4054" w:rsidRDefault="001E0305">
            <w:r w:rsidRPr="002F4054">
              <w:t>copyright</w:t>
            </w:r>
          </w:p>
        </w:tc>
        <w:tc>
          <w:tcPr>
            <w:tcW w:w="4428" w:type="dxa"/>
          </w:tcPr>
          <w:p w:rsidR="001E0305" w:rsidRPr="002F4054" w:rsidRDefault="001E0305">
            <w:pPr>
              <w:rPr>
                <w:rFonts w:ascii="Candara" w:hAnsi="Candara"/>
              </w:rPr>
            </w:pPr>
            <w:r w:rsidRPr="002F4054">
              <w:t>copyright information</w:t>
            </w:r>
          </w:p>
        </w:tc>
      </w:tr>
      <w:tr w:rsidR="001E0305" w:rsidRPr="002F4054">
        <w:trPr>
          <w:jc w:val="center"/>
        </w:trPr>
        <w:tc>
          <w:tcPr>
            <w:tcW w:w="4428" w:type="dxa"/>
          </w:tcPr>
          <w:p w:rsidR="001E0305" w:rsidRPr="002F4054" w:rsidRDefault="001E0305">
            <w:r w:rsidRPr="002F4054">
              <w:t>dedication</w:t>
            </w:r>
          </w:p>
        </w:tc>
        <w:tc>
          <w:tcPr>
            <w:tcW w:w="4428" w:type="dxa"/>
          </w:tcPr>
          <w:p w:rsidR="001E0305" w:rsidRPr="00362B9F" w:rsidRDefault="001E0305">
            <w:r>
              <w:t>d</w:t>
            </w:r>
            <w:r w:rsidRPr="002F4054">
              <w:t>edication</w:t>
            </w:r>
          </w:p>
        </w:tc>
      </w:tr>
      <w:tr w:rsidR="001E0305" w:rsidRPr="002F4054">
        <w:trPr>
          <w:jc w:val="center"/>
        </w:trPr>
        <w:tc>
          <w:tcPr>
            <w:tcW w:w="4428" w:type="dxa"/>
          </w:tcPr>
          <w:p w:rsidR="001E0305" w:rsidRPr="002F4054" w:rsidRDefault="001E0305">
            <w:r>
              <w:t>series</w:t>
            </w:r>
          </w:p>
        </w:tc>
        <w:tc>
          <w:tcPr>
            <w:tcW w:w="4428" w:type="dxa"/>
          </w:tcPr>
          <w:p w:rsidR="001E0305" w:rsidRPr="002F4054" w:rsidRDefault="001E0305">
            <w:r>
              <w:t>series page</w:t>
            </w:r>
          </w:p>
        </w:tc>
      </w:tr>
      <w:tr w:rsidR="001E0305" w:rsidRPr="002F4054">
        <w:trPr>
          <w:jc w:val="center"/>
        </w:trPr>
        <w:tc>
          <w:tcPr>
            <w:tcW w:w="4428" w:type="dxa"/>
          </w:tcPr>
          <w:p w:rsidR="001E0305" w:rsidRPr="002F4054" w:rsidRDefault="001E0305">
            <w:r w:rsidRPr="002F4054">
              <w:t>contents</w:t>
            </w:r>
          </w:p>
        </w:tc>
        <w:tc>
          <w:tcPr>
            <w:tcW w:w="4428" w:type="dxa"/>
          </w:tcPr>
          <w:p w:rsidR="001E0305" w:rsidRPr="002F4054" w:rsidRDefault="001E0305">
            <w:pPr>
              <w:rPr>
                <w:rFonts w:ascii="Candara" w:hAnsi="Candara"/>
              </w:rPr>
            </w:pPr>
            <w:r w:rsidRPr="002F4054">
              <w:t>table of contents</w:t>
            </w:r>
          </w:p>
        </w:tc>
      </w:tr>
      <w:tr w:rsidR="001E0305" w:rsidRPr="002F4054">
        <w:trPr>
          <w:jc w:val="center"/>
        </w:trPr>
        <w:tc>
          <w:tcPr>
            <w:tcW w:w="4428" w:type="dxa"/>
          </w:tcPr>
          <w:p w:rsidR="001E0305" w:rsidRPr="002F4054" w:rsidRDefault="001E0305">
            <w:r w:rsidRPr="002F4054">
              <w:t>frontispiece</w:t>
            </w:r>
          </w:p>
        </w:tc>
        <w:tc>
          <w:tcPr>
            <w:tcW w:w="4428" w:type="dxa"/>
          </w:tcPr>
          <w:p w:rsidR="001E0305" w:rsidRPr="002F4054" w:rsidRDefault="001E0305" w:rsidP="001E0305">
            <w:pPr>
              <w:rPr>
                <w:rFonts w:ascii="Candara" w:hAnsi="Candara"/>
              </w:rPr>
            </w:pPr>
            <w:r w:rsidRPr="002F4054">
              <w:t>frontispiece</w:t>
            </w:r>
          </w:p>
        </w:tc>
      </w:tr>
      <w:tr w:rsidR="001E0305" w:rsidRPr="002F4054">
        <w:trPr>
          <w:jc w:val="center"/>
        </w:trPr>
        <w:tc>
          <w:tcPr>
            <w:tcW w:w="4428" w:type="dxa"/>
          </w:tcPr>
          <w:p w:rsidR="001E0305" w:rsidRPr="002F4054" w:rsidRDefault="001E0305">
            <w:r w:rsidRPr="002F4054">
              <w:t>acknowledgments</w:t>
            </w:r>
          </w:p>
        </w:tc>
        <w:tc>
          <w:tcPr>
            <w:tcW w:w="4428" w:type="dxa"/>
          </w:tcPr>
          <w:p w:rsidR="001E0305" w:rsidRPr="002F4054" w:rsidRDefault="001E0305">
            <w:pPr>
              <w:rPr>
                <w:rFonts w:ascii="Candara" w:hAnsi="Candara"/>
              </w:rPr>
            </w:pPr>
            <w:r w:rsidRPr="002F4054">
              <w:t>acknowledgments</w:t>
            </w:r>
          </w:p>
        </w:tc>
      </w:tr>
      <w:tr w:rsidR="001E0305" w:rsidRPr="002F4054">
        <w:trPr>
          <w:jc w:val="center"/>
        </w:trPr>
        <w:tc>
          <w:tcPr>
            <w:tcW w:w="4428" w:type="dxa"/>
          </w:tcPr>
          <w:p w:rsidR="001E0305" w:rsidRPr="002F4054" w:rsidRDefault="001E0305">
            <w:r>
              <w:t>contributors</w:t>
            </w:r>
          </w:p>
        </w:tc>
        <w:tc>
          <w:tcPr>
            <w:tcW w:w="4428" w:type="dxa"/>
          </w:tcPr>
          <w:p w:rsidR="001E0305" w:rsidRPr="002F4054" w:rsidRDefault="001E0305">
            <w:r>
              <w:t>list of contributors</w:t>
            </w:r>
          </w:p>
        </w:tc>
      </w:tr>
      <w:tr w:rsidR="001E0305" w:rsidRPr="002F4054">
        <w:trPr>
          <w:jc w:val="center"/>
        </w:trPr>
        <w:tc>
          <w:tcPr>
            <w:tcW w:w="4428" w:type="dxa"/>
          </w:tcPr>
          <w:p w:rsidR="001E0305" w:rsidRPr="002F4054" w:rsidRDefault="001E0305" w:rsidP="001E0305">
            <w:r>
              <w:t>illustrations</w:t>
            </w:r>
          </w:p>
        </w:tc>
        <w:tc>
          <w:tcPr>
            <w:tcW w:w="4428" w:type="dxa"/>
          </w:tcPr>
          <w:p w:rsidR="001E0305" w:rsidRPr="002F4054" w:rsidRDefault="001E0305">
            <w:r>
              <w:t>list of illustrations</w:t>
            </w:r>
          </w:p>
        </w:tc>
      </w:tr>
      <w:tr w:rsidR="001E0305" w:rsidRPr="002F4054">
        <w:trPr>
          <w:jc w:val="center"/>
        </w:trPr>
        <w:tc>
          <w:tcPr>
            <w:tcW w:w="4428" w:type="dxa"/>
          </w:tcPr>
          <w:p w:rsidR="001E0305" w:rsidRPr="002F4054" w:rsidRDefault="001E0305">
            <w:r>
              <w:t>p</w:t>
            </w:r>
            <w:r w:rsidRPr="002F4054">
              <w:t>reface</w:t>
            </w:r>
          </w:p>
        </w:tc>
        <w:tc>
          <w:tcPr>
            <w:tcW w:w="4428" w:type="dxa"/>
          </w:tcPr>
          <w:p w:rsidR="001E0305" w:rsidRPr="002F4054" w:rsidRDefault="001E0305">
            <w:pPr>
              <w:rPr>
                <w:rFonts w:ascii="Candara" w:hAnsi="Candara"/>
              </w:rPr>
            </w:pPr>
            <w:r w:rsidRPr="002F4054">
              <w:t>preface</w:t>
            </w:r>
          </w:p>
        </w:tc>
      </w:tr>
      <w:tr w:rsidR="001E0305" w:rsidRPr="002F4054">
        <w:trPr>
          <w:jc w:val="center"/>
        </w:trPr>
        <w:tc>
          <w:tcPr>
            <w:tcW w:w="4428" w:type="dxa"/>
          </w:tcPr>
          <w:p w:rsidR="001E0305" w:rsidRPr="002F4054" w:rsidRDefault="001E0305">
            <w:r>
              <w:t>foreword</w:t>
            </w:r>
          </w:p>
        </w:tc>
        <w:tc>
          <w:tcPr>
            <w:tcW w:w="4428" w:type="dxa"/>
          </w:tcPr>
          <w:p w:rsidR="001E0305" w:rsidRPr="002F4054" w:rsidRDefault="001E0305">
            <w:r>
              <w:t>foreword</w:t>
            </w:r>
          </w:p>
        </w:tc>
      </w:tr>
      <w:tr w:rsidR="001E0305" w:rsidRPr="002F4054">
        <w:trPr>
          <w:jc w:val="center"/>
        </w:trPr>
        <w:tc>
          <w:tcPr>
            <w:tcW w:w="4428" w:type="dxa"/>
          </w:tcPr>
          <w:p w:rsidR="001E0305" w:rsidRPr="002F4054" w:rsidRDefault="001E0305">
            <w:r w:rsidRPr="002F4054">
              <w:t>introduction</w:t>
            </w:r>
          </w:p>
        </w:tc>
        <w:tc>
          <w:tcPr>
            <w:tcW w:w="4428" w:type="dxa"/>
          </w:tcPr>
          <w:p w:rsidR="001E0305" w:rsidRPr="002F4054" w:rsidRDefault="001E0305">
            <w:pPr>
              <w:rPr>
                <w:rFonts w:ascii="Candara" w:hAnsi="Candara"/>
              </w:rPr>
            </w:pPr>
            <w:r w:rsidRPr="002F4054">
              <w:t>frontmatter or body introduction</w:t>
            </w:r>
          </w:p>
        </w:tc>
      </w:tr>
      <w:tr w:rsidR="001E0305" w:rsidRPr="002F4054">
        <w:trPr>
          <w:jc w:val="center"/>
        </w:trPr>
        <w:tc>
          <w:tcPr>
            <w:tcW w:w="4428" w:type="dxa"/>
          </w:tcPr>
          <w:p w:rsidR="001E0305" w:rsidRPr="002F4054" w:rsidRDefault="001E0305">
            <w:r>
              <w:t>prologue</w:t>
            </w:r>
          </w:p>
        </w:tc>
        <w:tc>
          <w:tcPr>
            <w:tcW w:w="4428" w:type="dxa"/>
          </w:tcPr>
          <w:p w:rsidR="001E0305" w:rsidRPr="002F4054" w:rsidRDefault="001E0305">
            <w:r>
              <w:t>prologue</w:t>
            </w:r>
          </w:p>
        </w:tc>
      </w:tr>
      <w:tr w:rsidR="001E0305" w:rsidRPr="002F4054">
        <w:trPr>
          <w:jc w:val="center"/>
        </w:trPr>
        <w:tc>
          <w:tcPr>
            <w:tcW w:w="4428" w:type="dxa"/>
          </w:tcPr>
          <w:p w:rsidR="001E0305" w:rsidRPr="002F4054" w:rsidRDefault="001E0305">
            <w:r>
              <w:t>e</w:t>
            </w:r>
            <w:r w:rsidRPr="002F4054">
              <w:t>pigraph</w:t>
            </w:r>
          </w:p>
        </w:tc>
        <w:tc>
          <w:tcPr>
            <w:tcW w:w="4428" w:type="dxa"/>
          </w:tcPr>
          <w:p w:rsidR="001E0305" w:rsidRPr="002F4054" w:rsidRDefault="001E0305">
            <w:r w:rsidRPr="002F4054">
              <w:t>epigraph</w:t>
            </w:r>
          </w:p>
        </w:tc>
      </w:tr>
      <w:tr w:rsidR="001E0305" w:rsidRPr="002F4054">
        <w:trPr>
          <w:jc w:val="center"/>
        </w:trPr>
        <w:tc>
          <w:tcPr>
            <w:tcW w:w="4428" w:type="dxa"/>
          </w:tcPr>
          <w:p w:rsidR="001E0305" w:rsidRPr="002F4054" w:rsidRDefault="001E0305">
            <w:r w:rsidRPr="002F4054">
              <w:t>halftitle</w:t>
            </w:r>
          </w:p>
        </w:tc>
        <w:tc>
          <w:tcPr>
            <w:tcW w:w="4428" w:type="dxa"/>
          </w:tcPr>
          <w:p w:rsidR="001E0305" w:rsidRPr="002F4054" w:rsidRDefault="001E0305">
            <w:r w:rsidRPr="002F4054">
              <w:t>halftitle</w:t>
            </w:r>
          </w:p>
        </w:tc>
      </w:tr>
      <w:tr w:rsidR="001E0305" w:rsidRPr="002F4054">
        <w:trPr>
          <w:jc w:val="center"/>
        </w:trPr>
        <w:tc>
          <w:tcPr>
            <w:tcW w:w="4428" w:type="dxa"/>
          </w:tcPr>
          <w:p w:rsidR="001E0305" w:rsidRPr="002F4054" w:rsidRDefault="001E0305">
            <w:r w:rsidRPr="002F4054">
              <w:t>volume</w:t>
            </w:r>
          </w:p>
        </w:tc>
        <w:tc>
          <w:tcPr>
            <w:tcW w:w="4428" w:type="dxa"/>
          </w:tcPr>
          <w:p w:rsidR="001E0305" w:rsidRPr="002F4054" w:rsidRDefault="001E0305">
            <w:r w:rsidRPr="002F4054">
              <w:t>volume</w:t>
            </w:r>
          </w:p>
        </w:tc>
      </w:tr>
      <w:tr w:rsidR="001E0305" w:rsidRPr="002F4054">
        <w:trPr>
          <w:jc w:val="center"/>
        </w:trPr>
        <w:tc>
          <w:tcPr>
            <w:tcW w:w="4428" w:type="dxa"/>
          </w:tcPr>
          <w:p w:rsidR="001E0305" w:rsidRPr="002F4054" w:rsidRDefault="001E0305">
            <w:r w:rsidRPr="002F4054">
              <w:t>part</w:t>
            </w:r>
          </w:p>
        </w:tc>
        <w:tc>
          <w:tcPr>
            <w:tcW w:w="4428" w:type="dxa"/>
          </w:tcPr>
          <w:p w:rsidR="001E0305" w:rsidRPr="002F4054" w:rsidRDefault="001E0305">
            <w:r w:rsidRPr="002F4054">
              <w:t>part</w:t>
            </w:r>
          </w:p>
        </w:tc>
      </w:tr>
      <w:tr w:rsidR="001E0305" w:rsidRPr="002F4054">
        <w:trPr>
          <w:jc w:val="center"/>
        </w:trPr>
        <w:tc>
          <w:tcPr>
            <w:tcW w:w="4428" w:type="dxa"/>
          </w:tcPr>
          <w:p w:rsidR="001E0305" w:rsidRPr="002F4054" w:rsidRDefault="001E0305">
            <w:r w:rsidRPr="002F4054">
              <w:t>chapter</w:t>
            </w:r>
          </w:p>
        </w:tc>
        <w:tc>
          <w:tcPr>
            <w:tcW w:w="4428" w:type="dxa"/>
          </w:tcPr>
          <w:p w:rsidR="001E0305" w:rsidRPr="002F4054" w:rsidRDefault="001E0305">
            <w:r w:rsidRPr="002F4054">
              <w:t>chapter</w:t>
            </w:r>
          </w:p>
        </w:tc>
      </w:tr>
      <w:tr w:rsidR="001E0305" w:rsidRPr="002F4054">
        <w:trPr>
          <w:jc w:val="center"/>
        </w:trPr>
        <w:tc>
          <w:tcPr>
            <w:tcW w:w="4428" w:type="dxa"/>
          </w:tcPr>
          <w:p w:rsidR="001E0305" w:rsidRPr="002F4054" w:rsidRDefault="001E0305">
            <w:r>
              <w:t>epilogue</w:t>
            </w:r>
          </w:p>
        </w:tc>
        <w:tc>
          <w:tcPr>
            <w:tcW w:w="4428" w:type="dxa"/>
          </w:tcPr>
          <w:p w:rsidR="001E0305" w:rsidRPr="002F4054" w:rsidRDefault="001E0305">
            <w:r>
              <w:t>epilogue</w:t>
            </w:r>
          </w:p>
        </w:tc>
      </w:tr>
      <w:tr w:rsidR="001E0305" w:rsidRPr="002F4054">
        <w:trPr>
          <w:jc w:val="center"/>
        </w:trPr>
        <w:tc>
          <w:tcPr>
            <w:tcW w:w="4428" w:type="dxa"/>
          </w:tcPr>
          <w:p w:rsidR="001E0305" w:rsidRDefault="001E0305">
            <w:r>
              <w:t>conclusion</w:t>
            </w:r>
          </w:p>
        </w:tc>
        <w:tc>
          <w:tcPr>
            <w:tcW w:w="4428" w:type="dxa"/>
          </w:tcPr>
          <w:p w:rsidR="001E0305" w:rsidRDefault="001E0305">
            <w:r>
              <w:t>conclusion</w:t>
            </w:r>
          </w:p>
        </w:tc>
      </w:tr>
      <w:tr w:rsidR="001E0305" w:rsidRPr="002F4054">
        <w:trPr>
          <w:jc w:val="center"/>
        </w:trPr>
        <w:tc>
          <w:tcPr>
            <w:tcW w:w="4428" w:type="dxa"/>
          </w:tcPr>
          <w:p w:rsidR="001E0305" w:rsidRDefault="001E0305">
            <w:r>
              <w:t>coda</w:t>
            </w:r>
          </w:p>
        </w:tc>
        <w:tc>
          <w:tcPr>
            <w:tcW w:w="4428" w:type="dxa"/>
          </w:tcPr>
          <w:p w:rsidR="001E0305" w:rsidRDefault="001E0305">
            <w:r>
              <w:t>coda</w:t>
            </w:r>
          </w:p>
        </w:tc>
      </w:tr>
      <w:tr w:rsidR="001E0305" w:rsidRPr="002F4054">
        <w:trPr>
          <w:jc w:val="center"/>
        </w:trPr>
        <w:tc>
          <w:tcPr>
            <w:tcW w:w="4428" w:type="dxa"/>
          </w:tcPr>
          <w:p w:rsidR="001E0305" w:rsidRDefault="001E0305">
            <w:r>
              <w:t>afterword</w:t>
            </w:r>
          </w:p>
        </w:tc>
        <w:tc>
          <w:tcPr>
            <w:tcW w:w="4428" w:type="dxa"/>
          </w:tcPr>
          <w:p w:rsidR="001E0305" w:rsidRDefault="001E0305">
            <w:r>
              <w:t>afterword</w:t>
            </w:r>
          </w:p>
        </w:tc>
      </w:tr>
      <w:tr w:rsidR="001E0305" w:rsidRPr="002F4054">
        <w:trPr>
          <w:jc w:val="center"/>
        </w:trPr>
        <w:tc>
          <w:tcPr>
            <w:tcW w:w="4428" w:type="dxa"/>
          </w:tcPr>
          <w:p w:rsidR="001E0305" w:rsidRPr="002F4054" w:rsidRDefault="001E0305">
            <w:r w:rsidRPr="002F4054">
              <w:t>appendix</w:t>
            </w:r>
          </w:p>
        </w:tc>
        <w:tc>
          <w:tcPr>
            <w:tcW w:w="4428" w:type="dxa"/>
          </w:tcPr>
          <w:p w:rsidR="001E0305" w:rsidRPr="002F4054" w:rsidRDefault="001E0305">
            <w:r w:rsidRPr="002F4054">
              <w:t>appendix</w:t>
            </w:r>
          </w:p>
        </w:tc>
      </w:tr>
      <w:tr w:rsidR="001E0305" w:rsidRPr="002F4054">
        <w:trPr>
          <w:jc w:val="center"/>
        </w:trPr>
        <w:tc>
          <w:tcPr>
            <w:tcW w:w="4428" w:type="dxa"/>
          </w:tcPr>
          <w:p w:rsidR="001E0305" w:rsidRPr="002F4054" w:rsidRDefault="001E0305">
            <w:r w:rsidRPr="002F4054">
              <w:t>endnotes</w:t>
            </w:r>
          </w:p>
        </w:tc>
        <w:tc>
          <w:tcPr>
            <w:tcW w:w="4428" w:type="dxa"/>
          </w:tcPr>
          <w:p w:rsidR="001E0305" w:rsidRPr="002F4054" w:rsidRDefault="001E0305">
            <w:r w:rsidRPr="002F4054">
              <w:t>endnote section</w:t>
            </w:r>
          </w:p>
        </w:tc>
      </w:tr>
      <w:tr w:rsidR="001E0305" w:rsidRPr="002F4054">
        <w:trPr>
          <w:jc w:val="center"/>
        </w:trPr>
        <w:tc>
          <w:tcPr>
            <w:tcW w:w="4428" w:type="dxa"/>
          </w:tcPr>
          <w:p w:rsidR="001E0305" w:rsidRPr="002F4054" w:rsidRDefault="001E0305">
            <w:r>
              <w:t>footnotes</w:t>
            </w:r>
          </w:p>
        </w:tc>
        <w:tc>
          <w:tcPr>
            <w:tcW w:w="4428" w:type="dxa"/>
          </w:tcPr>
          <w:p w:rsidR="001E0305" w:rsidRPr="002F4054" w:rsidRDefault="001E0305">
            <w:r>
              <w:t>footnotes section</w:t>
            </w:r>
          </w:p>
        </w:tc>
      </w:tr>
      <w:tr w:rsidR="001E0305" w:rsidRPr="002F4054">
        <w:trPr>
          <w:jc w:val="center"/>
        </w:trPr>
        <w:tc>
          <w:tcPr>
            <w:tcW w:w="4428" w:type="dxa"/>
          </w:tcPr>
          <w:p w:rsidR="001E0305" w:rsidRDefault="001E0305">
            <w:r>
              <w:t>abbreviations</w:t>
            </w:r>
          </w:p>
        </w:tc>
        <w:tc>
          <w:tcPr>
            <w:tcW w:w="4428" w:type="dxa"/>
          </w:tcPr>
          <w:p w:rsidR="001E0305" w:rsidRDefault="001E0305">
            <w:r>
              <w:t>list of abbreviations</w:t>
            </w:r>
          </w:p>
        </w:tc>
      </w:tr>
      <w:tr w:rsidR="001E0305" w:rsidRPr="002F4054">
        <w:trPr>
          <w:jc w:val="center"/>
        </w:trPr>
        <w:tc>
          <w:tcPr>
            <w:tcW w:w="4428" w:type="dxa"/>
          </w:tcPr>
          <w:p w:rsidR="001E0305" w:rsidRPr="002F4054" w:rsidRDefault="001E0305">
            <w:r w:rsidRPr="002F4054">
              <w:t>glossary</w:t>
            </w:r>
          </w:p>
        </w:tc>
        <w:tc>
          <w:tcPr>
            <w:tcW w:w="4428" w:type="dxa"/>
          </w:tcPr>
          <w:p w:rsidR="001E0305" w:rsidRPr="002F4054" w:rsidRDefault="001E0305">
            <w:r w:rsidRPr="002F4054">
              <w:t>glossary</w:t>
            </w:r>
          </w:p>
        </w:tc>
      </w:tr>
      <w:tr w:rsidR="001E0305" w:rsidRPr="002F4054">
        <w:trPr>
          <w:jc w:val="center"/>
        </w:trPr>
        <w:tc>
          <w:tcPr>
            <w:tcW w:w="4428" w:type="dxa"/>
          </w:tcPr>
          <w:p w:rsidR="001E0305" w:rsidRPr="002F4054" w:rsidRDefault="001E0305">
            <w:r w:rsidRPr="002F4054">
              <w:t>bibliography</w:t>
            </w:r>
          </w:p>
        </w:tc>
        <w:tc>
          <w:tcPr>
            <w:tcW w:w="4428" w:type="dxa"/>
          </w:tcPr>
          <w:p w:rsidR="001E0305" w:rsidRPr="002F4054" w:rsidRDefault="001E0305">
            <w:r w:rsidRPr="002F4054">
              <w:t>bibliography</w:t>
            </w:r>
          </w:p>
        </w:tc>
      </w:tr>
      <w:tr w:rsidR="001E0305" w:rsidRPr="002F4054">
        <w:trPr>
          <w:jc w:val="center"/>
        </w:trPr>
        <w:tc>
          <w:tcPr>
            <w:tcW w:w="4428" w:type="dxa"/>
          </w:tcPr>
          <w:p w:rsidR="001E0305" w:rsidRPr="002F4054" w:rsidRDefault="001E0305">
            <w:r w:rsidRPr="002F4054">
              <w:t>index</w:t>
            </w:r>
          </w:p>
        </w:tc>
        <w:tc>
          <w:tcPr>
            <w:tcW w:w="4428" w:type="dxa"/>
          </w:tcPr>
          <w:p w:rsidR="001E0305" w:rsidRPr="002F4054" w:rsidRDefault="001E0305">
            <w:r>
              <w:t>i</w:t>
            </w:r>
            <w:r w:rsidRPr="002F4054">
              <w:t>ndex</w:t>
            </w:r>
          </w:p>
        </w:tc>
      </w:tr>
      <w:tr w:rsidR="001E0305" w:rsidRPr="002F4054">
        <w:trPr>
          <w:jc w:val="center"/>
        </w:trPr>
        <w:tc>
          <w:tcPr>
            <w:tcW w:w="4428" w:type="dxa"/>
          </w:tcPr>
          <w:p w:rsidR="001E0305" w:rsidRPr="002F4054" w:rsidRDefault="001E0305">
            <w:r w:rsidRPr="002F4054">
              <w:t>colophon</w:t>
            </w:r>
          </w:p>
        </w:tc>
        <w:tc>
          <w:tcPr>
            <w:tcW w:w="4428" w:type="dxa"/>
          </w:tcPr>
          <w:p w:rsidR="001E0305" w:rsidRPr="002F4054" w:rsidRDefault="001E0305">
            <w:r>
              <w:t>c</w:t>
            </w:r>
            <w:r w:rsidRPr="002F4054">
              <w:t>olophon</w:t>
            </w:r>
          </w:p>
        </w:tc>
      </w:tr>
      <w:tr w:rsidR="001E0305" w:rsidRPr="002F4054">
        <w:trPr>
          <w:jc w:val="center"/>
        </w:trPr>
        <w:tc>
          <w:tcPr>
            <w:tcW w:w="4428" w:type="dxa"/>
          </w:tcPr>
          <w:p w:rsidR="001E0305" w:rsidRPr="002F4054" w:rsidRDefault="001E0305">
            <w:r>
              <w:t>illustrations</w:t>
            </w:r>
          </w:p>
        </w:tc>
        <w:tc>
          <w:tcPr>
            <w:tcW w:w="4428" w:type="dxa"/>
          </w:tcPr>
          <w:p w:rsidR="001E0305" w:rsidRPr="002F4054" w:rsidRDefault="001E0305">
            <w:r>
              <w:t>illustrations</w:t>
            </w:r>
          </w:p>
        </w:tc>
      </w:tr>
      <w:tr w:rsidR="001E0305" w:rsidRPr="002F4054">
        <w:trPr>
          <w:jc w:val="center"/>
        </w:trPr>
        <w:tc>
          <w:tcPr>
            <w:tcW w:w="4428" w:type="dxa"/>
          </w:tcPr>
          <w:p w:rsidR="001E0305" w:rsidRDefault="001E0305">
            <w:r>
              <w:t>maps</w:t>
            </w:r>
          </w:p>
        </w:tc>
        <w:tc>
          <w:tcPr>
            <w:tcW w:w="4428" w:type="dxa"/>
          </w:tcPr>
          <w:p w:rsidR="001E0305" w:rsidRDefault="001E0305">
            <w:r>
              <w:t>maps</w:t>
            </w:r>
          </w:p>
        </w:tc>
      </w:tr>
      <w:tr w:rsidR="001E0305" w:rsidRPr="002F4054">
        <w:trPr>
          <w:jc w:val="center"/>
        </w:trPr>
        <w:tc>
          <w:tcPr>
            <w:tcW w:w="4428" w:type="dxa"/>
          </w:tcPr>
          <w:p w:rsidR="001E0305" w:rsidRDefault="001E0305">
            <w:r>
              <w:t>tables</w:t>
            </w:r>
          </w:p>
        </w:tc>
        <w:tc>
          <w:tcPr>
            <w:tcW w:w="4428" w:type="dxa"/>
          </w:tcPr>
          <w:p w:rsidR="001E0305" w:rsidRDefault="001E0305">
            <w:r>
              <w:t>tables</w:t>
            </w:r>
          </w:p>
        </w:tc>
      </w:tr>
      <w:tr w:rsidR="001E0305" w:rsidRPr="002F4054">
        <w:trPr>
          <w:jc w:val="center"/>
        </w:trPr>
        <w:tc>
          <w:tcPr>
            <w:tcW w:w="4428" w:type="dxa"/>
          </w:tcPr>
          <w:p w:rsidR="001E0305" w:rsidRPr="002F4054" w:rsidRDefault="001E0305">
            <w:r>
              <w:t>ahead</w:t>
            </w:r>
          </w:p>
        </w:tc>
        <w:tc>
          <w:tcPr>
            <w:tcW w:w="4428" w:type="dxa"/>
          </w:tcPr>
          <w:p w:rsidR="001E0305" w:rsidRPr="002F4054" w:rsidRDefault="001E0305">
            <w:r>
              <w:t>ahead</w:t>
            </w:r>
          </w:p>
        </w:tc>
      </w:tr>
      <w:tr w:rsidR="001E0305" w:rsidRPr="002F4054">
        <w:trPr>
          <w:jc w:val="center"/>
        </w:trPr>
        <w:tc>
          <w:tcPr>
            <w:tcW w:w="4428" w:type="dxa"/>
          </w:tcPr>
          <w:p w:rsidR="001E0305" w:rsidRDefault="001E0305">
            <w:r>
              <w:t>bhead</w:t>
            </w:r>
          </w:p>
        </w:tc>
        <w:tc>
          <w:tcPr>
            <w:tcW w:w="4428" w:type="dxa"/>
          </w:tcPr>
          <w:p w:rsidR="001E0305" w:rsidRDefault="001E0305">
            <w:r>
              <w:t>bhead</w:t>
            </w:r>
          </w:p>
        </w:tc>
      </w:tr>
      <w:tr w:rsidR="001E0305" w:rsidRPr="002F4054">
        <w:trPr>
          <w:jc w:val="center"/>
        </w:trPr>
        <w:tc>
          <w:tcPr>
            <w:tcW w:w="4428" w:type="dxa"/>
          </w:tcPr>
          <w:p w:rsidR="001E0305" w:rsidRDefault="001E0305">
            <w:r>
              <w:t>chead</w:t>
            </w:r>
          </w:p>
        </w:tc>
        <w:tc>
          <w:tcPr>
            <w:tcW w:w="4428" w:type="dxa"/>
          </w:tcPr>
          <w:p w:rsidR="001E0305" w:rsidRDefault="001E0305">
            <w:r>
              <w:t>chead</w:t>
            </w:r>
          </w:p>
        </w:tc>
      </w:tr>
      <w:tr w:rsidR="001E0305" w:rsidRPr="002F4054">
        <w:trPr>
          <w:jc w:val="center"/>
        </w:trPr>
        <w:tc>
          <w:tcPr>
            <w:tcW w:w="4428" w:type="dxa"/>
          </w:tcPr>
          <w:p w:rsidR="001E0305" w:rsidRDefault="001E0305">
            <w:r>
              <w:t>dhead</w:t>
            </w:r>
          </w:p>
        </w:tc>
        <w:tc>
          <w:tcPr>
            <w:tcW w:w="4428" w:type="dxa"/>
          </w:tcPr>
          <w:p w:rsidR="001E0305" w:rsidRDefault="001E0305">
            <w:r>
              <w:t>dhead</w:t>
            </w:r>
          </w:p>
        </w:tc>
      </w:tr>
      <w:tr w:rsidR="001E0305" w:rsidRPr="002F4054">
        <w:trPr>
          <w:jc w:val="center"/>
        </w:trPr>
        <w:tc>
          <w:tcPr>
            <w:tcW w:w="4428" w:type="dxa"/>
          </w:tcPr>
          <w:p w:rsidR="001E0305" w:rsidRDefault="001E0305">
            <w:r>
              <w:t>fmhead</w:t>
            </w:r>
          </w:p>
        </w:tc>
        <w:tc>
          <w:tcPr>
            <w:tcW w:w="4428" w:type="dxa"/>
          </w:tcPr>
          <w:p w:rsidR="001E0305" w:rsidRDefault="001E0305">
            <w:r>
              <w:t>frontmatter head</w:t>
            </w:r>
          </w:p>
        </w:tc>
      </w:tr>
      <w:tr w:rsidR="001E0305" w:rsidRPr="002F4054">
        <w:trPr>
          <w:jc w:val="center"/>
        </w:trPr>
        <w:tc>
          <w:tcPr>
            <w:tcW w:w="4428" w:type="dxa"/>
          </w:tcPr>
          <w:p w:rsidR="001E0305" w:rsidRDefault="001E0305">
            <w:r>
              <w:t>bmhead</w:t>
            </w:r>
          </w:p>
        </w:tc>
        <w:tc>
          <w:tcPr>
            <w:tcW w:w="4428" w:type="dxa"/>
          </w:tcPr>
          <w:p w:rsidR="001E0305" w:rsidRDefault="001E0305">
            <w:r>
              <w:t>backmatter head</w:t>
            </w:r>
          </w:p>
        </w:tc>
      </w:tr>
      <w:tr w:rsidR="001E0305" w:rsidRPr="002F4054">
        <w:trPr>
          <w:jc w:val="center"/>
        </w:trPr>
        <w:tc>
          <w:tcPr>
            <w:tcW w:w="4428" w:type="dxa"/>
          </w:tcPr>
          <w:p w:rsidR="001E0305" w:rsidRDefault="001E0305">
            <w:r>
              <w:t>halftitle</w:t>
            </w:r>
          </w:p>
        </w:tc>
        <w:tc>
          <w:tcPr>
            <w:tcW w:w="4428" w:type="dxa"/>
          </w:tcPr>
          <w:p w:rsidR="001E0305" w:rsidRDefault="001E0305">
            <w:r>
              <w:t>halftitle</w:t>
            </w:r>
          </w:p>
        </w:tc>
      </w:tr>
      <w:tr w:rsidR="001E0305" w:rsidRPr="002F4054">
        <w:trPr>
          <w:jc w:val="center"/>
        </w:trPr>
        <w:tc>
          <w:tcPr>
            <w:tcW w:w="4428" w:type="dxa"/>
          </w:tcPr>
          <w:p w:rsidR="001E0305" w:rsidRDefault="001E0305">
            <w:r>
              <w:t>article</w:t>
            </w:r>
          </w:p>
        </w:tc>
        <w:tc>
          <w:tcPr>
            <w:tcW w:w="4428" w:type="dxa"/>
          </w:tcPr>
          <w:p w:rsidR="001E0305" w:rsidRDefault="001E0305">
            <w:r>
              <w:t>reference article</w:t>
            </w:r>
          </w:p>
        </w:tc>
      </w:tr>
      <w:tr w:rsidR="001E0305" w:rsidRPr="002F4054">
        <w:trPr>
          <w:jc w:val="center"/>
        </w:trPr>
        <w:tc>
          <w:tcPr>
            <w:tcW w:w="4428" w:type="dxa"/>
          </w:tcPr>
          <w:p w:rsidR="001E0305" w:rsidRDefault="001E0305">
            <w:r>
              <w:t>other</w:t>
            </w:r>
          </w:p>
        </w:tc>
        <w:tc>
          <w:tcPr>
            <w:tcW w:w="4428" w:type="dxa"/>
          </w:tcPr>
          <w:p w:rsidR="001E0305" w:rsidRDefault="001E0305">
            <w:r>
              <w:t>other</w:t>
            </w:r>
          </w:p>
        </w:tc>
      </w:tr>
    </w:tbl>
    <w:p w:rsidR="001E0305" w:rsidRDefault="001E0305" w:rsidP="001E0305">
      <w:pPr>
        <w:pStyle w:val="BodyText"/>
        <w:spacing w:before="360"/>
      </w:pPr>
      <w:r>
        <w:t>The examples for &lt;div&gt; elements can be found in other relevant sections.</w:t>
      </w:r>
    </w:p>
    <w:p w:rsidR="001E0305" w:rsidRDefault="001E0305" w:rsidP="001E0305">
      <w:pPr>
        <w:pStyle w:val="Heading2"/>
      </w:pPr>
      <w:bookmarkStart w:id="43" w:name="_Toc138309395"/>
      <w:bookmarkStart w:id="44" w:name="_Toc170444907"/>
      <w:r>
        <w:t>xml:id Attribute</w:t>
      </w:r>
      <w:bookmarkEnd w:id="43"/>
      <w:bookmarkEnd w:id="44"/>
    </w:p>
    <w:p w:rsidR="001E0305" w:rsidRDefault="001E0305" w:rsidP="001E0305">
      <w:pPr>
        <w:pStyle w:val="BodyText"/>
      </w:pPr>
      <w:r>
        <w:t>In addition to the the root element, the xml:id shall be used on all &lt;div&gt; elements, including &lt;titlePage&gt;, all &lt;pb&gt; elements, all &lt;figure&gt; elements, all &lt;table&gt; elements, and all &lt;note&gt; elements. The form is different than the root element, and should reflect the element type or name. Examples follow:</w:t>
      </w:r>
    </w:p>
    <w:p w:rsidR="001E0305" w:rsidRPr="00D73578" w:rsidRDefault="001E0305" w:rsidP="001E0305">
      <w:pPr>
        <w:pStyle w:val="HTMLPreformatted"/>
      </w:pPr>
      <w:r w:rsidRPr="00D73578">
        <w:rPr>
          <w:color w:val="000096"/>
        </w:rPr>
        <w:t>&lt;pb</w:t>
      </w:r>
      <w:r w:rsidRPr="00D73578">
        <w:rPr>
          <w:color w:val="F5844C"/>
        </w:rPr>
        <w:t xml:space="preserve"> xml:id</w:t>
      </w:r>
      <w:r w:rsidRPr="00D73578">
        <w:rPr>
          <w:color w:val="FF8040"/>
        </w:rPr>
        <w:t>=</w:t>
      </w:r>
      <w:r w:rsidRPr="00D73578">
        <w:rPr>
          <w:color w:val="993300"/>
        </w:rPr>
        <w:t>"pgi"</w:t>
      </w:r>
      <w:r w:rsidRPr="00D73578">
        <w:rPr>
          <w:color w:val="F5844C"/>
        </w:rPr>
        <w:t xml:space="preserve"> n</w:t>
      </w:r>
      <w:r w:rsidRPr="00D73578">
        <w:rPr>
          <w:color w:val="FF8040"/>
        </w:rPr>
        <w:t>=</w:t>
      </w:r>
      <w:r w:rsidRPr="00D73578">
        <w:rPr>
          <w:color w:val="993300"/>
        </w:rPr>
        <w:t>"i"</w:t>
      </w:r>
      <w:r w:rsidRPr="00D73578">
        <w:rPr>
          <w:color w:val="000096"/>
        </w:rPr>
        <w:t>/&gt;</w:t>
      </w:r>
    </w:p>
    <w:p w:rsidR="001E0305" w:rsidRPr="00D73578" w:rsidRDefault="001E0305" w:rsidP="001E0305">
      <w:pPr>
        <w:pStyle w:val="HTMLPreformatted"/>
        <w:spacing w:before="120"/>
      </w:pPr>
      <w:r w:rsidRPr="00D73578">
        <w:rPr>
          <w:color w:val="000096"/>
        </w:rPr>
        <w:t>&lt;div</w:t>
      </w:r>
      <w:r w:rsidRPr="00D73578">
        <w:rPr>
          <w:color w:val="F5844C"/>
        </w:rPr>
        <w:t xml:space="preserve"> xml:id</w:t>
      </w:r>
      <w:r w:rsidRPr="00D73578">
        <w:rPr>
          <w:color w:val="FF8040"/>
        </w:rPr>
        <w:t>=</w:t>
      </w:r>
      <w:r w:rsidRPr="00D73578">
        <w:rPr>
          <w:color w:val="993300"/>
        </w:rPr>
        <w:t>"contents"</w:t>
      </w:r>
      <w:r w:rsidRPr="00D73578">
        <w:rPr>
          <w:color w:val="F5844C"/>
        </w:rPr>
        <w:t xml:space="preserve"> type</w:t>
      </w:r>
      <w:r w:rsidRPr="00D73578">
        <w:rPr>
          <w:color w:val="FF8040"/>
        </w:rPr>
        <w:t>=</w:t>
      </w:r>
      <w:r w:rsidRPr="00D73578">
        <w:rPr>
          <w:color w:val="993300"/>
        </w:rPr>
        <w:t>"contents"</w:t>
      </w:r>
      <w:r w:rsidRPr="00D73578">
        <w:rPr>
          <w:color w:val="000096"/>
        </w:rPr>
        <w:t>&gt;</w:t>
      </w:r>
    </w:p>
    <w:p w:rsidR="001E0305" w:rsidRPr="00D73578" w:rsidRDefault="001E0305" w:rsidP="001E0305">
      <w:pPr>
        <w:pStyle w:val="HTMLPreformatted"/>
        <w:spacing w:before="120"/>
      </w:pPr>
      <w:r w:rsidRPr="00D73578">
        <w:rPr>
          <w:color w:val="000096"/>
        </w:rPr>
        <w:t>&lt;div</w:t>
      </w:r>
      <w:r w:rsidRPr="00D73578">
        <w:rPr>
          <w:color w:val="F5844C"/>
        </w:rPr>
        <w:t xml:space="preserve"> xml:id</w:t>
      </w:r>
      <w:r w:rsidRPr="00D73578">
        <w:rPr>
          <w:color w:val="FF8040"/>
        </w:rPr>
        <w:t>=</w:t>
      </w:r>
      <w:r w:rsidRPr="00D73578">
        <w:rPr>
          <w:color w:val="993300"/>
        </w:rPr>
        <w:t>"c2"</w:t>
      </w:r>
      <w:r w:rsidRPr="00D73578">
        <w:rPr>
          <w:color w:val="F5844C"/>
        </w:rPr>
        <w:t xml:space="preserve"> n</w:t>
      </w:r>
      <w:r w:rsidRPr="00D73578">
        <w:rPr>
          <w:color w:val="FF8040"/>
        </w:rPr>
        <w:t>=</w:t>
      </w:r>
      <w:r w:rsidRPr="00D73578">
        <w:rPr>
          <w:color w:val="993300"/>
        </w:rPr>
        <w:t>"2"</w:t>
      </w:r>
      <w:r w:rsidRPr="00D73578">
        <w:rPr>
          <w:color w:val="F5844C"/>
        </w:rPr>
        <w:t xml:space="preserve"> type</w:t>
      </w:r>
      <w:r w:rsidRPr="00D73578">
        <w:rPr>
          <w:color w:val="FF8040"/>
        </w:rPr>
        <w:t>=</w:t>
      </w:r>
      <w:r w:rsidRPr="00D73578">
        <w:rPr>
          <w:color w:val="993300"/>
        </w:rPr>
        <w:t>"chapter"</w:t>
      </w:r>
      <w:r w:rsidRPr="00D73578">
        <w:rPr>
          <w:color w:val="000096"/>
        </w:rPr>
        <w:t>&gt;</w:t>
      </w:r>
    </w:p>
    <w:p w:rsidR="001E0305" w:rsidRPr="00D73578" w:rsidRDefault="001E0305" w:rsidP="001E0305">
      <w:pPr>
        <w:pStyle w:val="HTMLPreformatted"/>
        <w:spacing w:before="120"/>
      </w:pPr>
      <w:r w:rsidRPr="00D73578">
        <w:rPr>
          <w:color w:val="000096"/>
        </w:rPr>
        <w:t>&lt;table</w:t>
      </w:r>
      <w:r w:rsidRPr="00D73578">
        <w:rPr>
          <w:color w:val="F5844C"/>
        </w:rPr>
        <w:t xml:space="preserve"> xml:id</w:t>
      </w:r>
      <w:r w:rsidRPr="00D73578">
        <w:rPr>
          <w:color w:val="FF8040"/>
        </w:rPr>
        <w:t>=</w:t>
      </w:r>
      <w:r w:rsidRPr="00D73578">
        <w:rPr>
          <w:color w:val="993300"/>
        </w:rPr>
        <w:t>"table1"</w:t>
      </w:r>
      <w:r w:rsidRPr="00D73578">
        <w:rPr>
          <w:color w:val="F5844C"/>
        </w:rPr>
        <w:t xml:space="preserve"> n</w:t>
      </w:r>
      <w:r w:rsidRPr="00D73578">
        <w:rPr>
          <w:color w:val="FF8040"/>
        </w:rPr>
        <w:t>=</w:t>
      </w:r>
      <w:r w:rsidRPr="00D73578">
        <w:rPr>
          <w:color w:val="993300"/>
        </w:rPr>
        <w:t>"1"</w:t>
      </w:r>
      <w:r w:rsidRPr="00D73578">
        <w:rPr>
          <w:color w:val="000096"/>
        </w:rPr>
        <w:t>&gt;</w:t>
      </w:r>
    </w:p>
    <w:p w:rsidR="001E0305" w:rsidRPr="00D73578" w:rsidRDefault="001E0305" w:rsidP="001E0305">
      <w:pPr>
        <w:pStyle w:val="HTMLPreformatted"/>
        <w:spacing w:before="120"/>
      </w:pPr>
      <w:r w:rsidRPr="00D73578">
        <w:rPr>
          <w:color w:val="000096"/>
        </w:rPr>
        <w:t>&lt;figure</w:t>
      </w:r>
      <w:r w:rsidRPr="00D73578">
        <w:rPr>
          <w:color w:val="F5844C"/>
        </w:rPr>
        <w:t xml:space="preserve"> xml:id</w:t>
      </w:r>
      <w:r w:rsidRPr="00D73578">
        <w:rPr>
          <w:color w:val="FF8040"/>
        </w:rPr>
        <w:t>=</w:t>
      </w:r>
      <w:r w:rsidRPr="00D73578">
        <w:rPr>
          <w:color w:val="993300"/>
        </w:rPr>
        <w:t>"fig3"</w:t>
      </w:r>
      <w:r w:rsidRPr="00D73578">
        <w:rPr>
          <w:color w:val="F5844C"/>
        </w:rPr>
        <w:t xml:space="preserve"> n</w:t>
      </w:r>
      <w:r w:rsidRPr="00D73578">
        <w:rPr>
          <w:color w:val="FF8040"/>
        </w:rPr>
        <w:t>=</w:t>
      </w:r>
      <w:r w:rsidRPr="00D73578">
        <w:rPr>
          <w:color w:val="993300"/>
        </w:rPr>
        <w:t>"3"</w:t>
      </w:r>
      <w:r w:rsidRPr="00D73578">
        <w:rPr>
          <w:color w:val="000096"/>
        </w:rPr>
        <w:t>&gt;</w:t>
      </w:r>
    </w:p>
    <w:p w:rsidR="001E0305" w:rsidRPr="00D73578" w:rsidRDefault="001E0305" w:rsidP="001E0305">
      <w:pPr>
        <w:pStyle w:val="HTMLPreformatted"/>
        <w:spacing w:before="120"/>
      </w:pPr>
      <w:r w:rsidRPr="00D73578">
        <w:rPr>
          <w:color w:val="000096"/>
        </w:rPr>
        <w:t>&lt;note</w:t>
      </w:r>
      <w:r w:rsidRPr="00D73578">
        <w:rPr>
          <w:color w:val="F5844C"/>
        </w:rPr>
        <w:t xml:space="preserve"> xml:id</w:t>
      </w:r>
      <w:r w:rsidRPr="00D73578">
        <w:rPr>
          <w:color w:val="FF8040"/>
        </w:rPr>
        <w:t>=</w:t>
      </w:r>
      <w:r w:rsidRPr="00D73578">
        <w:rPr>
          <w:color w:val="993300"/>
        </w:rPr>
        <w:t>"note1.3-34"</w:t>
      </w:r>
      <w:r w:rsidRPr="00D73578">
        <w:rPr>
          <w:color w:val="F5844C"/>
        </w:rPr>
        <w:t xml:space="preserve"> n</w:t>
      </w:r>
      <w:r w:rsidRPr="00D73578">
        <w:rPr>
          <w:color w:val="FF8040"/>
        </w:rPr>
        <w:t>=</w:t>
      </w:r>
      <w:r w:rsidRPr="00D73578">
        <w:rPr>
          <w:color w:val="993300"/>
        </w:rPr>
        <w:t>"34"</w:t>
      </w:r>
      <w:r w:rsidRPr="00D73578">
        <w:rPr>
          <w:color w:val="F5844C"/>
        </w:rPr>
        <w:t xml:space="preserve"> type</w:t>
      </w:r>
      <w:r w:rsidRPr="00D73578">
        <w:rPr>
          <w:color w:val="FF8040"/>
        </w:rPr>
        <w:t>=</w:t>
      </w:r>
      <w:r w:rsidRPr="00D73578">
        <w:rPr>
          <w:color w:val="993300"/>
        </w:rPr>
        <w:t>"endnote"</w:t>
      </w:r>
      <w:r w:rsidRPr="00D73578">
        <w:rPr>
          <w:color w:val="000096"/>
        </w:rPr>
        <w:t>&gt;</w:t>
      </w:r>
    </w:p>
    <w:p w:rsidR="001E0305" w:rsidRDefault="001E0305" w:rsidP="001E0305">
      <w:pPr>
        <w:pStyle w:val="BodyText"/>
      </w:pPr>
      <w:r>
        <w:t xml:space="preserve">For unnumbered sections, such as frontmatter &lt;div&gt;s, the xml:id will be the descriptive name of the section. For numerated sections, the xml:id will start with either an abbreviated form of the descriptive name, or with the complete name. Examples are detailed in the table below. </w:t>
      </w:r>
    </w:p>
    <w:p w:rsidR="001E0305" w:rsidRDefault="001E0305" w:rsidP="001E0305">
      <w:pPr>
        <w:pStyle w:val="BodyText"/>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428"/>
        <w:gridCol w:w="4428"/>
      </w:tblGrid>
      <w:tr w:rsidR="001E0305" w:rsidRPr="002F4054">
        <w:trPr>
          <w:jc w:val="center"/>
        </w:trPr>
        <w:tc>
          <w:tcPr>
            <w:tcW w:w="4428" w:type="dxa"/>
          </w:tcPr>
          <w:p w:rsidR="001E0305" w:rsidRPr="002F4054" w:rsidRDefault="001E0305">
            <w:pPr>
              <w:rPr>
                <w:rFonts w:ascii="Candara" w:hAnsi="Candara"/>
                <w:b/>
              </w:rPr>
            </w:pPr>
            <w:r w:rsidRPr="002F4054">
              <w:rPr>
                <w:b/>
              </w:rPr>
              <w:t>Element or Section</w:t>
            </w:r>
          </w:p>
        </w:tc>
        <w:tc>
          <w:tcPr>
            <w:tcW w:w="4428" w:type="dxa"/>
          </w:tcPr>
          <w:p w:rsidR="001E0305" w:rsidRPr="002F4054" w:rsidRDefault="001E0305">
            <w:pPr>
              <w:rPr>
                <w:rFonts w:ascii="Candara" w:hAnsi="Candara"/>
                <w:b/>
              </w:rPr>
            </w:pPr>
            <w:r w:rsidRPr="002F4054">
              <w:rPr>
                <w:b/>
              </w:rPr>
              <w:t>Suffix</w:t>
            </w:r>
          </w:p>
        </w:tc>
      </w:tr>
      <w:tr w:rsidR="001E0305" w:rsidRPr="002F4054">
        <w:trPr>
          <w:jc w:val="center"/>
        </w:trPr>
        <w:tc>
          <w:tcPr>
            <w:tcW w:w="4428" w:type="dxa"/>
          </w:tcPr>
          <w:p w:rsidR="001E0305" w:rsidRPr="002F4054" w:rsidRDefault="001E0305">
            <w:r w:rsidRPr="002F4054">
              <w:t>halftitle</w:t>
            </w:r>
          </w:p>
        </w:tc>
        <w:tc>
          <w:tcPr>
            <w:tcW w:w="4428" w:type="dxa"/>
          </w:tcPr>
          <w:p w:rsidR="001E0305" w:rsidRPr="002F4054" w:rsidRDefault="001E0305">
            <w:pPr>
              <w:rPr>
                <w:rFonts w:ascii="Candara" w:hAnsi="Candara"/>
              </w:rPr>
            </w:pPr>
            <w:r w:rsidRPr="002F4054">
              <w:t>halftitle</w:t>
            </w:r>
          </w:p>
        </w:tc>
      </w:tr>
      <w:tr w:rsidR="001E0305" w:rsidRPr="002F4054">
        <w:trPr>
          <w:jc w:val="center"/>
        </w:trPr>
        <w:tc>
          <w:tcPr>
            <w:tcW w:w="4428" w:type="dxa"/>
          </w:tcPr>
          <w:p w:rsidR="001E0305" w:rsidRPr="002F4054" w:rsidRDefault="001E0305">
            <w:r w:rsidRPr="002F4054">
              <w:t>title</w:t>
            </w:r>
          </w:p>
        </w:tc>
        <w:tc>
          <w:tcPr>
            <w:tcW w:w="4428" w:type="dxa"/>
          </w:tcPr>
          <w:p w:rsidR="001E0305" w:rsidRPr="002F4054" w:rsidRDefault="001E0305">
            <w:pPr>
              <w:rPr>
                <w:rFonts w:ascii="Candara" w:hAnsi="Candara"/>
              </w:rPr>
            </w:pPr>
            <w:r w:rsidRPr="002F4054">
              <w:t>title</w:t>
            </w:r>
          </w:p>
        </w:tc>
      </w:tr>
      <w:tr w:rsidR="001E0305" w:rsidRPr="002F4054">
        <w:trPr>
          <w:jc w:val="center"/>
        </w:trPr>
        <w:tc>
          <w:tcPr>
            <w:tcW w:w="4428" w:type="dxa"/>
          </w:tcPr>
          <w:p w:rsidR="001E0305" w:rsidRPr="002F4054" w:rsidRDefault="001E0305">
            <w:r w:rsidRPr="002F4054">
              <w:t>copyright</w:t>
            </w:r>
          </w:p>
        </w:tc>
        <w:tc>
          <w:tcPr>
            <w:tcW w:w="4428" w:type="dxa"/>
          </w:tcPr>
          <w:p w:rsidR="001E0305" w:rsidRPr="002F4054" w:rsidRDefault="001E0305">
            <w:pPr>
              <w:rPr>
                <w:rFonts w:ascii="Candara" w:hAnsi="Candara"/>
              </w:rPr>
            </w:pPr>
            <w:r w:rsidRPr="002F4054">
              <w:t>copyright</w:t>
            </w:r>
          </w:p>
        </w:tc>
      </w:tr>
      <w:tr w:rsidR="001E0305" w:rsidRPr="002F4054">
        <w:trPr>
          <w:jc w:val="center"/>
        </w:trPr>
        <w:tc>
          <w:tcPr>
            <w:tcW w:w="4428" w:type="dxa"/>
          </w:tcPr>
          <w:p w:rsidR="001E0305" w:rsidRPr="002F4054" w:rsidRDefault="001E0305">
            <w:r w:rsidRPr="002F4054">
              <w:t>dedication</w:t>
            </w:r>
          </w:p>
        </w:tc>
        <w:tc>
          <w:tcPr>
            <w:tcW w:w="4428" w:type="dxa"/>
          </w:tcPr>
          <w:p w:rsidR="001E0305" w:rsidRPr="002F4054" w:rsidRDefault="001E0305" w:rsidP="001E0305">
            <w:pPr>
              <w:rPr>
                <w:rFonts w:ascii="Candara" w:hAnsi="Candara"/>
              </w:rPr>
            </w:pPr>
            <w:r w:rsidRPr="002F4054">
              <w:t>dedication</w:t>
            </w:r>
          </w:p>
        </w:tc>
      </w:tr>
      <w:tr w:rsidR="001E0305" w:rsidRPr="002F4054">
        <w:trPr>
          <w:jc w:val="center"/>
        </w:trPr>
        <w:tc>
          <w:tcPr>
            <w:tcW w:w="4428" w:type="dxa"/>
          </w:tcPr>
          <w:p w:rsidR="001E0305" w:rsidRPr="002F4054" w:rsidRDefault="001E0305">
            <w:r w:rsidRPr="002F4054">
              <w:t>acknowledgments</w:t>
            </w:r>
          </w:p>
        </w:tc>
        <w:tc>
          <w:tcPr>
            <w:tcW w:w="4428" w:type="dxa"/>
          </w:tcPr>
          <w:p w:rsidR="001E0305" w:rsidRPr="002F4054" w:rsidRDefault="001E0305" w:rsidP="001E0305">
            <w:pPr>
              <w:rPr>
                <w:rFonts w:ascii="Candara" w:hAnsi="Candara"/>
              </w:rPr>
            </w:pPr>
            <w:r w:rsidRPr="002F4054">
              <w:t>ack</w:t>
            </w:r>
          </w:p>
        </w:tc>
      </w:tr>
      <w:tr w:rsidR="001E0305" w:rsidRPr="002F4054">
        <w:trPr>
          <w:jc w:val="center"/>
        </w:trPr>
        <w:tc>
          <w:tcPr>
            <w:tcW w:w="4428" w:type="dxa"/>
          </w:tcPr>
          <w:p w:rsidR="001E0305" w:rsidRPr="002F4054" w:rsidRDefault="001E0305">
            <w:r w:rsidRPr="002F4054">
              <w:t>preface</w:t>
            </w:r>
          </w:p>
        </w:tc>
        <w:tc>
          <w:tcPr>
            <w:tcW w:w="4428" w:type="dxa"/>
          </w:tcPr>
          <w:p w:rsidR="001E0305" w:rsidRPr="002F4054" w:rsidRDefault="001E0305">
            <w:pPr>
              <w:rPr>
                <w:rFonts w:ascii="Candara" w:hAnsi="Candara"/>
              </w:rPr>
            </w:pPr>
            <w:r w:rsidRPr="002F4054">
              <w:t>preface</w:t>
            </w:r>
          </w:p>
        </w:tc>
      </w:tr>
      <w:tr w:rsidR="001E0305" w:rsidRPr="002F4054">
        <w:trPr>
          <w:jc w:val="center"/>
        </w:trPr>
        <w:tc>
          <w:tcPr>
            <w:tcW w:w="4428" w:type="dxa"/>
          </w:tcPr>
          <w:p w:rsidR="001E0305" w:rsidRPr="002F4054" w:rsidRDefault="001E0305">
            <w:r w:rsidRPr="002F4054">
              <w:t>introduction</w:t>
            </w:r>
          </w:p>
        </w:tc>
        <w:tc>
          <w:tcPr>
            <w:tcW w:w="4428" w:type="dxa"/>
          </w:tcPr>
          <w:p w:rsidR="001E0305" w:rsidRPr="002F4054" w:rsidRDefault="001E0305">
            <w:pPr>
              <w:rPr>
                <w:rFonts w:ascii="Candara" w:hAnsi="Candara"/>
              </w:rPr>
            </w:pPr>
            <w:r w:rsidRPr="002F4054">
              <w:t>intro</w:t>
            </w:r>
          </w:p>
        </w:tc>
      </w:tr>
      <w:tr w:rsidR="001E0305" w:rsidRPr="002F4054">
        <w:trPr>
          <w:jc w:val="center"/>
        </w:trPr>
        <w:tc>
          <w:tcPr>
            <w:tcW w:w="4428" w:type="dxa"/>
          </w:tcPr>
          <w:p w:rsidR="001E0305" w:rsidRPr="002F4054" w:rsidRDefault="001E0305">
            <w:r w:rsidRPr="002F4054">
              <w:t>illustrations</w:t>
            </w:r>
          </w:p>
        </w:tc>
        <w:tc>
          <w:tcPr>
            <w:tcW w:w="4428" w:type="dxa"/>
          </w:tcPr>
          <w:p w:rsidR="001E0305" w:rsidRPr="002F4054" w:rsidRDefault="001E0305">
            <w:r w:rsidRPr="002F4054">
              <w:t>illus</w:t>
            </w:r>
          </w:p>
        </w:tc>
      </w:tr>
      <w:tr w:rsidR="001E0305" w:rsidRPr="002F4054">
        <w:trPr>
          <w:jc w:val="center"/>
        </w:trPr>
        <w:tc>
          <w:tcPr>
            <w:tcW w:w="4428" w:type="dxa"/>
          </w:tcPr>
          <w:p w:rsidR="001E0305" w:rsidRPr="002F4054" w:rsidRDefault="001E0305">
            <w:r w:rsidRPr="002F4054">
              <w:t>maps</w:t>
            </w:r>
          </w:p>
        </w:tc>
        <w:tc>
          <w:tcPr>
            <w:tcW w:w="4428" w:type="dxa"/>
          </w:tcPr>
          <w:p w:rsidR="001E0305" w:rsidRPr="002F4054" w:rsidRDefault="001E0305">
            <w:r w:rsidRPr="002F4054">
              <w:t>maps</w:t>
            </w:r>
          </w:p>
        </w:tc>
      </w:tr>
      <w:tr w:rsidR="001E0305" w:rsidRPr="002F4054">
        <w:trPr>
          <w:jc w:val="center"/>
        </w:trPr>
        <w:tc>
          <w:tcPr>
            <w:tcW w:w="4428" w:type="dxa"/>
          </w:tcPr>
          <w:p w:rsidR="001E0305" w:rsidRPr="002F4054" w:rsidRDefault="001E0305">
            <w:r w:rsidRPr="002F4054">
              <w:t>volume</w:t>
            </w:r>
          </w:p>
        </w:tc>
        <w:tc>
          <w:tcPr>
            <w:tcW w:w="4428" w:type="dxa"/>
          </w:tcPr>
          <w:p w:rsidR="001E0305" w:rsidRPr="002F4054" w:rsidRDefault="001E0305">
            <w:r w:rsidRPr="002F4054">
              <w:t>volume</w:t>
            </w:r>
          </w:p>
        </w:tc>
      </w:tr>
      <w:tr w:rsidR="001E0305" w:rsidRPr="002F4054">
        <w:trPr>
          <w:jc w:val="center"/>
        </w:trPr>
        <w:tc>
          <w:tcPr>
            <w:tcW w:w="4428" w:type="dxa"/>
          </w:tcPr>
          <w:p w:rsidR="001E0305" w:rsidRPr="002F4054" w:rsidRDefault="001E0305">
            <w:r w:rsidRPr="002F4054">
              <w:t>appendix</w:t>
            </w:r>
          </w:p>
        </w:tc>
        <w:tc>
          <w:tcPr>
            <w:tcW w:w="4428" w:type="dxa"/>
          </w:tcPr>
          <w:p w:rsidR="001E0305" w:rsidRPr="002F4054" w:rsidRDefault="001E0305">
            <w:r w:rsidRPr="002F4054">
              <w:t>appendix</w:t>
            </w:r>
          </w:p>
        </w:tc>
      </w:tr>
      <w:tr w:rsidR="001E0305" w:rsidRPr="002F4054">
        <w:trPr>
          <w:jc w:val="center"/>
        </w:trPr>
        <w:tc>
          <w:tcPr>
            <w:tcW w:w="4428" w:type="dxa"/>
          </w:tcPr>
          <w:p w:rsidR="001E0305" w:rsidRPr="002F4054" w:rsidRDefault="001E0305">
            <w:r w:rsidRPr="002F4054">
              <w:t>endnotes</w:t>
            </w:r>
          </w:p>
        </w:tc>
        <w:tc>
          <w:tcPr>
            <w:tcW w:w="4428" w:type="dxa"/>
          </w:tcPr>
          <w:p w:rsidR="001E0305" w:rsidRPr="002F4054" w:rsidRDefault="001E0305" w:rsidP="001E0305">
            <w:r w:rsidRPr="002F4054">
              <w:t>endnotes</w:t>
            </w:r>
          </w:p>
        </w:tc>
      </w:tr>
      <w:tr w:rsidR="001E0305" w:rsidRPr="002F4054">
        <w:trPr>
          <w:jc w:val="center"/>
        </w:trPr>
        <w:tc>
          <w:tcPr>
            <w:tcW w:w="4428" w:type="dxa"/>
          </w:tcPr>
          <w:p w:rsidR="001E0305" w:rsidRPr="002F4054" w:rsidRDefault="001E0305">
            <w:r w:rsidRPr="002F4054">
              <w:t>glossary</w:t>
            </w:r>
          </w:p>
        </w:tc>
        <w:tc>
          <w:tcPr>
            <w:tcW w:w="4428" w:type="dxa"/>
          </w:tcPr>
          <w:p w:rsidR="001E0305" w:rsidRPr="002F4054" w:rsidRDefault="001E0305">
            <w:r w:rsidRPr="002F4054">
              <w:t>glossary</w:t>
            </w:r>
          </w:p>
        </w:tc>
      </w:tr>
      <w:tr w:rsidR="001E0305" w:rsidRPr="002F4054">
        <w:trPr>
          <w:jc w:val="center"/>
        </w:trPr>
        <w:tc>
          <w:tcPr>
            <w:tcW w:w="4428" w:type="dxa"/>
          </w:tcPr>
          <w:p w:rsidR="001E0305" w:rsidRPr="002F4054" w:rsidRDefault="001E0305">
            <w:r w:rsidRPr="002F4054">
              <w:t>bibliography</w:t>
            </w:r>
          </w:p>
        </w:tc>
        <w:tc>
          <w:tcPr>
            <w:tcW w:w="4428" w:type="dxa"/>
          </w:tcPr>
          <w:p w:rsidR="001E0305" w:rsidRPr="002F4054" w:rsidRDefault="001E0305" w:rsidP="001E0305">
            <w:r w:rsidRPr="002F4054">
              <w:t>bib</w:t>
            </w:r>
          </w:p>
        </w:tc>
      </w:tr>
      <w:tr w:rsidR="001E0305" w:rsidRPr="002F4054">
        <w:trPr>
          <w:jc w:val="center"/>
        </w:trPr>
        <w:tc>
          <w:tcPr>
            <w:tcW w:w="4428" w:type="dxa"/>
          </w:tcPr>
          <w:p w:rsidR="001E0305" w:rsidRPr="002F4054" w:rsidRDefault="001E0305">
            <w:r w:rsidRPr="002F4054">
              <w:t>index</w:t>
            </w:r>
          </w:p>
        </w:tc>
        <w:tc>
          <w:tcPr>
            <w:tcW w:w="4428" w:type="dxa"/>
          </w:tcPr>
          <w:p w:rsidR="001E0305" w:rsidRPr="002F4054" w:rsidRDefault="001E0305">
            <w:r w:rsidRPr="002F4054">
              <w:t>index</w:t>
            </w:r>
          </w:p>
        </w:tc>
      </w:tr>
      <w:tr w:rsidR="001E0305" w:rsidRPr="002F4054">
        <w:trPr>
          <w:jc w:val="center"/>
        </w:trPr>
        <w:tc>
          <w:tcPr>
            <w:tcW w:w="4428" w:type="dxa"/>
          </w:tcPr>
          <w:p w:rsidR="001E0305" w:rsidRPr="002F4054" w:rsidRDefault="001E0305">
            <w:r w:rsidRPr="002F4054">
              <w:t>colophon</w:t>
            </w:r>
          </w:p>
        </w:tc>
        <w:tc>
          <w:tcPr>
            <w:tcW w:w="4428" w:type="dxa"/>
          </w:tcPr>
          <w:p w:rsidR="001E0305" w:rsidRPr="002F4054" w:rsidRDefault="001E0305">
            <w:r w:rsidRPr="002F4054">
              <w:t>colophon</w:t>
            </w:r>
          </w:p>
        </w:tc>
      </w:tr>
      <w:tr w:rsidR="001E0305" w:rsidRPr="002F4054">
        <w:trPr>
          <w:jc w:val="center"/>
        </w:trPr>
        <w:tc>
          <w:tcPr>
            <w:tcW w:w="4428" w:type="dxa"/>
          </w:tcPr>
          <w:p w:rsidR="001E0305" w:rsidRPr="002F4054" w:rsidRDefault="001E0305">
            <w:pPr>
              <w:rPr>
                <w:rFonts w:ascii="Candara" w:hAnsi="Candara"/>
                <w:b/>
              </w:rPr>
            </w:pPr>
            <w:r w:rsidRPr="002F4054">
              <w:rPr>
                <w:b/>
              </w:rPr>
              <w:t>Enumerated elements</w:t>
            </w:r>
          </w:p>
        </w:tc>
        <w:tc>
          <w:tcPr>
            <w:tcW w:w="4428" w:type="dxa"/>
          </w:tcPr>
          <w:p w:rsidR="001E0305" w:rsidRPr="002F4054" w:rsidRDefault="001E0305">
            <w:pPr>
              <w:rPr>
                <w:rFonts w:ascii="Candara" w:hAnsi="Candara"/>
                <w:b/>
              </w:rPr>
            </w:pPr>
            <w:r w:rsidRPr="002F4054">
              <w:rPr>
                <w:b/>
              </w:rPr>
              <w:t>suffix</w:t>
            </w:r>
          </w:p>
        </w:tc>
      </w:tr>
      <w:tr w:rsidR="001E0305" w:rsidRPr="002F4054">
        <w:trPr>
          <w:jc w:val="center"/>
        </w:trPr>
        <w:tc>
          <w:tcPr>
            <w:tcW w:w="4428" w:type="dxa"/>
          </w:tcPr>
          <w:p w:rsidR="001E0305" w:rsidRPr="002F4054" w:rsidRDefault="001E0305">
            <w:r w:rsidRPr="002F4054">
              <w:t>part</w:t>
            </w:r>
          </w:p>
        </w:tc>
        <w:tc>
          <w:tcPr>
            <w:tcW w:w="4428" w:type="dxa"/>
          </w:tcPr>
          <w:p w:rsidR="001E0305" w:rsidRPr="002F4054" w:rsidRDefault="001E0305" w:rsidP="001E0305">
            <w:r w:rsidRPr="002F4054">
              <w:t>p1</w:t>
            </w:r>
          </w:p>
        </w:tc>
      </w:tr>
      <w:tr w:rsidR="001E0305" w:rsidRPr="002F4054">
        <w:tblPrEx>
          <w:jc w:val="left"/>
          <w:tblLook w:val="04A0"/>
        </w:tblPrEx>
        <w:tc>
          <w:tcPr>
            <w:tcW w:w="4428" w:type="dxa"/>
          </w:tcPr>
          <w:p w:rsidR="001E0305" w:rsidRPr="002F4054" w:rsidRDefault="001E0305">
            <w:r w:rsidRPr="002F4054">
              <w:t>chapter</w:t>
            </w:r>
          </w:p>
        </w:tc>
        <w:tc>
          <w:tcPr>
            <w:tcW w:w="4428" w:type="dxa"/>
          </w:tcPr>
          <w:p w:rsidR="001E0305" w:rsidRPr="002F4054" w:rsidRDefault="001E0305" w:rsidP="001E0305">
            <w:r w:rsidRPr="002F4054">
              <w:t>c1</w:t>
            </w:r>
          </w:p>
        </w:tc>
      </w:tr>
      <w:tr w:rsidR="001E0305" w:rsidRPr="002F4054">
        <w:tblPrEx>
          <w:jc w:val="left"/>
          <w:tblLook w:val="04A0"/>
        </w:tblPrEx>
        <w:tc>
          <w:tcPr>
            <w:tcW w:w="4428" w:type="dxa"/>
          </w:tcPr>
          <w:p w:rsidR="001E0305" w:rsidRPr="002F4054" w:rsidRDefault="001E0305">
            <w:r w:rsidRPr="002F4054">
              <w:t>endnote</w:t>
            </w:r>
          </w:p>
        </w:tc>
        <w:tc>
          <w:tcPr>
            <w:tcW w:w="4428" w:type="dxa"/>
          </w:tcPr>
          <w:p w:rsidR="001E0305" w:rsidRPr="002F4054" w:rsidRDefault="001E0305" w:rsidP="001E0305">
            <w:r w:rsidRPr="002F4054">
              <w:t>n1</w:t>
            </w:r>
          </w:p>
        </w:tc>
      </w:tr>
      <w:tr w:rsidR="001E0305" w:rsidRPr="002F4054">
        <w:tblPrEx>
          <w:jc w:val="left"/>
          <w:tblLook w:val="04A0"/>
        </w:tblPrEx>
        <w:tc>
          <w:tcPr>
            <w:tcW w:w="4428" w:type="dxa"/>
          </w:tcPr>
          <w:p w:rsidR="001E0305" w:rsidRPr="002F4054" w:rsidRDefault="001E0305">
            <w:r w:rsidRPr="002F4054">
              <w:t>footnote</w:t>
            </w:r>
          </w:p>
        </w:tc>
        <w:tc>
          <w:tcPr>
            <w:tcW w:w="4428" w:type="dxa"/>
          </w:tcPr>
          <w:p w:rsidR="001E0305" w:rsidRPr="002F4054" w:rsidRDefault="001E0305" w:rsidP="001E0305">
            <w:r w:rsidRPr="002F4054">
              <w:t>fn1</w:t>
            </w:r>
          </w:p>
        </w:tc>
      </w:tr>
      <w:tr w:rsidR="001E0305" w:rsidRPr="002F4054">
        <w:tblPrEx>
          <w:jc w:val="left"/>
          <w:tblLook w:val="04A0"/>
        </w:tblPrEx>
        <w:tc>
          <w:tcPr>
            <w:tcW w:w="4428" w:type="dxa"/>
          </w:tcPr>
          <w:p w:rsidR="001E0305" w:rsidRPr="002F4054" w:rsidRDefault="001E0305">
            <w:r w:rsidRPr="002F4054">
              <w:t>index</w:t>
            </w:r>
          </w:p>
        </w:tc>
        <w:tc>
          <w:tcPr>
            <w:tcW w:w="4428" w:type="dxa"/>
          </w:tcPr>
          <w:p w:rsidR="001E0305" w:rsidRPr="002F4054" w:rsidRDefault="001E0305" w:rsidP="001E0305">
            <w:r w:rsidRPr="002F4054">
              <w:t>indexItem1</w:t>
            </w:r>
          </w:p>
        </w:tc>
      </w:tr>
      <w:tr w:rsidR="001E0305" w:rsidRPr="002F4054">
        <w:tblPrEx>
          <w:jc w:val="left"/>
          <w:tblLook w:val="04A0"/>
        </w:tblPrEx>
        <w:tc>
          <w:tcPr>
            <w:tcW w:w="4428" w:type="dxa"/>
          </w:tcPr>
          <w:p w:rsidR="001E0305" w:rsidRPr="002F4054" w:rsidRDefault="001E0305">
            <w:r w:rsidRPr="002F4054">
              <w:t>bibliography</w:t>
            </w:r>
          </w:p>
        </w:tc>
        <w:tc>
          <w:tcPr>
            <w:tcW w:w="4428" w:type="dxa"/>
          </w:tcPr>
          <w:p w:rsidR="001E0305" w:rsidRPr="002F4054" w:rsidRDefault="001E0305" w:rsidP="001E0305">
            <w:r w:rsidRPr="002F4054">
              <w:t>bibItem1</w:t>
            </w:r>
          </w:p>
        </w:tc>
      </w:tr>
      <w:tr w:rsidR="001E0305" w:rsidRPr="002F4054">
        <w:tblPrEx>
          <w:jc w:val="left"/>
          <w:tblLook w:val="04A0"/>
        </w:tblPrEx>
        <w:tc>
          <w:tcPr>
            <w:tcW w:w="4428" w:type="dxa"/>
          </w:tcPr>
          <w:p w:rsidR="001E0305" w:rsidRPr="002F4054" w:rsidRDefault="001E0305">
            <w:r w:rsidRPr="002F4054">
              <w:t>figure</w:t>
            </w:r>
          </w:p>
        </w:tc>
        <w:tc>
          <w:tcPr>
            <w:tcW w:w="4428" w:type="dxa"/>
          </w:tcPr>
          <w:p w:rsidR="001E0305" w:rsidRPr="002F4054" w:rsidRDefault="001E0305" w:rsidP="001E0305">
            <w:r w:rsidRPr="002F4054">
              <w:t>fig1</w:t>
            </w:r>
          </w:p>
        </w:tc>
      </w:tr>
      <w:tr w:rsidR="001E0305" w:rsidRPr="002F4054">
        <w:tblPrEx>
          <w:jc w:val="left"/>
          <w:tblLook w:val="04A0"/>
        </w:tblPrEx>
        <w:tc>
          <w:tcPr>
            <w:tcW w:w="4428" w:type="dxa"/>
          </w:tcPr>
          <w:p w:rsidR="001E0305" w:rsidRPr="002F4054" w:rsidRDefault="001E0305">
            <w:r w:rsidRPr="002F4054">
              <w:t>table</w:t>
            </w:r>
          </w:p>
        </w:tc>
        <w:tc>
          <w:tcPr>
            <w:tcW w:w="4428" w:type="dxa"/>
          </w:tcPr>
          <w:p w:rsidR="001E0305" w:rsidRPr="002F4054" w:rsidRDefault="001E0305" w:rsidP="001E0305">
            <w:r w:rsidRPr="002F4054">
              <w:t>table1</w:t>
            </w:r>
          </w:p>
        </w:tc>
      </w:tr>
      <w:tr w:rsidR="001E0305" w:rsidRPr="002F4054">
        <w:tblPrEx>
          <w:jc w:val="left"/>
          <w:tblLook w:val="04A0"/>
        </w:tblPrEx>
        <w:tc>
          <w:tcPr>
            <w:tcW w:w="4428" w:type="dxa"/>
          </w:tcPr>
          <w:p w:rsidR="001E0305" w:rsidRPr="002F4054" w:rsidRDefault="001E0305">
            <w:r>
              <w:t>article</w:t>
            </w:r>
          </w:p>
        </w:tc>
        <w:tc>
          <w:tcPr>
            <w:tcW w:w="4428" w:type="dxa"/>
          </w:tcPr>
          <w:p w:rsidR="001E0305" w:rsidRPr="002F4054" w:rsidRDefault="001E0305" w:rsidP="001E0305">
            <w:r>
              <w:t>article1</w:t>
            </w:r>
          </w:p>
        </w:tc>
      </w:tr>
    </w:tbl>
    <w:p w:rsidR="001E0305" w:rsidRDefault="001E0305" w:rsidP="001E0305">
      <w:pPr>
        <w:pStyle w:val="Heading2"/>
      </w:pPr>
      <w:bookmarkStart w:id="45" w:name="_Toc138309396"/>
      <w:bookmarkStart w:id="46" w:name="_Toc170444908"/>
      <w:r>
        <w:t>n Attribute</w:t>
      </w:r>
      <w:bookmarkEnd w:id="45"/>
      <w:bookmarkEnd w:id="46"/>
    </w:p>
    <w:p w:rsidR="001E0305" w:rsidRDefault="001E0305" w:rsidP="001E0305">
      <w:pPr>
        <w:pStyle w:val="BodyText"/>
      </w:pPr>
      <w:r>
        <w:t>In addition to the xml:id attribute, the n attribute should be used to add further information on specific elements. The elements requiring the n attribute generally are those that have the xml:id attribute and have more than one of its kind. These include &lt;pb&gt;, chapter &lt;div&gt;, &lt;table&gt;, &lt;figure&gt;, &lt;note&gt;. Other &lt;div&gt; sections that have multiple instances, such as appendices, should be encoded as well. See the xml:id example for clarification.</w:t>
      </w:r>
    </w:p>
    <w:p w:rsidR="001E0305" w:rsidRDefault="001E0305" w:rsidP="001E0305">
      <w:pPr>
        <w:pStyle w:val="Heading2"/>
      </w:pPr>
      <w:bookmarkStart w:id="47" w:name="_Toc77151924"/>
      <w:bookmarkStart w:id="48" w:name="_Toc138309397"/>
      <w:bookmarkStart w:id="49" w:name="_Toc170444909"/>
      <w:r>
        <w:t>&lt;pb&gt;</w:t>
      </w:r>
      <w:bookmarkEnd w:id="47"/>
      <w:bookmarkEnd w:id="48"/>
      <w:bookmarkEnd w:id="49"/>
    </w:p>
    <w:p w:rsidR="001E0305" w:rsidRDefault="001E0305" w:rsidP="001E0305">
      <w:pPr>
        <w:pStyle w:val="BodyText"/>
      </w:pPr>
      <w:r>
        <w:t xml:space="preserve">It is important to maintain correct pagination so that the encoded version directly matches the print version. The empty &lt;pb&gt; element is used to mark the beginning of each physical page of the print document (including the frontmatter, first page, and blank pages). The &lt;pb&gt; element should be placed at the beginning of each physical page, and should be inside &lt;div&gt; elements. Never place a &lt;pb&gt; outside of a &lt;div&gt; element. If a page break occurs in the middle of a smaller element (e.g., &lt;p&gt;), it can be encoded there. There are two mandatory attributes required: xml:id, which has the same structure as other xml:id attributes, with uncp as the prefix, the ISBN as the root, and the page number, beginning with a </w:t>
      </w:r>
      <w:r w:rsidRPr="00403A04">
        <w:rPr>
          <w:i/>
        </w:rPr>
        <w:t>p</w:t>
      </w:r>
      <w:r>
        <w:rPr>
          <w:i/>
        </w:rPr>
        <w:t>g</w:t>
      </w:r>
      <w:r>
        <w:t xml:space="preserve"> as the suffix; n as the number of the page, which is the actual page number.</w:t>
      </w:r>
    </w:p>
    <w:p w:rsidR="001E0305" w:rsidRDefault="001E0305" w:rsidP="001E0305">
      <w:pPr>
        <w:pStyle w:val="Heading3"/>
      </w:pPr>
      <w:bookmarkStart w:id="50" w:name="_Toc77151925"/>
      <w:bookmarkStart w:id="51" w:name="_Toc138309398"/>
      <w:bookmarkStart w:id="52" w:name="_Toc170444910"/>
      <w:r>
        <w:t>&lt;pb&gt; Examples</w:t>
      </w:r>
      <w:bookmarkEnd w:id="50"/>
      <w:bookmarkEnd w:id="51"/>
      <w:bookmarkEnd w:id="52"/>
    </w:p>
    <w:p w:rsidR="001E0305" w:rsidRPr="00716B85" w:rsidRDefault="001E0305" w:rsidP="001E0305">
      <w:pPr>
        <w:pStyle w:val="BodyText"/>
        <w:rPr>
          <w:rFonts w:ascii="Courier New" w:hAnsi="Courier New"/>
          <w:sz w:val="20"/>
        </w:rPr>
      </w:pPr>
      <w:r>
        <w:rPr>
          <w:rFonts w:ascii="Times New Roman" w:hAnsi="Times New Roman"/>
          <w:color w:val="000000"/>
        </w:rPr>
        <w:tab/>
      </w:r>
      <w:r w:rsidRPr="00716B85">
        <w:rPr>
          <w:rFonts w:ascii="Courier New" w:hAnsi="Courier New"/>
          <w:color w:val="000096"/>
          <w:sz w:val="20"/>
        </w:rPr>
        <w:t>&lt;div</w:t>
      </w:r>
      <w:r w:rsidRPr="00716B85">
        <w:rPr>
          <w:rFonts w:ascii="Courier New" w:hAnsi="Courier New"/>
          <w:color w:val="F5844C"/>
          <w:sz w:val="20"/>
        </w:rPr>
        <w:t xml:space="preserve"> type</w:t>
      </w:r>
      <w:r w:rsidRPr="00716B85">
        <w:rPr>
          <w:rFonts w:ascii="Courier New" w:hAnsi="Courier New"/>
          <w:color w:val="FF8040"/>
          <w:sz w:val="20"/>
        </w:rPr>
        <w:t>=</w:t>
      </w:r>
      <w:r w:rsidRPr="00716B85">
        <w:rPr>
          <w:rFonts w:ascii="Courier New" w:hAnsi="Courier New"/>
          <w:color w:val="993300"/>
          <w:sz w:val="20"/>
        </w:rPr>
        <w:t>"contents"</w:t>
      </w:r>
      <w:r w:rsidRPr="00716B85">
        <w:rPr>
          <w:rFonts w:ascii="Courier New" w:hAnsi="Courier New"/>
          <w:color w:val="F5844C"/>
          <w:sz w:val="20"/>
        </w:rPr>
        <w:t xml:space="preserve"> xml:id</w:t>
      </w:r>
      <w:r w:rsidRPr="00716B85">
        <w:rPr>
          <w:rFonts w:ascii="Courier New" w:hAnsi="Courier New"/>
          <w:color w:val="FF8040"/>
          <w:sz w:val="20"/>
        </w:rPr>
        <w:t>=</w:t>
      </w:r>
      <w:r w:rsidRPr="00716B85">
        <w:rPr>
          <w:rFonts w:ascii="Courier New" w:hAnsi="Courier New"/>
          <w:color w:val="993300"/>
          <w:sz w:val="20"/>
        </w:rPr>
        <w:t>"contents"</w:t>
      </w:r>
      <w:r w:rsidRPr="00716B85">
        <w:rPr>
          <w:rFonts w:ascii="Courier New" w:hAnsi="Courier New"/>
          <w:color w:val="000096"/>
          <w:sz w:val="20"/>
        </w:rPr>
        <w:t>&gt;</w:t>
      </w:r>
      <w:r w:rsidRPr="00716B85">
        <w:rPr>
          <w:rFonts w:ascii="Courier New" w:hAnsi="Courier New"/>
          <w:color w:val="000000"/>
          <w:sz w:val="20"/>
        </w:rPr>
        <w:br/>
        <w:t xml:space="preserve">    </w:t>
      </w:r>
      <w:r w:rsidRPr="00716B85">
        <w:rPr>
          <w:rFonts w:ascii="Courier New" w:hAnsi="Courier New"/>
          <w:color w:val="000000"/>
          <w:sz w:val="20"/>
        </w:rPr>
        <w:tab/>
      </w:r>
      <w:r w:rsidRPr="00716B85">
        <w:rPr>
          <w:rFonts w:ascii="Courier New" w:hAnsi="Courier New"/>
          <w:color w:val="000000"/>
          <w:sz w:val="20"/>
        </w:rPr>
        <w:tab/>
      </w:r>
      <w:r w:rsidRPr="00716B85">
        <w:rPr>
          <w:rFonts w:ascii="Courier New" w:hAnsi="Courier New"/>
          <w:color w:val="000096"/>
          <w:sz w:val="20"/>
        </w:rPr>
        <w:t>&lt;pb</w:t>
      </w:r>
      <w:r w:rsidRPr="00716B85">
        <w:rPr>
          <w:rFonts w:ascii="Courier New" w:hAnsi="Courier New"/>
          <w:color w:val="F5844C"/>
          <w:sz w:val="20"/>
        </w:rPr>
        <w:t xml:space="preserve"> xml:id</w:t>
      </w:r>
      <w:r w:rsidRPr="00716B85">
        <w:rPr>
          <w:rFonts w:ascii="Courier New" w:hAnsi="Courier New"/>
          <w:color w:val="FF8040"/>
          <w:sz w:val="20"/>
        </w:rPr>
        <w:t>=</w:t>
      </w:r>
      <w:r w:rsidRPr="00716B85">
        <w:rPr>
          <w:rFonts w:ascii="Courier New" w:hAnsi="Courier New"/>
          <w:color w:val="993300"/>
          <w:sz w:val="20"/>
        </w:rPr>
        <w:t>"pgvii"</w:t>
      </w:r>
      <w:r w:rsidRPr="00716B85">
        <w:rPr>
          <w:rFonts w:ascii="Courier New" w:hAnsi="Courier New"/>
          <w:color w:val="F5844C"/>
          <w:sz w:val="20"/>
        </w:rPr>
        <w:t xml:space="preserve"> n</w:t>
      </w:r>
      <w:r w:rsidRPr="00716B85">
        <w:rPr>
          <w:rFonts w:ascii="Courier New" w:hAnsi="Courier New"/>
          <w:color w:val="FF8040"/>
          <w:sz w:val="20"/>
        </w:rPr>
        <w:t>=</w:t>
      </w:r>
      <w:r w:rsidRPr="00716B85">
        <w:rPr>
          <w:rFonts w:ascii="Courier New" w:hAnsi="Courier New"/>
          <w:color w:val="993300"/>
          <w:sz w:val="20"/>
        </w:rPr>
        <w:t>"vii"</w:t>
      </w:r>
      <w:r w:rsidRPr="00716B85">
        <w:rPr>
          <w:rFonts w:ascii="Courier New" w:hAnsi="Courier New"/>
          <w:color w:val="000096"/>
          <w:sz w:val="20"/>
        </w:rPr>
        <w:t>/&gt;</w:t>
      </w:r>
      <w:r w:rsidRPr="00716B85">
        <w:rPr>
          <w:rFonts w:ascii="Courier New" w:hAnsi="Courier New"/>
          <w:color w:val="000000"/>
          <w:sz w:val="20"/>
        </w:rPr>
        <w:br/>
        <w:t xml:space="preserve">    </w:t>
      </w:r>
      <w:r w:rsidRPr="00716B85">
        <w:rPr>
          <w:rFonts w:ascii="Courier New" w:hAnsi="Courier New"/>
          <w:color w:val="000000"/>
          <w:sz w:val="20"/>
        </w:rPr>
        <w:tab/>
      </w:r>
      <w:r w:rsidRPr="00716B85">
        <w:rPr>
          <w:rFonts w:ascii="Courier New" w:hAnsi="Courier New"/>
          <w:color w:val="000000"/>
          <w:sz w:val="20"/>
        </w:rPr>
        <w:tab/>
      </w:r>
      <w:r w:rsidRPr="00716B85">
        <w:rPr>
          <w:rFonts w:ascii="Courier New" w:hAnsi="Courier New"/>
          <w:color w:val="000096"/>
          <w:sz w:val="20"/>
        </w:rPr>
        <w:t>&lt;head</w:t>
      </w:r>
      <w:r w:rsidRPr="00716B85">
        <w:rPr>
          <w:rFonts w:ascii="Courier New" w:hAnsi="Courier New"/>
          <w:color w:val="F5844C"/>
          <w:sz w:val="20"/>
        </w:rPr>
        <w:t xml:space="preserve"> type</w:t>
      </w:r>
      <w:r w:rsidRPr="00716B85">
        <w:rPr>
          <w:rFonts w:ascii="Courier New" w:hAnsi="Courier New"/>
          <w:color w:val="FF8040"/>
          <w:sz w:val="20"/>
        </w:rPr>
        <w:t>=</w:t>
      </w:r>
      <w:r w:rsidRPr="00716B85">
        <w:rPr>
          <w:rFonts w:ascii="Courier New" w:hAnsi="Courier New"/>
          <w:color w:val="993300"/>
          <w:sz w:val="20"/>
        </w:rPr>
        <w:t>"chapterTitle"</w:t>
      </w:r>
      <w:r w:rsidRPr="00716B85">
        <w:rPr>
          <w:rFonts w:ascii="Courier New" w:hAnsi="Courier New"/>
          <w:color w:val="000096"/>
          <w:sz w:val="20"/>
        </w:rPr>
        <w:t>&gt;</w:t>
      </w:r>
      <w:r w:rsidRPr="00716B85">
        <w:rPr>
          <w:rFonts w:ascii="Courier New" w:hAnsi="Courier New"/>
          <w:color w:val="000000"/>
          <w:sz w:val="20"/>
        </w:rPr>
        <w:t>Contents</w:t>
      </w:r>
      <w:r w:rsidRPr="00716B85">
        <w:rPr>
          <w:rFonts w:ascii="Courier New" w:hAnsi="Courier New"/>
          <w:color w:val="000096"/>
          <w:sz w:val="20"/>
        </w:rPr>
        <w:t>&lt;/head&gt;</w:t>
      </w:r>
      <w:r w:rsidRPr="00716B85">
        <w:rPr>
          <w:rFonts w:ascii="Courier New" w:hAnsi="Courier New"/>
          <w:color w:val="000000"/>
          <w:sz w:val="20"/>
        </w:rPr>
        <w:br/>
        <w:t xml:space="preserve">    </w:t>
      </w:r>
      <w:r w:rsidRPr="00716B85">
        <w:rPr>
          <w:rFonts w:ascii="Courier New" w:hAnsi="Courier New"/>
          <w:color w:val="000000"/>
          <w:sz w:val="20"/>
        </w:rPr>
        <w:tab/>
      </w:r>
      <w:r w:rsidRPr="00716B85">
        <w:rPr>
          <w:rFonts w:ascii="Courier New" w:hAnsi="Courier New"/>
          <w:color w:val="000000"/>
          <w:sz w:val="20"/>
        </w:rPr>
        <w:tab/>
      </w:r>
      <w:r w:rsidRPr="00716B85">
        <w:rPr>
          <w:rFonts w:ascii="Courier New" w:hAnsi="Courier New"/>
          <w:color w:val="000000"/>
          <w:sz w:val="20"/>
        </w:rPr>
        <w:br/>
        <w:t xml:space="preserve">    </w:t>
      </w:r>
      <w:r w:rsidRPr="00716B85">
        <w:rPr>
          <w:rFonts w:ascii="Courier New" w:hAnsi="Courier New"/>
          <w:color w:val="000000"/>
          <w:sz w:val="20"/>
        </w:rPr>
        <w:tab/>
      </w:r>
      <w:r w:rsidRPr="00716B85">
        <w:rPr>
          <w:rFonts w:ascii="Courier New" w:hAnsi="Courier New"/>
          <w:color w:val="000000"/>
          <w:sz w:val="20"/>
        </w:rPr>
        <w:tab/>
      </w:r>
      <w:r w:rsidRPr="00716B85">
        <w:rPr>
          <w:rFonts w:ascii="Courier New" w:hAnsi="Courier New"/>
          <w:color w:val="000096"/>
          <w:sz w:val="20"/>
        </w:rPr>
        <w:t>&lt;p&gt;</w:t>
      </w:r>
      <w:r w:rsidRPr="00716B85">
        <w:rPr>
          <w:rFonts w:ascii="Courier New" w:hAnsi="Courier New"/>
          <w:color w:val="000000"/>
          <w:sz w:val="20"/>
        </w:rPr>
        <w:t xml:space="preserve">at the Office at the University of California, Berkeley, gave me the </w:t>
      </w:r>
      <w:r w:rsidRPr="00716B85">
        <w:rPr>
          <w:rFonts w:ascii="Courier New" w:hAnsi="Courier New"/>
          <w:color w:val="000096"/>
          <w:sz w:val="20"/>
        </w:rPr>
        <w:t>&lt;pb</w:t>
      </w:r>
      <w:r w:rsidRPr="00716B85">
        <w:rPr>
          <w:rFonts w:ascii="Courier New" w:hAnsi="Courier New"/>
          <w:color w:val="F5844C"/>
          <w:sz w:val="20"/>
        </w:rPr>
        <w:t xml:space="preserve"> id</w:t>
      </w:r>
      <w:r w:rsidRPr="00716B85">
        <w:rPr>
          <w:rFonts w:ascii="Courier New" w:hAnsi="Courier New"/>
          <w:color w:val="FF8040"/>
          <w:sz w:val="20"/>
        </w:rPr>
        <w:t>=</w:t>
      </w:r>
      <w:r w:rsidRPr="00716B85">
        <w:rPr>
          <w:rFonts w:ascii="Courier New" w:hAnsi="Courier New"/>
          <w:color w:val="993300"/>
          <w:sz w:val="20"/>
        </w:rPr>
        <w:t>"pg22"</w:t>
      </w:r>
      <w:r w:rsidRPr="00716B85">
        <w:rPr>
          <w:rFonts w:ascii="Courier New" w:hAnsi="Courier New"/>
          <w:color w:val="F5844C"/>
          <w:sz w:val="20"/>
        </w:rPr>
        <w:t xml:space="preserve"> n</w:t>
      </w:r>
      <w:r w:rsidRPr="00716B85">
        <w:rPr>
          <w:rFonts w:ascii="Courier New" w:hAnsi="Courier New"/>
          <w:color w:val="FF8040"/>
          <w:sz w:val="20"/>
        </w:rPr>
        <w:t>=</w:t>
      </w:r>
      <w:r w:rsidRPr="00716B85">
        <w:rPr>
          <w:rFonts w:ascii="Courier New" w:hAnsi="Courier New"/>
          <w:color w:val="993300"/>
          <w:sz w:val="20"/>
        </w:rPr>
        <w:t>"22"</w:t>
      </w:r>
      <w:r w:rsidRPr="00716B85">
        <w:rPr>
          <w:rFonts w:ascii="Courier New" w:hAnsi="Courier New"/>
          <w:color w:val="000096"/>
          <w:sz w:val="20"/>
        </w:rPr>
        <w:t>/&gt;</w:t>
      </w:r>
      <w:r w:rsidRPr="00716B85">
        <w:rPr>
          <w:rFonts w:ascii="Courier New" w:hAnsi="Courier New"/>
          <w:color w:val="000000"/>
          <w:sz w:val="20"/>
        </w:rPr>
        <w:t>acknowledgments chance to share my ideas for this project in their speaker series. At the Berkeley talk, Martin Meeker,</w:t>
      </w:r>
      <w:r>
        <w:rPr>
          <w:rFonts w:ascii="Courier New" w:hAnsi="Courier New"/>
          <w:color w:val="000000"/>
          <w:sz w:val="20"/>
        </w:rPr>
        <w:t>…</w:t>
      </w:r>
      <w:r w:rsidRPr="00716B85">
        <w:rPr>
          <w:rFonts w:ascii="Courier New" w:hAnsi="Courier New"/>
          <w:color w:val="000000"/>
          <w:sz w:val="20"/>
        </w:rPr>
        <w:br/>
        <w:t xml:space="preserve">    </w:t>
      </w:r>
      <w:r w:rsidRPr="00716B85">
        <w:rPr>
          <w:rFonts w:ascii="Courier New" w:hAnsi="Courier New"/>
          <w:color w:val="000000"/>
          <w:sz w:val="20"/>
        </w:rPr>
        <w:tab/>
      </w:r>
      <w:r w:rsidRPr="00716B85">
        <w:rPr>
          <w:rFonts w:ascii="Courier New" w:hAnsi="Courier New"/>
          <w:color w:val="000000"/>
          <w:sz w:val="20"/>
        </w:rPr>
        <w:tab/>
      </w:r>
      <w:r w:rsidRPr="00716B85">
        <w:rPr>
          <w:rFonts w:ascii="Courier New" w:hAnsi="Courier New"/>
          <w:color w:val="000096"/>
          <w:sz w:val="20"/>
        </w:rPr>
        <w:t>&lt;/p&gt;</w:t>
      </w:r>
    </w:p>
    <w:p w:rsidR="001E0305" w:rsidRDefault="001E0305" w:rsidP="001E0305">
      <w:pPr>
        <w:pStyle w:val="Heading2"/>
      </w:pPr>
      <w:bookmarkStart w:id="53" w:name="_Toc77151926"/>
      <w:bookmarkStart w:id="54" w:name="_Toc138309399"/>
      <w:bookmarkStart w:id="55" w:name="_Toc170444911"/>
      <w:r>
        <w:t>&lt;fw&gt;: Running Heads</w:t>
      </w:r>
      <w:bookmarkEnd w:id="54"/>
      <w:bookmarkEnd w:id="55"/>
    </w:p>
    <w:p w:rsidR="001E0305" w:rsidRDefault="001E0305" w:rsidP="001E0305">
      <w:pPr>
        <w:pStyle w:val="BodyText"/>
      </w:pPr>
      <w:r>
        <w:t>Running heads should be encoded using the forme work &lt;fw&gt; element, with verso and recto as the type attribute values. For sections and chapters where there is one verso and one recto running head, the information should be captured once, immediately after the first &lt;pb&gt; of the &lt;div&gt;. For sections and chapters where the running  heads change depending on the context of the page—encyclopedias, end note sections, etc—then the data will be captured immediately following the &lt;pb&gt; for each new running head.</w:t>
      </w:r>
    </w:p>
    <w:p w:rsidR="001E0305" w:rsidRDefault="001E0305" w:rsidP="001E0305">
      <w:pPr>
        <w:pStyle w:val="Heading3"/>
      </w:pPr>
      <w:bookmarkStart w:id="56" w:name="_Toc138309400"/>
      <w:bookmarkStart w:id="57" w:name="_Toc170444912"/>
      <w:r>
        <w:t>&lt;fw&gt; Example</w:t>
      </w:r>
      <w:bookmarkEnd w:id="56"/>
      <w:bookmarkEnd w:id="57"/>
    </w:p>
    <w:p w:rsidR="001E0305" w:rsidRPr="001F52E5" w:rsidRDefault="001E0305" w:rsidP="001E0305">
      <w:pPr>
        <w:pStyle w:val="HTMLPreformatted"/>
        <w:rPr>
          <w:color w:val="000000"/>
        </w:rPr>
      </w:pPr>
      <w:r w:rsidRPr="00E76401">
        <w:rPr>
          <w:color w:val="000000"/>
        </w:rPr>
        <w:tab/>
      </w:r>
      <w:r w:rsidRPr="00E76401">
        <w:rPr>
          <w:color w:val="000000"/>
        </w:rPr>
        <w:tab/>
      </w:r>
      <w:r w:rsidRPr="001F52E5">
        <w:rPr>
          <w:color w:val="000096"/>
        </w:rPr>
        <w:t>&lt;pb</w:t>
      </w:r>
      <w:r w:rsidRPr="001F52E5">
        <w:rPr>
          <w:color w:val="F5844C"/>
        </w:rPr>
        <w:t xml:space="preserve"> xml:id</w:t>
      </w:r>
      <w:r w:rsidRPr="001F52E5">
        <w:rPr>
          <w:color w:val="FF8040"/>
        </w:rPr>
        <w:t>=</w:t>
      </w:r>
      <w:r w:rsidRPr="001F52E5">
        <w:rPr>
          <w:color w:val="993300"/>
        </w:rPr>
        <w:t>"pg15"</w:t>
      </w:r>
      <w:r w:rsidRPr="001F52E5">
        <w:rPr>
          <w:color w:val="F5844C"/>
        </w:rPr>
        <w:t xml:space="preserve"> n</w:t>
      </w:r>
      <w:r w:rsidRPr="001F52E5">
        <w:rPr>
          <w:color w:val="FF8040"/>
        </w:rPr>
        <w:t>=</w:t>
      </w:r>
      <w:r w:rsidRPr="001F52E5">
        <w:rPr>
          <w:color w:val="993300"/>
        </w:rPr>
        <w:t>"15"</w:t>
      </w:r>
      <w:r w:rsidRPr="001F52E5">
        <w:rPr>
          <w:color w:val="000096"/>
        </w:rPr>
        <w:t>/&gt;</w:t>
      </w:r>
      <w:r w:rsidRPr="001F52E5">
        <w:rPr>
          <w:color w:val="000000"/>
        </w:rPr>
        <w:br/>
        <w:t xml:space="preserve">    </w:t>
      </w:r>
      <w:r w:rsidRPr="001F52E5">
        <w:rPr>
          <w:color w:val="000000"/>
        </w:rPr>
        <w:tab/>
      </w:r>
      <w:r w:rsidRPr="001F52E5">
        <w:rPr>
          <w:color w:val="000096"/>
        </w:rPr>
        <w:t>&lt;fw</w:t>
      </w:r>
      <w:r w:rsidRPr="001F52E5">
        <w:rPr>
          <w:color w:val="F5844C"/>
        </w:rPr>
        <w:t xml:space="preserve"> type</w:t>
      </w:r>
      <w:r w:rsidRPr="001F52E5">
        <w:rPr>
          <w:color w:val="FF8040"/>
        </w:rPr>
        <w:t>=</w:t>
      </w:r>
      <w:r w:rsidRPr="001F52E5">
        <w:rPr>
          <w:color w:val="993300"/>
        </w:rPr>
        <w:t>"verso"</w:t>
      </w:r>
      <w:r w:rsidRPr="001F52E5">
        <w:rPr>
          <w:color w:val="000096"/>
        </w:rPr>
        <w:t>&gt;</w:t>
      </w:r>
      <w:r w:rsidRPr="001F52E5">
        <w:rPr>
          <w:color w:val="000000"/>
        </w:rPr>
        <w:t>H. Leon Prather Sr.</w:t>
      </w:r>
      <w:r w:rsidRPr="001F52E5">
        <w:rPr>
          <w:color w:val="000096"/>
        </w:rPr>
        <w:t>&lt;/fw&gt;</w:t>
      </w:r>
      <w:r w:rsidRPr="001F52E5">
        <w:rPr>
          <w:color w:val="000000"/>
        </w:rPr>
        <w:br/>
        <w:t xml:space="preserve">    </w:t>
      </w:r>
      <w:r w:rsidRPr="001F52E5">
        <w:rPr>
          <w:color w:val="000000"/>
        </w:rPr>
        <w:tab/>
      </w:r>
      <w:r w:rsidRPr="001F52E5">
        <w:rPr>
          <w:color w:val="000096"/>
        </w:rPr>
        <w:t>&lt;fw</w:t>
      </w:r>
      <w:r w:rsidRPr="001F52E5">
        <w:rPr>
          <w:color w:val="F5844C"/>
        </w:rPr>
        <w:t xml:space="preserve"> type</w:t>
      </w:r>
      <w:r w:rsidRPr="001F52E5">
        <w:rPr>
          <w:color w:val="FF8040"/>
        </w:rPr>
        <w:t>=</w:t>
      </w:r>
      <w:r w:rsidRPr="001F52E5">
        <w:rPr>
          <w:color w:val="993300"/>
        </w:rPr>
        <w:t>"recto"</w:t>
      </w:r>
      <w:r w:rsidRPr="001F52E5">
        <w:rPr>
          <w:color w:val="000096"/>
        </w:rPr>
        <w:t>&gt;</w:t>
      </w:r>
      <w:r w:rsidRPr="001F52E5">
        <w:rPr>
          <w:color w:val="000000"/>
        </w:rPr>
        <w:t>We Have Taken a City</w:t>
      </w:r>
      <w:r w:rsidRPr="001F52E5">
        <w:rPr>
          <w:color w:val="000096"/>
        </w:rPr>
        <w:t>&lt;/fw&gt;</w:t>
      </w:r>
    </w:p>
    <w:p w:rsidR="001E0305" w:rsidRDefault="001E0305" w:rsidP="001E0305">
      <w:pPr>
        <w:pStyle w:val="Heading2"/>
      </w:pPr>
      <w:bookmarkStart w:id="58" w:name="_Toc138309401"/>
      <w:bookmarkStart w:id="59" w:name="_Toc170444913"/>
      <w:r>
        <w:t>&lt;ref&gt;</w:t>
      </w:r>
      <w:bookmarkEnd w:id="53"/>
      <w:bookmarkEnd w:id="58"/>
      <w:bookmarkEnd w:id="59"/>
    </w:p>
    <w:p w:rsidR="001E0305" w:rsidRDefault="001E0305" w:rsidP="001E0305">
      <w:pPr>
        <w:pStyle w:val="BodyText"/>
      </w:pPr>
      <w:r>
        <w:t>All references internal to a particular document as well as external references will be encoded using the &lt;ref&gt; element. Attributes for this element include id, target, type, and corresp. Id will use a unique identifier coupled with the ISBN of the book. Target will reference the id of the relevant element. Type includes the following values:</w:t>
      </w:r>
    </w:p>
    <w:p w:rsidR="001E0305" w:rsidRDefault="001E0305" w:rsidP="001E0305">
      <w:pPr>
        <w:pStyle w:val="BodyText"/>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428"/>
        <w:gridCol w:w="4428"/>
      </w:tblGrid>
      <w:tr w:rsidR="001E0305" w:rsidRPr="002F4054">
        <w:trPr>
          <w:jc w:val="center"/>
        </w:trPr>
        <w:tc>
          <w:tcPr>
            <w:tcW w:w="4428" w:type="dxa"/>
          </w:tcPr>
          <w:p w:rsidR="001E0305" w:rsidRPr="002F4054" w:rsidRDefault="001E0305">
            <w:pPr>
              <w:rPr>
                <w:rFonts w:ascii="Candara" w:hAnsi="Candara"/>
                <w:b/>
              </w:rPr>
            </w:pPr>
            <w:r w:rsidRPr="002F4054">
              <w:rPr>
                <w:b/>
              </w:rPr>
              <w:t>Value</w:t>
            </w:r>
          </w:p>
        </w:tc>
        <w:tc>
          <w:tcPr>
            <w:tcW w:w="4428" w:type="dxa"/>
          </w:tcPr>
          <w:p w:rsidR="001E0305" w:rsidRPr="002F4054" w:rsidRDefault="001E0305">
            <w:pPr>
              <w:rPr>
                <w:rFonts w:ascii="Candara" w:hAnsi="Candara"/>
                <w:b/>
              </w:rPr>
            </w:pPr>
            <w:r w:rsidRPr="002F4054">
              <w:rPr>
                <w:b/>
              </w:rPr>
              <w:t>Type of Reference</w:t>
            </w:r>
          </w:p>
        </w:tc>
      </w:tr>
      <w:tr w:rsidR="001E0305" w:rsidRPr="002F4054">
        <w:trPr>
          <w:jc w:val="center"/>
        </w:trPr>
        <w:tc>
          <w:tcPr>
            <w:tcW w:w="4428" w:type="dxa"/>
          </w:tcPr>
          <w:p w:rsidR="001E0305" w:rsidRPr="002F4054" w:rsidRDefault="001E0305">
            <w:pPr>
              <w:rPr>
                <w:rFonts w:ascii="Candara" w:hAnsi="Candara"/>
              </w:rPr>
            </w:pPr>
            <w:r w:rsidRPr="002F4054">
              <w:t>citeref</w:t>
            </w:r>
          </w:p>
        </w:tc>
        <w:tc>
          <w:tcPr>
            <w:tcW w:w="4428" w:type="dxa"/>
          </w:tcPr>
          <w:p w:rsidR="001E0305" w:rsidRPr="002F4054" w:rsidRDefault="001E0305">
            <w:pPr>
              <w:rPr>
                <w:rFonts w:ascii="Candara" w:hAnsi="Candara"/>
              </w:rPr>
            </w:pPr>
            <w:r w:rsidRPr="002F4054">
              <w:t>bibliographic citation reference</w:t>
            </w:r>
          </w:p>
        </w:tc>
      </w:tr>
      <w:tr w:rsidR="001E0305" w:rsidRPr="002F4054">
        <w:trPr>
          <w:jc w:val="center"/>
        </w:trPr>
        <w:tc>
          <w:tcPr>
            <w:tcW w:w="4428" w:type="dxa"/>
          </w:tcPr>
          <w:p w:rsidR="001E0305" w:rsidRPr="002F4054" w:rsidRDefault="001E0305">
            <w:pPr>
              <w:rPr>
                <w:rFonts w:ascii="Candara" w:hAnsi="Candara"/>
              </w:rPr>
            </w:pPr>
            <w:r w:rsidRPr="002F4054">
              <w:t>figref</w:t>
            </w:r>
          </w:p>
        </w:tc>
        <w:tc>
          <w:tcPr>
            <w:tcW w:w="4428" w:type="dxa"/>
          </w:tcPr>
          <w:p w:rsidR="001E0305" w:rsidRPr="002F4054" w:rsidRDefault="001E0305">
            <w:pPr>
              <w:rPr>
                <w:rFonts w:ascii="Candara" w:hAnsi="Candara"/>
              </w:rPr>
            </w:pPr>
            <w:r w:rsidRPr="002F4054">
              <w:t>figure reference</w:t>
            </w:r>
          </w:p>
        </w:tc>
      </w:tr>
      <w:tr w:rsidR="001E0305" w:rsidRPr="002F4054">
        <w:trPr>
          <w:jc w:val="center"/>
        </w:trPr>
        <w:tc>
          <w:tcPr>
            <w:tcW w:w="4428" w:type="dxa"/>
          </w:tcPr>
          <w:p w:rsidR="001E0305" w:rsidRPr="002F4054" w:rsidRDefault="001E0305" w:rsidP="001E0305">
            <w:pPr>
              <w:rPr>
                <w:rFonts w:ascii="Candara" w:hAnsi="Candara"/>
              </w:rPr>
            </w:pPr>
            <w:r w:rsidRPr="002F4054">
              <w:t>footref</w:t>
            </w:r>
          </w:p>
        </w:tc>
        <w:tc>
          <w:tcPr>
            <w:tcW w:w="4428" w:type="dxa"/>
          </w:tcPr>
          <w:p w:rsidR="001E0305" w:rsidRPr="002F4054" w:rsidRDefault="001E0305">
            <w:pPr>
              <w:rPr>
                <w:rFonts w:ascii="Candara" w:hAnsi="Candara"/>
              </w:rPr>
            </w:pPr>
            <w:r w:rsidRPr="002F4054">
              <w:t>footnote reference</w:t>
            </w:r>
          </w:p>
        </w:tc>
      </w:tr>
      <w:tr w:rsidR="001E0305" w:rsidRPr="002F4054">
        <w:trPr>
          <w:jc w:val="center"/>
        </w:trPr>
        <w:tc>
          <w:tcPr>
            <w:tcW w:w="4428" w:type="dxa"/>
          </w:tcPr>
          <w:p w:rsidR="001E0305" w:rsidRPr="002F4054" w:rsidRDefault="001E0305">
            <w:pPr>
              <w:rPr>
                <w:rFonts w:ascii="Candara" w:hAnsi="Candara"/>
              </w:rPr>
            </w:pPr>
            <w:r w:rsidRPr="002F4054">
              <w:t>noteref</w:t>
            </w:r>
          </w:p>
        </w:tc>
        <w:tc>
          <w:tcPr>
            <w:tcW w:w="4428" w:type="dxa"/>
          </w:tcPr>
          <w:p w:rsidR="001E0305" w:rsidRPr="002F4054" w:rsidRDefault="001E0305">
            <w:pPr>
              <w:rPr>
                <w:rFonts w:ascii="Candara" w:hAnsi="Candara"/>
              </w:rPr>
            </w:pPr>
            <w:r w:rsidRPr="002F4054">
              <w:t>endnote reference</w:t>
            </w:r>
          </w:p>
        </w:tc>
      </w:tr>
      <w:tr w:rsidR="001E0305" w:rsidRPr="002F4054">
        <w:trPr>
          <w:jc w:val="center"/>
        </w:trPr>
        <w:tc>
          <w:tcPr>
            <w:tcW w:w="4428" w:type="dxa"/>
          </w:tcPr>
          <w:p w:rsidR="001E0305" w:rsidRPr="002F4054" w:rsidRDefault="001E0305">
            <w:pPr>
              <w:rPr>
                <w:rFonts w:ascii="Candara" w:hAnsi="Candara"/>
              </w:rPr>
            </w:pPr>
            <w:r w:rsidRPr="002F4054">
              <w:t>pageref</w:t>
            </w:r>
          </w:p>
        </w:tc>
        <w:tc>
          <w:tcPr>
            <w:tcW w:w="4428" w:type="dxa"/>
          </w:tcPr>
          <w:p w:rsidR="001E0305" w:rsidRPr="002F4054" w:rsidRDefault="001E0305">
            <w:pPr>
              <w:rPr>
                <w:rFonts w:ascii="Candara" w:hAnsi="Candara"/>
              </w:rPr>
            </w:pPr>
            <w:r w:rsidRPr="002F4054">
              <w:t>page number reference</w:t>
            </w:r>
          </w:p>
        </w:tc>
      </w:tr>
      <w:tr w:rsidR="001E0305" w:rsidRPr="002F4054">
        <w:trPr>
          <w:jc w:val="center"/>
        </w:trPr>
        <w:tc>
          <w:tcPr>
            <w:tcW w:w="4428" w:type="dxa"/>
          </w:tcPr>
          <w:p w:rsidR="001E0305" w:rsidRPr="002F4054" w:rsidRDefault="001E0305">
            <w:pPr>
              <w:rPr>
                <w:rFonts w:ascii="Candara" w:hAnsi="Candara"/>
              </w:rPr>
            </w:pPr>
            <w:r w:rsidRPr="002F4054">
              <w:t>divref</w:t>
            </w:r>
          </w:p>
        </w:tc>
        <w:tc>
          <w:tcPr>
            <w:tcW w:w="4428" w:type="dxa"/>
          </w:tcPr>
          <w:p w:rsidR="001E0305" w:rsidRPr="002F4054" w:rsidRDefault="001E0305">
            <w:pPr>
              <w:rPr>
                <w:rFonts w:ascii="Candara" w:hAnsi="Candara"/>
              </w:rPr>
            </w:pPr>
            <w:r w:rsidRPr="002F4054">
              <w:t>section or div reference</w:t>
            </w:r>
          </w:p>
        </w:tc>
      </w:tr>
      <w:tr w:rsidR="001E0305" w:rsidRPr="002F4054">
        <w:trPr>
          <w:jc w:val="center"/>
        </w:trPr>
        <w:tc>
          <w:tcPr>
            <w:tcW w:w="4428" w:type="dxa"/>
          </w:tcPr>
          <w:p w:rsidR="001E0305" w:rsidRPr="002F4054" w:rsidRDefault="001E0305">
            <w:pPr>
              <w:rPr>
                <w:rFonts w:ascii="Candara" w:hAnsi="Candara"/>
              </w:rPr>
            </w:pPr>
            <w:r w:rsidRPr="002F4054">
              <w:t>tableref</w:t>
            </w:r>
          </w:p>
        </w:tc>
        <w:tc>
          <w:tcPr>
            <w:tcW w:w="4428" w:type="dxa"/>
          </w:tcPr>
          <w:p w:rsidR="001E0305" w:rsidRPr="002F4054" w:rsidRDefault="001E0305">
            <w:pPr>
              <w:rPr>
                <w:rFonts w:ascii="Candara" w:hAnsi="Candara"/>
              </w:rPr>
            </w:pPr>
            <w:r w:rsidRPr="002F4054">
              <w:t>table reference</w:t>
            </w:r>
          </w:p>
        </w:tc>
      </w:tr>
      <w:tr w:rsidR="001E0305" w:rsidRPr="002F4054">
        <w:trPr>
          <w:jc w:val="center"/>
        </w:trPr>
        <w:tc>
          <w:tcPr>
            <w:tcW w:w="4428" w:type="dxa"/>
          </w:tcPr>
          <w:p w:rsidR="001E0305" w:rsidRPr="002F4054" w:rsidRDefault="001E0305">
            <w:pPr>
              <w:rPr>
                <w:rFonts w:ascii="Candara" w:hAnsi="Candara"/>
              </w:rPr>
            </w:pPr>
            <w:r w:rsidRPr="002F4054">
              <w:t>displayref</w:t>
            </w:r>
          </w:p>
        </w:tc>
        <w:tc>
          <w:tcPr>
            <w:tcW w:w="4428" w:type="dxa"/>
          </w:tcPr>
          <w:p w:rsidR="001E0305" w:rsidRPr="002F4054" w:rsidRDefault="001E0305">
            <w:pPr>
              <w:rPr>
                <w:rFonts w:ascii="Candara" w:hAnsi="Candara"/>
              </w:rPr>
            </w:pPr>
            <w:r w:rsidRPr="002F4054">
              <w:t>equation or other displayed material reference</w:t>
            </w:r>
          </w:p>
        </w:tc>
      </w:tr>
      <w:tr w:rsidR="001E0305" w:rsidRPr="002F4054">
        <w:trPr>
          <w:jc w:val="center"/>
        </w:trPr>
        <w:tc>
          <w:tcPr>
            <w:tcW w:w="4428" w:type="dxa"/>
          </w:tcPr>
          <w:p w:rsidR="001E0305" w:rsidRPr="002F4054" w:rsidRDefault="001E0305">
            <w:pPr>
              <w:rPr>
                <w:rFonts w:ascii="Candara" w:hAnsi="Candara"/>
              </w:rPr>
            </w:pPr>
            <w:r w:rsidRPr="002F4054">
              <w:t>boxmatterref</w:t>
            </w:r>
          </w:p>
        </w:tc>
        <w:tc>
          <w:tcPr>
            <w:tcW w:w="4428" w:type="dxa"/>
          </w:tcPr>
          <w:p w:rsidR="001E0305" w:rsidRPr="002F4054" w:rsidRDefault="001E0305">
            <w:r w:rsidRPr="002F4054">
              <w:t>boxed matter reference</w:t>
            </w:r>
          </w:p>
        </w:tc>
      </w:tr>
      <w:tr w:rsidR="001E0305" w:rsidRPr="002F4054">
        <w:trPr>
          <w:jc w:val="center"/>
        </w:trPr>
        <w:tc>
          <w:tcPr>
            <w:tcW w:w="4428" w:type="dxa"/>
          </w:tcPr>
          <w:p w:rsidR="001E0305" w:rsidRPr="002F4054" w:rsidRDefault="001E0305">
            <w:r w:rsidRPr="002F4054">
              <w:t>uriref</w:t>
            </w:r>
          </w:p>
        </w:tc>
        <w:tc>
          <w:tcPr>
            <w:tcW w:w="4428" w:type="dxa"/>
          </w:tcPr>
          <w:p w:rsidR="001E0305" w:rsidRPr="002F4054" w:rsidRDefault="001E0305">
            <w:r w:rsidRPr="002F4054">
              <w:t>URI reference</w:t>
            </w:r>
          </w:p>
        </w:tc>
      </w:tr>
      <w:tr w:rsidR="001E0305" w:rsidRPr="002F4054">
        <w:trPr>
          <w:jc w:val="center"/>
        </w:trPr>
        <w:tc>
          <w:tcPr>
            <w:tcW w:w="4428" w:type="dxa"/>
          </w:tcPr>
          <w:p w:rsidR="001E0305" w:rsidRPr="002F4054" w:rsidRDefault="001E0305">
            <w:r>
              <w:t>tablenote</w:t>
            </w:r>
          </w:p>
        </w:tc>
        <w:tc>
          <w:tcPr>
            <w:tcW w:w="4428" w:type="dxa"/>
          </w:tcPr>
          <w:p w:rsidR="001E0305" w:rsidRPr="002F4054" w:rsidRDefault="001E0305">
            <w:r>
              <w:t>table note reference</w:t>
            </w:r>
          </w:p>
        </w:tc>
      </w:tr>
      <w:tr w:rsidR="001E0305" w:rsidRPr="002F4054">
        <w:trPr>
          <w:jc w:val="center"/>
        </w:trPr>
        <w:tc>
          <w:tcPr>
            <w:tcW w:w="4428" w:type="dxa"/>
          </w:tcPr>
          <w:p w:rsidR="001E0305" w:rsidRDefault="001E0305">
            <w:r>
              <w:t>indexItem</w:t>
            </w:r>
          </w:p>
        </w:tc>
        <w:tc>
          <w:tcPr>
            <w:tcW w:w="4428" w:type="dxa"/>
          </w:tcPr>
          <w:p w:rsidR="001E0305" w:rsidRDefault="001E0305">
            <w:r>
              <w:t>index entry</w:t>
            </w:r>
          </w:p>
        </w:tc>
      </w:tr>
      <w:tr w:rsidR="001E0305" w:rsidRPr="002F4054">
        <w:trPr>
          <w:jc w:val="center"/>
        </w:trPr>
        <w:tc>
          <w:tcPr>
            <w:tcW w:w="4428" w:type="dxa"/>
          </w:tcPr>
          <w:p w:rsidR="001E0305" w:rsidRPr="002F4054" w:rsidRDefault="001E0305">
            <w:r>
              <w:t>other</w:t>
            </w:r>
          </w:p>
        </w:tc>
        <w:tc>
          <w:tcPr>
            <w:tcW w:w="4428" w:type="dxa"/>
          </w:tcPr>
          <w:p w:rsidR="001E0305" w:rsidRPr="002F4054" w:rsidRDefault="001E0305">
            <w:r>
              <w:t>other</w:t>
            </w:r>
          </w:p>
        </w:tc>
      </w:tr>
    </w:tbl>
    <w:p w:rsidR="001E0305" w:rsidRDefault="001E0305" w:rsidP="001E0305">
      <w:pPr>
        <w:pStyle w:val="BodyText"/>
        <w:spacing w:before="360"/>
      </w:pPr>
      <w:r>
        <w:t>All internal references to sections, chapters, or other major division found in the text should be encoded to provide links.</w:t>
      </w:r>
    </w:p>
    <w:p w:rsidR="001E0305" w:rsidRDefault="001E0305" w:rsidP="001E0305">
      <w:pPr>
        <w:pStyle w:val="Heading3"/>
      </w:pPr>
      <w:bookmarkStart w:id="60" w:name="_Toc77151927"/>
      <w:bookmarkStart w:id="61" w:name="_Toc138309402"/>
      <w:bookmarkStart w:id="62" w:name="_Toc170444914"/>
      <w:r>
        <w:t>pageref Example</w:t>
      </w:r>
      <w:bookmarkEnd w:id="60"/>
      <w:bookmarkEnd w:id="61"/>
      <w:bookmarkEnd w:id="62"/>
    </w:p>
    <w:p w:rsidR="001E0305" w:rsidRPr="00383857" w:rsidRDefault="001E0305" w:rsidP="001E0305">
      <w:pPr>
        <w:pStyle w:val="HTMLPreformatted"/>
        <w:rPr>
          <w:color w:val="000000"/>
        </w:rPr>
      </w:pPr>
      <w:r w:rsidRPr="00383857">
        <w:rPr>
          <w:color w:val="000096"/>
        </w:rPr>
        <w:t>&lt;ref</w:t>
      </w:r>
      <w:r w:rsidRPr="00383857">
        <w:rPr>
          <w:color w:val="F5844C"/>
        </w:rPr>
        <w:t xml:space="preserve"> target</w:t>
      </w:r>
      <w:r w:rsidRPr="00383857">
        <w:rPr>
          <w:color w:val="FF8040"/>
        </w:rPr>
        <w:t>=</w:t>
      </w:r>
      <w:r w:rsidRPr="00383857">
        <w:rPr>
          <w:color w:val="993300"/>
        </w:rPr>
        <w:t>"#pg1"</w:t>
      </w:r>
      <w:r w:rsidRPr="00383857">
        <w:rPr>
          <w:color w:val="F5844C"/>
        </w:rPr>
        <w:t xml:space="preserve"> type</w:t>
      </w:r>
      <w:r w:rsidRPr="00383857">
        <w:rPr>
          <w:color w:val="FF8040"/>
        </w:rPr>
        <w:t>=</w:t>
      </w:r>
      <w:r w:rsidRPr="00383857">
        <w:rPr>
          <w:color w:val="993300"/>
        </w:rPr>
        <w:t>"pageref"</w:t>
      </w:r>
      <w:r w:rsidRPr="00383857">
        <w:rPr>
          <w:color w:val="000096"/>
        </w:rPr>
        <w:t>&gt;</w:t>
      </w:r>
      <w:r w:rsidRPr="00383857">
        <w:rPr>
          <w:color w:val="000000"/>
        </w:rPr>
        <w:t>1</w:t>
      </w:r>
      <w:r w:rsidRPr="00383857">
        <w:rPr>
          <w:color w:val="000096"/>
        </w:rPr>
        <w:t>&lt;/ref&gt;</w:t>
      </w:r>
    </w:p>
    <w:p w:rsidR="001E0305" w:rsidRDefault="001E0305" w:rsidP="001E0305">
      <w:pPr>
        <w:pStyle w:val="Heading3"/>
      </w:pPr>
      <w:bookmarkStart w:id="63" w:name="_Toc77151928"/>
      <w:bookmarkStart w:id="64" w:name="_Toc138309403"/>
      <w:bookmarkStart w:id="65" w:name="_Toc170444915"/>
      <w:r>
        <w:t>uriref Example</w:t>
      </w:r>
      <w:bookmarkEnd w:id="63"/>
      <w:bookmarkEnd w:id="64"/>
      <w:bookmarkEnd w:id="65"/>
    </w:p>
    <w:p w:rsidR="001E0305" w:rsidRPr="00383857" w:rsidRDefault="001E0305" w:rsidP="001E0305">
      <w:pPr>
        <w:pStyle w:val="HTMLPreformatted"/>
        <w:rPr>
          <w:color w:val="000000"/>
        </w:rPr>
      </w:pPr>
      <w:r>
        <w:rPr>
          <w:color w:val="000000"/>
        </w:rPr>
        <w:t xml:space="preserve"> </w:t>
      </w:r>
      <w:r w:rsidRPr="00383857">
        <w:rPr>
          <w:color w:val="000096"/>
        </w:rPr>
        <w:t>&lt;p&gt;</w:t>
      </w:r>
      <w:r>
        <w:rPr>
          <w:color w:val="000096"/>
        </w:rPr>
        <w:t>…</w:t>
      </w:r>
      <w:r w:rsidRPr="00383857">
        <w:rPr>
          <w:color w:val="000000"/>
        </w:rPr>
        <w:t>Law 106–380 created the Veterans History Project in 2000. For more information on the project, see [</w:t>
      </w:r>
      <w:r w:rsidRPr="00383857">
        <w:rPr>
          <w:color w:val="000096"/>
        </w:rPr>
        <w:t>&lt;ref</w:t>
      </w:r>
      <w:r w:rsidRPr="00383857">
        <w:rPr>
          <w:color w:val="F5844C"/>
        </w:rPr>
        <w:t xml:space="preserve"> target</w:t>
      </w:r>
      <w:r w:rsidRPr="00383857">
        <w:rPr>
          <w:color w:val="FF8040"/>
        </w:rPr>
        <w:t>=</w:t>
      </w:r>
      <w:r w:rsidRPr="00383857">
        <w:rPr>
          <w:color w:val="993300"/>
        </w:rPr>
        <w:t>"http://www.loc.gov/vets/"</w:t>
      </w:r>
      <w:r w:rsidRPr="00383857">
        <w:rPr>
          <w:color w:val="F5844C"/>
        </w:rPr>
        <w:t xml:space="preserve"> type</w:t>
      </w:r>
      <w:r w:rsidRPr="00383857">
        <w:rPr>
          <w:color w:val="FF8040"/>
        </w:rPr>
        <w:t>=</w:t>
      </w:r>
      <w:r w:rsidRPr="00383857">
        <w:rPr>
          <w:color w:val="993300"/>
        </w:rPr>
        <w:t>"uriref"</w:t>
      </w:r>
      <w:r w:rsidRPr="00383857">
        <w:rPr>
          <w:color w:val="000096"/>
        </w:rPr>
        <w:t>&gt;</w:t>
      </w:r>
      <w:r w:rsidRPr="00383857">
        <w:rPr>
          <w:color w:val="000000"/>
        </w:rPr>
        <w:t>http://www.loc.gov/vets/</w:t>
      </w:r>
      <w:r w:rsidRPr="00383857">
        <w:rPr>
          <w:color w:val="000096"/>
        </w:rPr>
        <w:t>&lt;/ref&gt;</w:t>
      </w:r>
      <w:r w:rsidRPr="00383857">
        <w:rPr>
          <w:color w:val="000000"/>
        </w:rPr>
        <w:t>] (August 2, 2006).</w:t>
      </w:r>
      <w:r w:rsidRPr="00383857">
        <w:rPr>
          <w:color w:val="000096"/>
        </w:rPr>
        <w:t>&lt;/p&gt;</w:t>
      </w:r>
    </w:p>
    <w:p w:rsidR="001E0305" w:rsidRDefault="001E0305" w:rsidP="001E0305">
      <w:pPr>
        <w:pStyle w:val="Heading3"/>
      </w:pPr>
      <w:bookmarkStart w:id="66" w:name="_Toc77151929"/>
      <w:bookmarkStart w:id="67" w:name="_Toc138309404"/>
      <w:bookmarkStart w:id="68" w:name="_Toc170444916"/>
      <w:r>
        <w:t>divref Example</w:t>
      </w:r>
      <w:bookmarkEnd w:id="66"/>
      <w:bookmarkEnd w:id="67"/>
      <w:bookmarkEnd w:id="68"/>
    </w:p>
    <w:p w:rsidR="001E0305" w:rsidRPr="00B82EC9" w:rsidRDefault="001E0305" w:rsidP="001E0305">
      <w:pPr>
        <w:pStyle w:val="HTMLPreformatted"/>
        <w:rPr>
          <w:color w:val="000000"/>
        </w:rPr>
      </w:pPr>
      <w:r w:rsidRPr="00B82EC9">
        <w:rPr>
          <w:color w:val="000096"/>
        </w:rPr>
        <w:t>&lt;p&gt;</w:t>
      </w:r>
      <w:r w:rsidRPr="00B82EC9">
        <w:rPr>
          <w:color w:val="000000"/>
        </w:rPr>
        <w:t xml:space="preserve">You can read more about this in </w:t>
      </w:r>
      <w:r w:rsidRPr="00B82EC9">
        <w:rPr>
          <w:color w:val="000096"/>
        </w:rPr>
        <w:t>&lt;ref</w:t>
      </w:r>
      <w:r w:rsidRPr="00B82EC9">
        <w:rPr>
          <w:color w:val="F5844C"/>
        </w:rPr>
        <w:t xml:space="preserve"> type</w:t>
      </w:r>
      <w:r w:rsidRPr="00B82EC9">
        <w:rPr>
          <w:color w:val="FF8040"/>
        </w:rPr>
        <w:t>=</w:t>
      </w:r>
      <w:r w:rsidRPr="00B82EC9">
        <w:rPr>
          <w:color w:val="993300"/>
        </w:rPr>
        <w:t>"divref"</w:t>
      </w:r>
      <w:r w:rsidRPr="00B82EC9">
        <w:rPr>
          <w:color w:val="F5844C"/>
        </w:rPr>
        <w:t xml:space="preserve"> target</w:t>
      </w:r>
      <w:r w:rsidRPr="00B82EC9">
        <w:rPr>
          <w:color w:val="FF8040"/>
        </w:rPr>
        <w:t>=</w:t>
      </w:r>
      <w:r w:rsidRPr="00B82EC9">
        <w:rPr>
          <w:color w:val="993300"/>
        </w:rPr>
        <w:t>"#c2"</w:t>
      </w:r>
      <w:r w:rsidRPr="00B82EC9">
        <w:rPr>
          <w:color w:val="000096"/>
        </w:rPr>
        <w:t>&gt;</w:t>
      </w:r>
      <w:r w:rsidRPr="00B82EC9">
        <w:rPr>
          <w:color w:val="000000"/>
        </w:rPr>
        <w:t>Chapter 2</w:t>
      </w:r>
      <w:r w:rsidRPr="00B82EC9">
        <w:rPr>
          <w:color w:val="000096"/>
        </w:rPr>
        <w:t>&lt;/ref&gt;</w:t>
      </w:r>
      <w:r w:rsidRPr="00B82EC9">
        <w:rPr>
          <w:color w:val="000000"/>
        </w:rPr>
        <w:t>.</w:t>
      </w:r>
      <w:r w:rsidRPr="00B82EC9">
        <w:rPr>
          <w:color w:val="000096"/>
        </w:rPr>
        <w:t>&lt;/p&gt;</w:t>
      </w:r>
    </w:p>
    <w:p w:rsidR="001E0305" w:rsidRDefault="001E0305" w:rsidP="001E0305">
      <w:pPr>
        <w:pStyle w:val="Heading2"/>
      </w:pPr>
      <w:bookmarkStart w:id="69" w:name="_Toc77151930"/>
      <w:bookmarkStart w:id="70" w:name="_Toc138309405"/>
      <w:bookmarkStart w:id="71" w:name="_Toc170444917"/>
      <w:r>
        <w:t>&lt;figure&gt; and &lt;graphic&gt;</w:t>
      </w:r>
      <w:bookmarkEnd w:id="70"/>
      <w:bookmarkEnd w:id="71"/>
    </w:p>
    <w:p w:rsidR="001E0305" w:rsidRDefault="001E0305" w:rsidP="001E0305">
      <w:pPr>
        <w:pStyle w:val="BodyText"/>
      </w:pPr>
      <w:r>
        <w:t xml:space="preserve">Figures are encoded using a combination of &lt;figure&gt; and &lt;graphic&gt; elements. Generally speaking, &lt;graphic&gt; is used by itself to </w:t>
      </w:r>
      <w:r w:rsidRPr="001D3FF6">
        <w:t>indicate the location of an inline graphic, illustration, or figure.</w:t>
      </w:r>
      <w:r>
        <w:t xml:space="preserve"> When textual matter such as a figure number of caption is available, the compound element &lt;figure&gt; will be used, together with &lt;graphic&gt; which refers to the image file and elements such as &lt;head&gt; for figure number and &lt;p&gt; for figure caption. &lt;figDesc&gt; is used for alternate text describing the figure when the image is not used or seen.</w:t>
      </w:r>
    </w:p>
    <w:p w:rsidR="001E0305" w:rsidRDefault="001E0305" w:rsidP="001E0305">
      <w:pPr>
        <w:pStyle w:val="Heading3"/>
      </w:pPr>
      <w:bookmarkStart w:id="72" w:name="_Toc138309406"/>
      <w:bookmarkStart w:id="73" w:name="_Toc170444918"/>
      <w:r>
        <w:t>&lt;figure&gt; Example</w:t>
      </w:r>
      <w:bookmarkEnd w:id="72"/>
      <w:bookmarkEnd w:id="73"/>
    </w:p>
    <w:p w:rsidR="001E0305" w:rsidRPr="00716B85" w:rsidRDefault="001E0305" w:rsidP="001E0305">
      <w:pPr>
        <w:pStyle w:val="HTMLPreformatted"/>
        <w:rPr>
          <w:color w:val="000000"/>
        </w:rPr>
      </w:pPr>
      <w:r w:rsidRPr="00716B85">
        <w:rPr>
          <w:color w:val="000096"/>
        </w:rPr>
        <w:t>&lt;figure</w:t>
      </w:r>
      <w:r w:rsidRPr="00716B85">
        <w:rPr>
          <w:color w:val="F5844C"/>
        </w:rPr>
        <w:t xml:space="preserve"> xml:id</w:t>
      </w:r>
      <w:r w:rsidRPr="00716B85">
        <w:rPr>
          <w:color w:val="FF8040"/>
        </w:rPr>
        <w:t>=</w:t>
      </w:r>
      <w:r w:rsidRPr="00716B85">
        <w:rPr>
          <w:color w:val="993300"/>
        </w:rPr>
        <w:t>"fig3"</w:t>
      </w:r>
      <w:r w:rsidRPr="00716B85">
        <w:rPr>
          <w:color w:val="F5844C"/>
        </w:rPr>
        <w:t xml:space="preserve"> n</w:t>
      </w:r>
      <w:r w:rsidRPr="00716B85">
        <w:rPr>
          <w:color w:val="FF8040"/>
        </w:rPr>
        <w:t>=</w:t>
      </w:r>
      <w:r w:rsidRPr="00716B85">
        <w:rPr>
          <w:color w:val="993300"/>
        </w:rPr>
        <w:t>"3"</w:t>
      </w:r>
      <w:r w:rsidRPr="00716B85">
        <w:rPr>
          <w:color w:val="000096"/>
        </w:rPr>
        <w:t>&gt;</w:t>
      </w:r>
      <w:r w:rsidRPr="00716B85">
        <w:rPr>
          <w:color w:val="000000"/>
        </w:rPr>
        <w:br/>
      </w:r>
      <w:r w:rsidRPr="00716B85">
        <w:rPr>
          <w:color w:val="000096"/>
        </w:rPr>
        <w:t>&lt;graphic</w:t>
      </w:r>
      <w:r w:rsidRPr="00716B85">
        <w:rPr>
          <w:color w:val="F5844C"/>
        </w:rPr>
        <w:t xml:space="preserve"> url</w:t>
      </w:r>
      <w:r w:rsidRPr="00716B85">
        <w:rPr>
          <w:color w:val="FF8040"/>
        </w:rPr>
        <w:t>=</w:t>
      </w:r>
      <w:r w:rsidRPr="00716B85">
        <w:rPr>
          <w:color w:val="993300"/>
        </w:rPr>
        <w:t>"figures/fig03.png"</w:t>
      </w:r>
      <w:r w:rsidRPr="00716B85">
        <w:rPr>
          <w:color w:val="F5844C"/>
        </w:rPr>
        <w:t xml:space="preserve"> decls</w:t>
      </w:r>
      <w:r w:rsidRPr="00716B85">
        <w:rPr>
          <w:color w:val="FF8040"/>
        </w:rPr>
        <w:t>=</w:t>
      </w:r>
      <w:r w:rsidRPr="00716B85">
        <w:rPr>
          <w:color w:val="993300"/>
        </w:rPr>
        <w:t>"#notCleared"</w:t>
      </w:r>
      <w:r w:rsidRPr="00716B85">
        <w:rPr>
          <w:color w:val="000096"/>
        </w:rPr>
        <w:t>/&gt;</w:t>
      </w:r>
      <w:r w:rsidRPr="00716B85">
        <w:rPr>
          <w:color w:val="000000"/>
        </w:rPr>
        <w:br/>
      </w:r>
      <w:r w:rsidRPr="00716B85">
        <w:rPr>
          <w:color w:val="000096"/>
        </w:rPr>
        <w:t>&lt;figDesc&gt;</w:t>
      </w:r>
      <w:r w:rsidRPr="00716B85">
        <w:rPr>
          <w:color w:val="000000"/>
        </w:rPr>
        <w:t xml:space="preserve">Billingsville School, Grier Heights neighborhood, Charlotte, 1951. (Courtesy of the </w:t>
      </w:r>
      <w:r w:rsidRPr="00716B85">
        <w:rPr>
          <w:color w:val="000096"/>
        </w:rPr>
        <w:t>&lt;emph&gt;</w:t>
      </w:r>
      <w:r w:rsidRPr="00716B85">
        <w:rPr>
          <w:color w:val="000000"/>
        </w:rPr>
        <w:t>Charlotte Observer)</w:t>
      </w:r>
      <w:r w:rsidRPr="00716B85">
        <w:rPr>
          <w:color w:val="000096"/>
        </w:rPr>
        <w:t>&lt;/emph&gt;&lt;/figDesc&gt;</w:t>
      </w:r>
      <w:r w:rsidRPr="00716B85">
        <w:rPr>
          <w:color w:val="000000"/>
        </w:rPr>
        <w:br/>
      </w:r>
      <w:r w:rsidRPr="00716B85">
        <w:rPr>
          <w:color w:val="000096"/>
        </w:rPr>
        <w:t>&lt;/figure&gt;</w:t>
      </w:r>
    </w:p>
    <w:p w:rsidR="001E0305" w:rsidRDefault="001E0305" w:rsidP="001E0305">
      <w:pPr>
        <w:pStyle w:val="Heading3"/>
      </w:pPr>
      <w:bookmarkStart w:id="74" w:name="_Toc138309407"/>
      <w:bookmarkStart w:id="75" w:name="_Toc170444919"/>
      <w:r>
        <w:t>&lt;graphic&gt; Example</w:t>
      </w:r>
      <w:bookmarkEnd w:id="74"/>
      <w:bookmarkEnd w:id="75"/>
    </w:p>
    <w:p w:rsidR="001E0305" w:rsidRPr="00716B85" w:rsidRDefault="001E0305" w:rsidP="001E0305">
      <w:pPr>
        <w:pStyle w:val="HTMLPreformatted"/>
        <w:rPr>
          <w:color w:val="000000"/>
        </w:rPr>
      </w:pPr>
      <w:r w:rsidRPr="00716B85">
        <w:rPr>
          <w:color w:val="000096"/>
        </w:rPr>
        <w:t>&lt;p&gt;</w:t>
      </w:r>
      <w:r w:rsidRPr="00716B85">
        <w:rPr>
          <w:color w:val="000000"/>
        </w:rPr>
        <w:t xml:space="preserve">. . . and then you can see in this image </w:t>
      </w:r>
      <w:r w:rsidRPr="00716B85">
        <w:rPr>
          <w:color w:val="000096"/>
        </w:rPr>
        <w:t>&lt;graphic</w:t>
      </w:r>
      <w:r w:rsidRPr="00716B85">
        <w:rPr>
          <w:color w:val="F5844C"/>
        </w:rPr>
        <w:t xml:space="preserve"> url</w:t>
      </w:r>
      <w:r w:rsidRPr="00716B85">
        <w:rPr>
          <w:color w:val="FF8040"/>
        </w:rPr>
        <w:t>=</w:t>
      </w:r>
      <w:r w:rsidRPr="00716B85">
        <w:rPr>
          <w:color w:val="993300"/>
        </w:rPr>
        <w:t>"figures/inline-image.png"</w:t>
      </w:r>
      <w:r w:rsidRPr="00716B85">
        <w:rPr>
          <w:color w:val="000096"/>
        </w:rPr>
        <w:t>/&gt;</w:t>
      </w:r>
      <w:r w:rsidRPr="00716B85">
        <w:rPr>
          <w:color w:val="000000"/>
        </w:rPr>
        <w:t xml:space="preserve"> the characteristics of . . .</w:t>
      </w:r>
      <w:r w:rsidRPr="00716B85">
        <w:rPr>
          <w:color w:val="000096"/>
        </w:rPr>
        <w:t>&lt;/p&gt;</w:t>
      </w:r>
    </w:p>
    <w:p w:rsidR="001E0305" w:rsidRDefault="001E0305" w:rsidP="001E0305">
      <w:pPr>
        <w:pStyle w:val="Heading2"/>
      </w:pPr>
      <w:bookmarkStart w:id="76" w:name="_Toc138309408"/>
      <w:bookmarkStart w:id="77" w:name="_Toc170444920"/>
      <w:r>
        <w:t>&lt;milestone&gt;</w:t>
      </w:r>
      <w:bookmarkEnd w:id="76"/>
      <w:bookmarkEnd w:id="77"/>
    </w:p>
    <w:p w:rsidR="001E0305" w:rsidRDefault="001E0305" w:rsidP="001E0305">
      <w:pPr>
        <w:pStyle w:val="BodyText"/>
      </w:pPr>
      <w:r>
        <w:t>The &lt;milestone&gt; element should be used to indicate space or section breaks that are part of the  typeset book, but otherwise not marked by a subhead. The unit attribute is used to indicate the type of break, and the n attribute can be used to indicate ornaments or other symbols.</w:t>
      </w:r>
    </w:p>
    <w:p w:rsidR="001E0305" w:rsidRDefault="001E0305" w:rsidP="001E0305">
      <w:pPr>
        <w:pStyle w:val="Heading3"/>
      </w:pPr>
      <w:bookmarkStart w:id="78" w:name="_Toc138309409"/>
      <w:bookmarkStart w:id="79" w:name="_Toc170444921"/>
      <w:r>
        <w:t>&lt;milestone&gt; Example</w:t>
      </w:r>
      <w:bookmarkEnd w:id="78"/>
      <w:bookmarkEnd w:id="79"/>
    </w:p>
    <w:p w:rsidR="001E0305" w:rsidRPr="00F215C9" w:rsidRDefault="001E0305" w:rsidP="001E0305">
      <w:pPr>
        <w:pStyle w:val="HTMLPreformatted"/>
        <w:rPr>
          <w:color w:val="000000"/>
        </w:rPr>
      </w:pPr>
      <w:r w:rsidRPr="00F215C9">
        <w:rPr>
          <w:color w:val="000096"/>
        </w:rPr>
        <w:t>&lt;milestone</w:t>
      </w:r>
      <w:r w:rsidRPr="00F215C9">
        <w:rPr>
          <w:color w:val="F5844C"/>
        </w:rPr>
        <w:t xml:space="preserve"> unit</w:t>
      </w:r>
      <w:r w:rsidRPr="00F215C9">
        <w:rPr>
          <w:color w:val="FF8040"/>
        </w:rPr>
        <w:t>=</w:t>
      </w:r>
      <w:r w:rsidRPr="00F215C9">
        <w:rPr>
          <w:color w:val="993300"/>
        </w:rPr>
        <w:t>"line"</w:t>
      </w:r>
      <w:r w:rsidRPr="00F215C9">
        <w:rPr>
          <w:color w:val="F5844C"/>
        </w:rPr>
        <w:t xml:space="preserve"> n</w:t>
      </w:r>
      <w:r w:rsidRPr="00F215C9">
        <w:rPr>
          <w:color w:val="FF8040"/>
        </w:rPr>
        <w:t>=</w:t>
      </w:r>
      <w:r w:rsidRPr="00F215C9">
        <w:rPr>
          <w:color w:val="993300"/>
        </w:rPr>
        <w:t>"***"</w:t>
      </w:r>
      <w:r w:rsidRPr="00F215C9">
        <w:rPr>
          <w:color w:val="000096"/>
        </w:rPr>
        <w:t>/&gt;</w:t>
      </w:r>
    </w:p>
    <w:p w:rsidR="001E0305" w:rsidRDefault="001E0305" w:rsidP="001E0305">
      <w:pPr>
        <w:pStyle w:val="Heading2"/>
      </w:pPr>
      <w:bookmarkStart w:id="80" w:name="_Toc138309410"/>
      <w:bookmarkStart w:id="81" w:name="_Toc170444922"/>
      <w:r>
        <w:t>&lt;date&gt;</w:t>
      </w:r>
      <w:bookmarkEnd w:id="80"/>
      <w:bookmarkEnd w:id="81"/>
    </w:p>
    <w:p w:rsidR="001E0305" w:rsidRDefault="001E0305" w:rsidP="001E0305">
      <w:pPr>
        <w:pStyle w:val="BodyText"/>
      </w:pPr>
      <w:r>
        <w:t xml:space="preserve">Dates should be encoded using the &lt;date&gt; element. </w:t>
      </w:r>
    </w:p>
    <w:p w:rsidR="001E0305" w:rsidRDefault="001E0305" w:rsidP="001E0305">
      <w:pPr>
        <w:pStyle w:val="Heading3"/>
      </w:pPr>
      <w:bookmarkStart w:id="82" w:name="_Toc138309411"/>
      <w:bookmarkStart w:id="83" w:name="_Toc170444923"/>
      <w:r>
        <w:t>&lt;date&gt; Example</w:t>
      </w:r>
      <w:bookmarkEnd w:id="82"/>
      <w:bookmarkEnd w:id="83"/>
    </w:p>
    <w:p w:rsidR="001E0305" w:rsidRPr="00EF39CE" w:rsidRDefault="001E0305" w:rsidP="001E0305">
      <w:pPr>
        <w:pStyle w:val="HTMLPreformatted"/>
        <w:rPr>
          <w:color w:val="000000"/>
        </w:rPr>
      </w:pPr>
      <w:r>
        <w:rPr>
          <w:color w:val="000096"/>
        </w:rPr>
        <w:tab/>
      </w:r>
      <w:r>
        <w:rPr>
          <w:color w:val="000096"/>
        </w:rPr>
        <w:tab/>
      </w:r>
      <w:r>
        <w:rPr>
          <w:color w:val="000096"/>
        </w:rPr>
        <w:tab/>
      </w:r>
      <w:r w:rsidRPr="00EF39CE">
        <w:rPr>
          <w:color w:val="000096"/>
        </w:rPr>
        <w:t>&lt;date&gt;</w:t>
      </w:r>
      <w:r w:rsidRPr="00EF39CE">
        <w:rPr>
          <w:color w:val="000000"/>
        </w:rPr>
        <w:t>1865–1898</w:t>
      </w:r>
      <w:r w:rsidRPr="00EF39CE">
        <w:rPr>
          <w:color w:val="000096"/>
        </w:rPr>
        <w:t>&lt;/date&gt;</w:t>
      </w:r>
      <w:r w:rsidRPr="00EF39CE">
        <w:rPr>
          <w:color w:val="000000"/>
        </w:rPr>
        <w:br/>
      </w:r>
      <w:r w:rsidRPr="00EF39CE">
        <w:rPr>
          <w:color w:val="000000"/>
        </w:rPr>
        <w:tab/>
      </w:r>
      <w:r w:rsidRPr="00EF39CE">
        <w:rPr>
          <w:color w:val="000000"/>
        </w:rPr>
        <w:tab/>
      </w:r>
      <w:r w:rsidRPr="00EF39CE">
        <w:rPr>
          <w:color w:val="000000"/>
        </w:rPr>
        <w:tab/>
      </w:r>
      <w:r w:rsidRPr="00EF39CE">
        <w:rPr>
          <w:color w:val="000000"/>
        </w:rPr>
        <w:br/>
      </w:r>
      <w:r w:rsidRPr="00EF39CE">
        <w:rPr>
          <w:color w:val="000000"/>
        </w:rPr>
        <w:tab/>
      </w:r>
      <w:r w:rsidRPr="00EF39CE">
        <w:rPr>
          <w:color w:val="000000"/>
        </w:rPr>
        <w:tab/>
      </w:r>
      <w:r w:rsidRPr="00EF39CE">
        <w:rPr>
          <w:color w:val="000000"/>
        </w:rPr>
        <w:tab/>
      </w:r>
      <w:r w:rsidRPr="00EF39CE">
        <w:rPr>
          <w:color w:val="000096"/>
        </w:rPr>
        <w:t>&lt;date&gt;</w:t>
      </w:r>
      <w:r w:rsidRPr="00EF39CE">
        <w:rPr>
          <w:color w:val="000000"/>
        </w:rPr>
        <w:t>January 2, 1955</w:t>
      </w:r>
      <w:r w:rsidRPr="00EF39CE">
        <w:rPr>
          <w:color w:val="000096"/>
        </w:rPr>
        <w:t>&lt;/date&gt;</w:t>
      </w:r>
      <w:r w:rsidRPr="00EF39CE">
        <w:rPr>
          <w:color w:val="000000"/>
        </w:rPr>
        <w:br/>
      </w:r>
      <w:r w:rsidRPr="00EF39CE">
        <w:rPr>
          <w:color w:val="000000"/>
        </w:rPr>
        <w:tab/>
      </w:r>
      <w:r w:rsidRPr="00EF39CE">
        <w:rPr>
          <w:color w:val="000000"/>
        </w:rPr>
        <w:tab/>
      </w:r>
      <w:r w:rsidRPr="00EF39CE">
        <w:rPr>
          <w:color w:val="000000"/>
        </w:rPr>
        <w:tab/>
      </w:r>
      <w:r w:rsidRPr="00EF39CE">
        <w:rPr>
          <w:color w:val="000000"/>
        </w:rPr>
        <w:br/>
      </w:r>
      <w:r w:rsidRPr="00EF39CE">
        <w:rPr>
          <w:color w:val="000000"/>
        </w:rPr>
        <w:tab/>
      </w:r>
      <w:r w:rsidRPr="00EF39CE">
        <w:rPr>
          <w:color w:val="000000"/>
        </w:rPr>
        <w:tab/>
      </w:r>
      <w:r w:rsidRPr="00EF39CE">
        <w:rPr>
          <w:color w:val="000000"/>
        </w:rPr>
        <w:tab/>
      </w:r>
      <w:r w:rsidRPr="00EF39CE">
        <w:rPr>
          <w:color w:val="000096"/>
        </w:rPr>
        <w:t>&lt;date&gt;</w:t>
      </w:r>
      <w:r w:rsidRPr="00EF39CE">
        <w:rPr>
          <w:color w:val="000000"/>
        </w:rPr>
        <w:t>1998</w:t>
      </w:r>
      <w:r w:rsidRPr="00EF39CE">
        <w:rPr>
          <w:color w:val="000096"/>
        </w:rPr>
        <w:t>&lt;/date&gt;</w:t>
      </w:r>
    </w:p>
    <w:p w:rsidR="001E0305" w:rsidRDefault="001E0305" w:rsidP="001E0305">
      <w:pPr>
        <w:pStyle w:val="Heading1"/>
      </w:pPr>
      <w:bookmarkStart w:id="84" w:name="_Toc138309412"/>
      <w:bookmarkStart w:id="85" w:name="_Toc170444924"/>
      <w:r>
        <w:t>&lt;front&gt;</w:t>
      </w:r>
      <w:bookmarkEnd w:id="69"/>
      <w:bookmarkEnd w:id="84"/>
      <w:bookmarkEnd w:id="85"/>
    </w:p>
    <w:p w:rsidR="001E0305" w:rsidRDefault="001E0305" w:rsidP="001E0305">
      <w:pPr>
        <w:pStyle w:val="BodyText"/>
      </w:pPr>
      <w:r>
        <w:t>The front element contains the typical frontmatter elements, including half title, title, copyright, dedication, contents, acknowledgments.</w:t>
      </w:r>
    </w:p>
    <w:p w:rsidR="001E0305" w:rsidRDefault="001E0305" w:rsidP="001E0305">
      <w:pPr>
        <w:pStyle w:val="Heading2"/>
      </w:pPr>
      <w:bookmarkStart w:id="86" w:name="_Toc77151931"/>
      <w:bookmarkStart w:id="87" w:name="_Toc138309413"/>
      <w:bookmarkStart w:id="88" w:name="_Toc170444925"/>
      <w:r>
        <w:t>&lt;titlePage&gt;</w:t>
      </w:r>
      <w:bookmarkEnd w:id="86"/>
      <w:bookmarkEnd w:id="87"/>
      <w:bookmarkEnd w:id="88"/>
    </w:p>
    <w:p w:rsidR="001E0305" w:rsidRDefault="001E0305" w:rsidP="001E0305">
      <w:pPr>
        <w:pStyle w:val="BodyText"/>
      </w:pPr>
      <w:r>
        <w:t>Includes the formal title page as well as half titles, indicated by the attribute type.</w:t>
      </w:r>
    </w:p>
    <w:p w:rsidR="001E0305" w:rsidRDefault="001E0305" w:rsidP="001E0305">
      <w:pPr>
        <w:pStyle w:val="Heading3"/>
      </w:pPr>
      <w:bookmarkStart w:id="89" w:name="_Toc77151932"/>
      <w:bookmarkStart w:id="90" w:name="_Toc138309414"/>
      <w:bookmarkStart w:id="91" w:name="_Toc170444926"/>
      <w:r>
        <w:t>&lt;titlePage&gt; Example</w:t>
      </w:r>
      <w:bookmarkEnd w:id="89"/>
      <w:bookmarkEnd w:id="90"/>
      <w:bookmarkEnd w:id="91"/>
    </w:p>
    <w:p w:rsidR="001E0305" w:rsidRPr="00A10EB5" w:rsidRDefault="001E0305" w:rsidP="001E0305">
      <w:pPr>
        <w:pStyle w:val="HTMLPreformatted"/>
        <w:rPr>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sidRPr="00A10EB5">
        <w:rPr>
          <w:color w:val="000096"/>
        </w:rPr>
        <w:t>&lt;titlePage</w:t>
      </w:r>
      <w:r w:rsidRPr="00A10EB5">
        <w:rPr>
          <w:color w:val="F5844C"/>
        </w:rPr>
        <w:t xml:space="preserve"> type</w:t>
      </w:r>
      <w:r w:rsidRPr="00A10EB5">
        <w:rPr>
          <w:color w:val="FF8040"/>
        </w:rPr>
        <w:t>=</w:t>
      </w:r>
      <w:r w:rsidRPr="00A10EB5">
        <w:rPr>
          <w:color w:val="993300"/>
        </w:rPr>
        <w:t>"fulltitle"</w:t>
      </w:r>
      <w:r w:rsidRPr="00A10EB5">
        <w:rPr>
          <w:color w:val="000096"/>
        </w:rPr>
        <w:t>&gt;</w:t>
      </w:r>
      <w:r w:rsidRPr="00A10EB5">
        <w:rPr>
          <w:color w:val="000000"/>
        </w:rPr>
        <w:br/>
      </w:r>
      <w:r w:rsidRPr="00A10EB5">
        <w:rPr>
          <w:color w:val="000000"/>
        </w:rPr>
        <w:tab/>
      </w:r>
      <w:r w:rsidRPr="00A10EB5">
        <w:rPr>
          <w:color w:val="000000"/>
        </w:rPr>
        <w:tab/>
      </w:r>
      <w:r w:rsidRPr="00A10EB5">
        <w:rPr>
          <w:color w:val="000000"/>
        </w:rPr>
        <w:tab/>
      </w:r>
      <w:r w:rsidRPr="00A10EB5">
        <w:rPr>
          <w:color w:val="000000"/>
        </w:rPr>
        <w:tab/>
      </w:r>
      <w:r w:rsidRPr="00A10EB5">
        <w:rPr>
          <w:color w:val="000096"/>
        </w:rPr>
        <w:t>&lt;pb</w:t>
      </w:r>
      <w:r w:rsidRPr="00A10EB5">
        <w:rPr>
          <w:color w:val="F5844C"/>
        </w:rPr>
        <w:t xml:space="preserve"> xml:id</w:t>
      </w:r>
      <w:r w:rsidRPr="00A10EB5">
        <w:rPr>
          <w:color w:val="FF8040"/>
        </w:rPr>
        <w:t>=</w:t>
      </w:r>
      <w:r w:rsidRPr="00A10EB5">
        <w:rPr>
          <w:color w:val="993300"/>
        </w:rPr>
        <w:t>"pgiii"</w:t>
      </w:r>
      <w:r w:rsidRPr="00A10EB5">
        <w:rPr>
          <w:color w:val="F5844C"/>
        </w:rPr>
        <w:t xml:space="preserve"> n</w:t>
      </w:r>
      <w:r w:rsidRPr="00A10EB5">
        <w:rPr>
          <w:color w:val="FF8040"/>
        </w:rPr>
        <w:t>=</w:t>
      </w:r>
      <w:r w:rsidRPr="00A10EB5">
        <w:rPr>
          <w:color w:val="993300"/>
        </w:rPr>
        <w:t>"iii"</w:t>
      </w:r>
      <w:r w:rsidRPr="00A10EB5">
        <w:rPr>
          <w:color w:val="000096"/>
        </w:rPr>
        <w:t>/&gt;</w:t>
      </w:r>
      <w:r w:rsidRPr="00A10EB5">
        <w:rPr>
          <w:color w:val="000000"/>
        </w:rPr>
        <w:br/>
      </w:r>
      <w:r w:rsidRPr="00A10EB5">
        <w:rPr>
          <w:color w:val="000000"/>
        </w:rPr>
        <w:tab/>
      </w:r>
      <w:r w:rsidRPr="00A10EB5">
        <w:rPr>
          <w:color w:val="000000"/>
        </w:rPr>
        <w:tab/>
      </w:r>
      <w:r w:rsidRPr="00A10EB5">
        <w:rPr>
          <w:color w:val="000000"/>
        </w:rPr>
        <w:tab/>
      </w:r>
      <w:r w:rsidRPr="00A10EB5">
        <w:rPr>
          <w:color w:val="000000"/>
        </w:rPr>
        <w:tab/>
      </w:r>
      <w:r w:rsidRPr="00A10EB5">
        <w:rPr>
          <w:color w:val="000096"/>
        </w:rPr>
        <w:t>&lt;docTitle&gt;</w:t>
      </w:r>
      <w:r w:rsidRPr="00A10EB5">
        <w:rPr>
          <w:color w:val="000000"/>
        </w:rPr>
        <w:br/>
      </w:r>
      <w:r w:rsidRPr="00A10EB5">
        <w:rPr>
          <w:color w:val="000000"/>
        </w:rPr>
        <w:tab/>
      </w:r>
      <w:r w:rsidRPr="00A10EB5">
        <w:rPr>
          <w:color w:val="000000"/>
        </w:rPr>
        <w:tab/>
      </w:r>
      <w:r w:rsidRPr="00A10EB5">
        <w:rPr>
          <w:color w:val="000000"/>
        </w:rPr>
        <w:tab/>
      </w:r>
      <w:r w:rsidRPr="00A10EB5">
        <w:rPr>
          <w:color w:val="000000"/>
        </w:rPr>
        <w:tab/>
      </w:r>
      <w:r w:rsidRPr="00A10EB5">
        <w:rPr>
          <w:color w:val="000000"/>
        </w:rPr>
        <w:tab/>
      </w:r>
      <w:r w:rsidRPr="00A10EB5">
        <w:rPr>
          <w:color w:val="000096"/>
        </w:rPr>
        <w:t>&lt;titlePart</w:t>
      </w:r>
      <w:r w:rsidRPr="00A10EB5">
        <w:rPr>
          <w:color w:val="F5844C"/>
        </w:rPr>
        <w:t xml:space="preserve"> type</w:t>
      </w:r>
      <w:r w:rsidRPr="00A10EB5">
        <w:rPr>
          <w:color w:val="FF8040"/>
        </w:rPr>
        <w:t>=</w:t>
      </w:r>
      <w:r w:rsidRPr="00A10EB5">
        <w:rPr>
          <w:color w:val="993300"/>
        </w:rPr>
        <w:t>"main"</w:t>
      </w:r>
      <w:r w:rsidRPr="00A10EB5">
        <w:rPr>
          <w:color w:val="000096"/>
        </w:rPr>
        <w:t>&gt;</w:t>
      </w:r>
      <w:r w:rsidRPr="00A10EB5">
        <w:rPr>
          <w:color w:val="000000"/>
        </w:rPr>
        <w:t xml:space="preserve">Reading, Writing, </w:t>
      </w:r>
      <w:r w:rsidRPr="00A10EB5">
        <w:rPr>
          <w:color w:val="969600"/>
        </w:rPr>
        <w:t>&amp;amp;</w:t>
      </w:r>
      <w:r w:rsidRPr="00A10EB5">
        <w:rPr>
          <w:color w:val="000000"/>
        </w:rPr>
        <w:t xml:space="preserve"> Race</w:t>
      </w:r>
      <w:r w:rsidRPr="00A10EB5">
        <w:rPr>
          <w:color w:val="000096"/>
        </w:rPr>
        <w:t>&lt;/titlePart&gt;</w:t>
      </w:r>
      <w:r w:rsidRPr="00A10EB5">
        <w:rPr>
          <w:color w:val="000000"/>
        </w:rPr>
        <w:br/>
      </w:r>
      <w:r w:rsidRPr="00A10EB5">
        <w:rPr>
          <w:color w:val="000000"/>
        </w:rPr>
        <w:tab/>
      </w:r>
      <w:r w:rsidRPr="00A10EB5">
        <w:rPr>
          <w:color w:val="000000"/>
        </w:rPr>
        <w:tab/>
      </w:r>
      <w:r w:rsidRPr="00A10EB5">
        <w:rPr>
          <w:color w:val="000000"/>
        </w:rPr>
        <w:tab/>
      </w:r>
      <w:r w:rsidRPr="00A10EB5">
        <w:rPr>
          <w:color w:val="000000"/>
        </w:rPr>
        <w:tab/>
      </w:r>
      <w:r w:rsidRPr="00A10EB5">
        <w:rPr>
          <w:color w:val="000000"/>
        </w:rPr>
        <w:tab/>
      </w:r>
      <w:r w:rsidRPr="00A10EB5">
        <w:rPr>
          <w:color w:val="000096"/>
        </w:rPr>
        <w:t>&lt;titlePart</w:t>
      </w:r>
      <w:r w:rsidRPr="00A10EB5">
        <w:rPr>
          <w:color w:val="F5844C"/>
        </w:rPr>
        <w:t xml:space="preserve"> type</w:t>
      </w:r>
      <w:r w:rsidRPr="00A10EB5">
        <w:rPr>
          <w:color w:val="FF8040"/>
        </w:rPr>
        <w:t>=</w:t>
      </w:r>
      <w:r w:rsidRPr="00A10EB5">
        <w:rPr>
          <w:color w:val="993300"/>
        </w:rPr>
        <w:t>"sub"</w:t>
      </w:r>
      <w:r w:rsidRPr="00A10EB5">
        <w:rPr>
          <w:color w:val="000096"/>
        </w:rPr>
        <w:t>&gt;</w:t>
      </w:r>
      <w:r w:rsidRPr="00A10EB5">
        <w:rPr>
          <w:color w:val="000000"/>
        </w:rPr>
        <w:t>The Desegregation of the Charlotte Schools</w:t>
      </w:r>
      <w:r w:rsidRPr="00A10EB5">
        <w:rPr>
          <w:color w:val="000096"/>
        </w:rPr>
        <w:t>&lt;/titlePart&gt;</w:t>
      </w:r>
      <w:r w:rsidRPr="00A10EB5">
        <w:rPr>
          <w:color w:val="000000"/>
        </w:rPr>
        <w:br/>
      </w:r>
      <w:r w:rsidRPr="00A10EB5">
        <w:rPr>
          <w:color w:val="000000"/>
        </w:rPr>
        <w:tab/>
      </w:r>
      <w:r w:rsidRPr="00A10EB5">
        <w:rPr>
          <w:color w:val="000000"/>
        </w:rPr>
        <w:tab/>
      </w:r>
      <w:r w:rsidRPr="00A10EB5">
        <w:rPr>
          <w:color w:val="000000"/>
        </w:rPr>
        <w:tab/>
      </w:r>
      <w:r w:rsidRPr="00A10EB5">
        <w:rPr>
          <w:color w:val="000000"/>
        </w:rPr>
        <w:tab/>
      </w:r>
      <w:r w:rsidRPr="00A10EB5">
        <w:rPr>
          <w:color w:val="000096"/>
        </w:rPr>
        <w:t>&lt;/docTitle&gt;</w:t>
      </w:r>
      <w:r w:rsidRPr="00A10EB5">
        <w:rPr>
          <w:color w:val="000000"/>
        </w:rPr>
        <w:br/>
      </w:r>
      <w:r w:rsidRPr="00A10EB5">
        <w:rPr>
          <w:color w:val="000000"/>
        </w:rPr>
        <w:tab/>
      </w:r>
      <w:r w:rsidRPr="00A10EB5">
        <w:rPr>
          <w:color w:val="000000"/>
        </w:rPr>
        <w:tab/>
      </w:r>
      <w:r w:rsidRPr="00A10EB5">
        <w:rPr>
          <w:color w:val="000000"/>
        </w:rPr>
        <w:tab/>
      </w:r>
      <w:r w:rsidRPr="00A10EB5">
        <w:rPr>
          <w:color w:val="000000"/>
        </w:rPr>
        <w:tab/>
      </w:r>
      <w:r w:rsidRPr="00A10EB5">
        <w:rPr>
          <w:color w:val="000096"/>
        </w:rPr>
        <w:t>&lt;byline&gt;&lt;docAuthor&gt;</w:t>
      </w:r>
      <w:r w:rsidRPr="00A10EB5">
        <w:rPr>
          <w:color w:val="000000"/>
        </w:rPr>
        <w:t>Davison M. Douglas</w:t>
      </w:r>
      <w:r w:rsidRPr="00A10EB5">
        <w:rPr>
          <w:color w:val="000096"/>
        </w:rPr>
        <w:t>&lt;/docAuthor&gt;&lt;/byline&gt;</w:t>
      </w:r>
      <w:r w:rsidRPr="00A10EB5">
        <w:rPr>
          <w:color w:val="000000"/>
        </w:rPr>
        <w:br/>
      </w:r>
      <w:r w:rsidRPr="00A10EB5">
        <w:rPr>
          <w:color w:val="000000"/>
        </w:rPr>
        <w:tab/>
      </w:r>
      <w:r w:rsidRPr="00A10EB5">
        <w:rPr>
          <w:color w:val="000000"/>
        </w:rPr>
        <w:tab/>
      </w:r>
      <w:r w:rsidRPr="00A10EB5">
        <w:rPr>
          <w:color w:val="000000"/>
        </w:rPr>
        <w:tab/>
      </w:r>
      <w:r w:rsidRPr="00A10EB5">
        <w:rPr>
          <w:color w:val="000000"/>
        </w:rPr>
        <w:tab/>
      </w:r>
      <w:r w:rsidRPr="00A10EB5">
        <w:rPr>
          <w:color w:val="000096"/>
        </w:rPr>
        <w:t>&lt;docImprint&gt;</w:t>
      </w:r>
      <w:r w:rsidRPr="00A10EB5">
        <w:rPr>
          <w:color w:val="000000"/>
        </w:rPr>
        <w:br/>
      </w:r>
      <w:r w:rsidRPr="00A10EB5">
        <w:rPr>
          <w:color w:val="000000"/>
        </w:rPr>
        <w:tab/>
      </w:r>
      <w:r w:rsidRPr="00A10EB5">
        <w:rPr>
          <w:color w:val="000000"/>
        </w:rPr>
        <w:tab/>
      </w:r>
      <w:r w:rsidRPr="00A10EB5">
        <w:rPr>
          <w:color w:val="000000"/>
        </w:rPr>
        <w:tab/>
      </w:r>
      <w:r w:rsidRPr="00A10EB5">
        <w:rPr>
          <w:color w:val="000000"/>
        </w:rPr>
        <w:tab/>
      </w:r>
      <w:r w:rsidRPr="00A10EB5">
        <w:rPr>
          <w:color w:val="000000"/>
        </w:rPr>
        <w:tab/>
      </w:r>
      <w:r w:rsidRPr="00A10EB5">
        <w:rPr>
          <w:color w:val="000096"/>
        </w:rPr>
        <w:t>&lt;publisher&gt;</w:t>
      </w:r>
      <w:r w:rsidRPr="00A10EB5">
        <w:rPr>
          <w:color w:val="000000"/>
        </w:rPr>
        <w:t>THE UNIVERSITY OF NORTH CAROLINA PRESS</w:t>
      </w:r>
      <w:r w:rsidRPr="00A10EB5">
        <w:rPr>
          <w:color w:val="000096"/>
        </w:rPr>
        <w:t>&lt;/publisher&gt;</w:t>
      </w:r>
      <w:r w:rsidRPr="00A10EB5">
        <w:rPr>
          <w:color w:val="000000"/>
        </w:rPr>
        <w:br/>
      </w:r>
      <w:r w:rsidRPr="00A10EB5">
        <w:rPr>
          <w:color w:val="000000"/>
        </w:rPr>
        <w:tab/>
      </w:r>
      <w:r w:rsidRPr="00A10EB5">
        <w:rPr>
          <w:color w:val="000000"/>
        </w:rPr>
        <w:tab/>
      </w:r>
      <w:r w:rsidRPr="00A10EB5">
        <w:rPr>
          <w:color w:val="000000"/>
        </w:rPr>
        <w:tab/>
      </w:r>
      <w:r w:rsidRPr="00A10EB5">
        <w:rPr>
          <w:color w:val="000000"/>
        </w:rPr>
        <w:tab/>
      </w:r>
      <w:r w:rsidRPr="00A10EB5">
        <w:rPr>
          <w:color w:val="000000"/>
        </w:rPr>
        <w:tab/>
      </w:r>
      <w:r w:rsidRPr="00A10EB5">
        <w:rPr>
          <w:color w:val="000096"/>
        </w:rPr>
        <w:t>&lt;pubPlace&gt;</w:t>
      </w:r>
      <w:r w:rsidRPr="00A10EB5">
        <w:rPr>
          <w:color w:val="000000"/>
        </w:rPr>
        <w:t xml:space="preserve">Chapel Hill </w:t>
      </w:r>
      <w:r w:rsidRPr="00A10EB5">
        <w:rPr>
          <w:color w:val="969600"/>
        </w:rPr>
        <w:t>&amp;amp;</w:t>
      </w:r>
      <w:r w:rsidRPr="00A10EB5">
        <w:rPr>
          <w:color w:val="000000"/>
        </w:rPr>
        <w:t xml:space="preserve"> London</w:t>
      </w:r>
      <w:r w:rsidRPr="00A10EB5">
        <w:rPr>
          <w:color w:val="000096"/>
        </w:rPr>
        <w:t>&lt;/pubPlace&gt;</w:t>
      </w:r>
      <w:r w:rsidRPr="00A10EB5">
        <w:rPr>
          <w:color w:val="000000"/>
        </w:rPr>
        <w:br/>
      </w:r>
      <w:r w:rsidRPr="00A10EB5">
        <w:rPr>
          <w:color w:val="000000"/>
        </w:rPr>
        <w:tab/>
      </w:r>
      <w:r w:rsidRPr="00A10EB5">
        <w:rPr>
          <w:color w:val="000000"/>
        </w:rPr>
        <w:tab/>
      </w:r>
      <w:r w:rsidRPr="00A10EB5">
        <w:rPr>
          <w:color w:val="000000"/>
        </w:rPr>
        <w:tab/>
      </w:r>
      <w:r w:rsidRPr="00A10EB5">
        <w:rPr>
          <w:color w:val="000000"/>
        </w:rPr>
        <w:tab/>
      </w:r>
      <w:r w:rsidRPr="00A10EB5">
        <w:rPr>
          <w:color w:val="000096"/>
        </w:rPr>
        <w:t>&lt;/docImprint&gt;</w:t>
      </w:r>
      <w:r w:rsidRPr="00A10EB5">
        <w:rPr>
          <w:color w:val="000000"/>
        </w:rPr>
        <w:br/>
      </w:r>
      <w:r w:rsidRPr="00A10EB5">
        <w:rPr>
          <w:color w:val="000000"/>
        </w:rPr>
        <w:tab/>
      </w:r>
      <w:r w:rsidRPr="00A10EB5">
        <w:rPr>
          <w:color w:val="000000"/>
        </w:rPr>
        <w:tab/>
      </w:r>
      <w:r w:rsidRPr="00A10EB5">
        <w:rPr>
          <w:color w:val="000000"/>
        </w:rPr>
        <w:tab/>
      </w:r>
      <w:r w:rsidRPr="00A10EB5">
        <w:rPr>
          <w:color w:val="000096"/>
        </w:rPr>
        <w:t>&lt;/titlePage&gt;</w:t>
      </w:r>
    </w:p>
    <w:p w:rsidR="001E0305" w:rsidRDefault="001E0305" w:rsidP="001E0305">
      <w:pPr>
        <w:pStyle w:val="Heading2"/>
      </w:pPr>
      <w:bookmarkStart w:id="92" w:name="_Toc77151933"/>
      <w:bookmarkStart w:id="93" w:name="_Toc138309415"/>
      <w:bookmarkStart w:id="94" w:name="_Toc170444927"/>
      <w:r>
        <w:t>Frontmatter Elements</w:t>
      </w:r>
      <w:bookmarkEnd w:id="92"/>
      <w:bookmarkEnd w:id="93"/>
      <w:bookmarkEnd w:id="94"/>
    </w:p>
    <w:p w:rsidR="001E0305" w:rsidRDefault="001E0305" w:rsidP="001E0305">
      <w:pPr>
        <w:pStyle w:val="BodyText"/>
      </w:pPr>
      <w:r>
        <w:t>Frontmatter elements will be contained within &lt;div&gt; elements, with a type attribute indicating the name. &lt;head&gt; will be used when the frontmatter name is displayed on the print page. Various elements will be used to indicate children elements on the page, including &lt;l&gt; when line breaks are important, &lt;list&gt; elements for items like table of contents, and &lt;p&gt; for paragraph based text. Please see section 6.6 on lists as well as section 4.3 on linking for more information on those topics.</w:t>
      </w:r>
    </w:p>
    <w:p w:rsidR="001E0305" w:rsidRDefault="001E0305" w:rsidP="001E0305">
      <w:pPr>
        <w:pStyle w:val="Heading3"/>
      </w:pPr>
      <w:bookmarkStart w:id="95" w:name="_Toc77151934"/>
      <w:bookmarkStart w:id="96" w:name="_Toc138309416"/>
      <w:bookmarkStart w:id="97" w:name="_Toc170444928"/>
      <w:r>
        <w:t>&lt;div&gt; Example: Copyright</w:t>
      </w:r>
      <w:bookmarkEnd w:id="95"/>
      <w:bookmarkEnd w:id="96"/>
      <w:bookmarkEnd w:id="97"/>
    </w:p>
    <w:p w:rsidR="001E0305" w:rsidRDefault="001E0305" w:rsidP="001E0305">
      <w:pPr>
        <w:pStyle w:val="HTMLPreformatted"/>
        <w:rPr>
          <w:color w:val="000096"/>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sidRPr="00D32CC2">
        <w:rPr>
          <w:color w:val="000096"/>
        </w:rPr>
        <w:t>&lt;div</w:t>
      </w:r>
      <w:r w:rsidRPr="00D32CC2">
        <w:rPr>
          <w:color w:val="F5844C"/>
        </w:rPr>
        <w:t xml:space="preserve"> type</w:t>
      </w:r>
      <w:r w:rsidRPr="00D32CC2">
        <w:rPr>
          <w:color w:val="FF8040"/>
        </w:rPr>
        <w:t>=</w:t>
      </w:r>
      <w:r w:rsidRPr="00D32CC2">
        <w:rPr>
          <w:color w:val="993300"/>
        </w:rPr>
        <w:t>"copyright"</w:t>
      </w:r>
      <w:r w:rsidRPr="00D32CC2">
        <w:rPr>
          <w:color w:val="000096"/>
        </w:rPr>
        <w:t>&gt;</w:t>
      </w:r>
    </w:p>
    <w:p w:rsidR="001E0305" w:rsidRPr="00D32CC2" w:rsidRDefault="001E0305" w:rsidP="001E0305">
      <w:pPr>
        <w:pStyle w:val="HTMLPreformatted"/>
      </w:pPr>
      <w:r>
        <w:rPr>
          <w:color w:val="000096"/>
        </w:rPr>
        <w:tab/>
      </w:r>
      <w:r>
        <w:rPr>
          <w:color w:val="000096"/>
        </w:rPr>
        <w:tab/>
      </w:r>
      <w:r>
        <w:rPr>
          <w:color w:val="000096"/>
        </w:rPr>
        <w:tab/>
      </w:r>
      <w:r w:rsidRPr="00D32CC2">
        <w:rPr>
          <w:color w:val="000096"/>
        </w:rPr>
        <w:t>&lt;pb</w:t>
      </w:r>
      <w:r w:rsidRPr="00D32CC2">
        <w:rPr>
          <w:color w:val="F5844C"/>
        </w:rPr>
        <w:t xml:space="preserve"> xml:id</w:t>
      </w:r>
      <w:r w:rsidRPr="00D32CC2">
        <w:rPr>
          <w:color w:val="FF8040"/>
        </w:rPr>
        <w:t>=</w:t>
      </w:r>
      <w:r w:rsidRPr="00D32CC2">
        <w:rPr>
          <w:color w:val="993300"/>
        </w:rPr>
        <w:t>"pgiv"</w:t>
      </w:r>
      <w:r w:rsidRPr="00D32CC2">
        <w:rPr>
          <w:color w:val="F5844C"/>
        </w:rPr>
        <w:t xml:space="preserve"> n</w:t>
      </w:r>
      <w:r w:rsidRPr="00D32CC2">
        <w:rPr>
          <w:color w:val="FF8040"/>
        </w:rPr>
        <w:t>=</w:t>
      </w:r>
      <w:r w:rsidRPr="00D32CC2">
        <w:rPr>
          <w:color w:val="993300"/>
        </w:rPr>
        <w:t>"iv"</w:t>
      </w:r>
      <w:r w:rsidRPr="00D32CC2">
        <w:rPr>
          <w:color w:val="000096"/>
        </w:rPr>
        <w:t>/&gt;</w:t>
      </w:r>
      <w:r w:rsidRPr="00D32CC2">
        <w:rPr>
          <w:color w:val="000000"/>
        </w:rPr>
        <w:br/>
      </w:r>
      <w:r w:rsidRPr="00D32CC2">
        <w:rPr>
          <w:color w:val="000000"/>
        </w:rPr>
        <w:tab/>
      </w:r>
      <w:r w:rsidRPr="00D32CC2">
        <w:rPr>
          <w:color w:val="000000"/>
        </w:rPr>
        <w:tab/>
      </w:r>
      <w:r w:rsidRPr="00D32CC2">
        <w:rPr>
          <w:color w:val="000000"/>
        </w:rPr>
        <w:tab/>
      </w:r>
      <w:r w:rsidRPr="00D32CC2">
        <w:rPr>
          <w:color w:val="000000"/>
        </w:rPr>
        <w:tab/>
      </w:r>
      <w:r w:rsidRPr="00D32CC2">
        <w:rPr>
          <w:color w:val="000096"/>
        </w:rPr>
        <w:t>&lt;lg&gt;</w:t>
      </w:r>
      <w:r w:rsidRPr="00D32CC2">
        <w:rPr>
          <w:color w:val="000000"/>
        </w:rPr>
        <w:br/>
      </w:r>
      <w:r w:rsidRPr="00D32CC2">
        <w:rPr>
          <w:color w:val="000000"/>
        </w:rPr>
        <w:tab/>
      </w:r>
      <w:r w:rsidRPr="00D32CC2">
        <w:rPr>
          <w:color w:val="000000"/>
        </w:rPr>
        <w:tab/>
      </w:r>
      <w:r w:rsidRPr="00D32CC2">
        <w:rPr>
          <w:color w:val="000000"/>
        </w:rPr>
        <w:tab/>
      </w:r>
      <w:r w:rsidRPr="00D32CC2">
        <w:rPr>
          <w:color w:val="000000"/>
        </w:rPr>
        <w:tab/>
      </w:r>
      <w:r w:rsidRPr="00D32CC2">
        <w:rPr>
          <w:color w:val="000096"/>
        </w:rPr>
        <w:t>&lt;l&gt;</w:t>
      </w:r>
      <w:r w:rsidRPr="00D32CC2">
        <w:rPr>
          <w:color w:val="969600"/>
        </w:rPr>
        <w:t>&amp;#169;</w:t>
      </w:r>
      <w:r w:rsidRPr="00D32CC2">
        <w:rPr>
          <w:color w:val="000000"/>
        </w:rPr>
        <w:t xml:space="preserve"> </w:t>
      </w:r>
      <w:r w:rsidRPr="00D32CC2">
        <w:rPr>
          <w:color w:val="000096"/>
        </w:rPr>
        <w:t>&lt;date&gt;</w:t>
      </w:r>
      <w:r w:rsidRPr="00D32CC2">
        <w:rPr>
          <w:color w:val="000000"/>
        </w:rPr>
        <w:t>2007</w:t>
      </w:r>
      <w:r w:rsidRPr="00D32CC2">
        <w:rPr>
          <w:color w:val="000096"/>
        </w:rPr>
        <w:t>&lt;/date&gt;</w:t>
      </w:r>
      <w:r w:rsidRPr="00D32CC2">
        <w:rPr>
          <w:color w:val="000000"/>
        </w:rPr>
        <w:t xml:space="preserve"> The University of North Carolina Press</w:t>
      </w:r>
      <w:r w:rsidRPr="00D32CC2">
        <w:rPr>
          <w:color w:val="000096"/>
        </w:rPr>
        <w:t>&lt;/l&gt;</w:t>
      </w:r>
      <w:r w:rsidRPr="00D32CC2">
        <w:rPr>
          <w:color w:val="000000"/>
        </w:rPr>
        <w:br/>
      </w:r>
      <w:r w:rsidRPr="00D32CC2">
        <w:rPr>
          <w:color w:val="000000"/>
        </w:rPr>
        <w:tab/>
      </w:r>
      <w:r w:rsidRPr="00D32CC2">
        <w:rPr>
          <w:color w:val="000000"/>
        </w:rPr>
        <w:tab/>
      </w:r>
      <w:r w:rsidRPr="00D32CC2">
        <w:rPr>
          <w:color w:val="000000"/>
        </w:rPr>
        <w:tab/>
      </w:r>
      <w:r w:rsidRPr="00D32CC2">
        <w:rPr>
          <w:color w:val="000000"/>
        </w:rPr>
        <w:tab/>
      </w:r>
      <w:r w:rsidRPr="00D32CC2">
        <w:rPr>
          <w:color w:val="000096"/>
        </w:rPr>
        <w:t>&lt;l&gt;</w:t>
      </w:r>
      <w:r w:rsidRPr="00D32CC2">
        <w:rPr>
          <w:color w:val="000000"/>
        </w:rPr>
        <w:t>All rights reserved</w:t>
      </w:r>
      <w:r w:rsidRPr="00D32CC2">
        <w:rPr>
          <w:color w:val="000096"/>
        </w:rPr>
        <w:t>&lt;/l&gt;</w:t>
      </w:r>
      <w:r w:rsidRPr="00D32CC2">
        <w:rPr>
          <w:color w:val="000000"/>
        </w:rPr>
        <w:br/>
      </w:r>
      <w:r w:rsidRPr="00D32CC2">
        <w:rPr>
          <w:color w:val="000000"/>
        </w:rPr>
        <w:tab/>
      </w:r>
      <w:r w:rsidRPr="00D32CC2">
        <w:rPr>
          <w:color w:val="000000"/>
        </w:rPr>
        <w:tab/>
      </w:r>
      <w:r w:rsidRPr="00D32CC2">
        <w:rPr>
          <w:color w:val="000000"/>
        </w:rPr>
        <w:tab/>
      </w:r>
      <w:r w:rsidRPr="00D32CC2">
        <w:rPr>
          <w:color w:val="000000"/>
        </w:rPr>
        <w:tab/>
      </w:r>
      <w:r w:rsidRPr="00D32CC2">
        <w:rPr>
          <w:color w:val="000096"/>
        </w:rPr>
        <w:t>&lt;l&gt;</w:t>
      </w:r>
      <w:r w:rsidRPr="00D32CC2">
        <w:rPr>
          <w:color w:val="000000"/>
        </w:rPr>
        <w:t>Set in Scala, The Sans, and Campaign types by</w:t>
      </w:r>
      <w:r w:rsidRPr="00D32CC2">
        <w:rPr>
          <w:color w:val="000096"/>
        </w:rPr>
        <w:t>&lt;/l&gt;</w:t>
      </w:r>
      <w:r w:rsidRPr="00D32CC2">
        <w:rPr>
          <w:color w:val="000000"/>
        </w:rPr>
        <w:br/>
      </w:r>
      <w:r w:rsidRPr="00D32CC2">
        <w:rPr>
          <w:color w:val="000000"/>
        </w:rPr>
        <w:tab/>
      </w:r>
      <w:r w:rsidRPr="00D32CC2">
        <w:rPr>
          <w:color w:val="000000"/>
        </w:rPr>
        <w:tab/>
      </w:r>
      <w:r w:rsidRPr="00D32CC2">
        <w:rPr>
          <w:color w:val="000000"/>
        </w:rPr>
        <w:tab/>
      </w:r>
      <w:r w:rsidRPr="00D32CC2">
        <w:rPr>
          <w:color w:val="000000"/>
        </w:rPr>
        <w:tab/>
      </w:r>
      <w:r w:rsidRPr="00D32CC2">
        <w:rPr>
          <w:color w:val="000096"/>
        </w:rPr>
        <w:t>&lt;l&gt;</w:t>
      </w:r>
      <w:r w:rsidRPr="00D32CC2">
        <w:rPr>
          <w:color w:val="000000"/>
        </w:rPr>
        <w:t>Keystone Typesetting, Inc.</w:t>
      </w:r>
      <w:r w:rsidRPr="00D32CC2">
        <w:rPr>
          <w:color w:val="000096"/>
        </w:rPr>
        <w:t>&lt;/l&gt;</w:t>
      </w:r>
      <w:r w:rsidRPr="00D32CC2">
        <w:rPr>
          <w:color w:val="000000"/>
        </w:rPr>
        <w:br/>
      </w:r>
      <w:r w:rsidRPr="00D32CC2">
        <w:rPr>
          <w:color w:val="000000"/>
        </w:rPr>
        <w:tab/>
      </w:r>
      <w:r w:rsidRPr="00D32CC2">
        <w:rPr>
          <w:color w:val="000000"/>
        </w:rPr>
        <w:tab/>
      </w:r>
      <w:r w:rsidRPr="00D32CC2">
        <w:rPr>
          <w:color w:val="000000"/>
        </w:rPr>
        <w:tab/>
      </w:r>
      <w:r w:rsidRPr="00D32CC2">
        <w:rPr>
          <w:color w:val="000000"/>
        </w:rPr>
        <w:tab/>
      </w:r>
      <w:r w:rsidRPr="00D32CC2">
        <w:rPr>
          <w:color w:val="000096"/>
        </w:rPr>
        <w:t>&lt;l&gt;</w:t>
      </w:r>
      <w:r w:rsidRPr="00D32CC2">
        <w:rPr>
          <w:color w:val="000000"/>
        </w:rPr>
        <w:t>Manufactured in the United States of America</w:t>
      </w:r>
      <w:r w:rsidRPr="00D32CC2">
        <w:rPr>
          <w:color w:val="000096"/>
        </w:rPr>
        <w:t>&lt;/l&gt;</w:t>
      </w:r>
      <w:r w:rsidRPr="00D32CC2">
        <w:rPr>
          <w:color w:val="000000"/>
        </w:rPr>
        <w:br/>
      </w:r>
      <w:r w:rsidRPr="00D32CC2">
        <w:rPr>
          <w:color w:val="000000"/>
        </w:rPr>
        <w:tab/>
      </w:r>
      <w:r w:rsidRPr="00D32CC2">
        <w:rPr>
          <w:color w:val="000000"/>
        </w:rPr>
        <w:tab/>
      </w:r>
      <w:r w:rsidRPr="00D32CC2">
        <w:rPr>
          <w:color w:val="000000"/>
        </w:rPr>
        <w:tab/>
      </w:r>
      <w:r w:rsidRPr="00D32CC2">
        <w:rPr>
          <w:color w:val="000000"/>
        </w:rPr>
        <w:tab/>
      </w:r>
      <w:r w:rsidRPr="00D32CC2">
        <w:rPr>
          <w:color w:val="000096"/>
        </w:rPr>
        <w:t>&lt;l&gt;</w:t>
      </w:r>
      <w:r w:rsidRPr="00D32CC2">
        <w:rPr>
          <w:color w:val="000000"/>
        </w:rPr>
        <w:t>This book was published with the assistance of</w:t>
      </w:r>
      <w:r w:rsidRPr="00D32CC2">
        <w:rPr>
          <w:color w:val="000096"/>
        </w:rPr>
        <w:t>&lt;/l&gt;</w:t>
      </w:r>
      <w:r w:rsidRPr="00D32CC2">
        <w:rPr>
          <w:color w:val="000000"/>
        </w:rPr>
        <w:br/>
      </w:r>
      <w:r w:rsidRPr="00D32CC2">
        <w:rPr>
          <w:color w:val="000000"/>
        </w:rPr>
        <w:tab/>
      </w:r>
      <w:r w:rsidRPr="00D32CC2">
        <w:rPr>
          <w:color w:val="000000"/>
        </w:rPr>
        <w:tab/>
      </w:r>
      <w:r w:rsidRPr="00D32CC2">
        <w:rPr>
          <w:color w:val="000000"/>
        </w:rPr>
        <w:tab/>
      </w:r>
      <w:r w:rsidRPr="00D32CC2">
        <w:rPr>
          <w:color w:val="000000"/>
        </w:rPr>
        <w:tab/>
      </w:r>
      <w:r w:rsidRPr="00D32CC2">
        <w:rPr>
          <w:color w:val="000096"/>
        </w:rPr>
        <w:t>&lt;l&gt;</w:t>
      </w:r>
      <w:r w:rsidRPr="00D32CC2">
        <w:rPr>
          <w:color w:val="000000"/>
        </w:rPr>
        <w:t>the Thornton H. Brooks Fund of the University of</w:t>
      </w:r>
      <w:r w:rsidRPr="00D32CC2">
        <w:rPr>
          <w:color w:val="000096"/>
        </w:rPr>
        <w:t>&lt;/l&gt;</w:t>
      </w:r>
      <w:r w:rsidRPr="00D32CC2">
        <w:rPr>
          <w:color w:val="000000"/>
        </w:rPr>
        <w:br/>
      </w:r>
      <w:r w:rsidRPr="00D32CC2">
        <w:rPr>
          <w:color w:val="000000"/>
        </w:rPr>
        <w:tab/>
      </w:r>
      <w:r w:rsidRPr="00D32CC2">
        <w:rPr>
          <w:color w:val="000000"/>
        </w:rPr>
        <w:tab/>
      </w:r>
      <w:r w:rsidRPr="00D32CC2">
        <w:rPr>
          <w:color w:val="000000"/>
        </w:rPr>
        <w:tab/>
      </w:r>
      <w:r w:rsidRPr="00D32CC2">
        <w:rPr>
          <w:color w:val="000000"/>
        </w:rPr>
        <w:tab/>
      </w:r>
      <w:r w:rsidRPr="00D32CC2">
        <w:rPr>
          <w:color w:val="000096"/>
        </w:rPr>
        <w:t>&lt;l&gt;</w:t>
      </w:r>
      <w:r w:rsidRPr="00D32CC2">
        <w:rPr>
          <w:color w:val="000000"/>
        </w:rPr>
        <w:t>North Carolina Press.</w:t>
      </w:r>
      <w:r w:rsidRPr="00D32CC2">
        <w:rPr>
          <w:color w:val="000096"/>
        </w:rPr>
        <w:t>&lt;/l&gt;</w:t>
      </w:r>
      <w:r w:rsidRPr="00D32CC2">
        <w:rPr>
          <w:color w:val="000000"/>
        </w:rPr>
        <w:br/>
      </w:r>
      <w:r w:rsidRPr="00D32CC2">
        <w:rPr>
          <w:color w:val="000000"/>
        </w:rPr>
        <w:tab/>
      </w:r>
      <w:r w:rsidRPr="00D32CC2">
        <w:rPr>
          <w:color w:val="000000"/>
        </w:rPr>
        <w:tab/>
      </w:r>
      <w:r w:rsidRPr="00D32CC2">
        <w:rPr>
          <w:color w:val="000000"/>
        </w:rPr>
        <w:tab/>
      </w:r>
      <w:r w:rsidRPr="00D32CC2">
        <w:rPr>
          <w:color w:val="000000"/>
        </w:rPr>
        <w:tab/>
      </w:r>
      <w:r w:rsidRPr="00D32CC2">
        <w:rPr>
          <w:color w:val="000096"/>
        </w:rPr>
        <w:t>&lt;</w:t>
      </w:r>
      <w:r>
        <w:rPr>
          <w:color w:val="000096"/>
        </w:rPr>
        <w:t>/</w:t>
      </w:r>
      <w:r w:rsidRPr="00D32CC2">
        <w:rPr>
          <w:color w:val="000096"/>
        </w:rPr>
        <w:t>lg&gt;</w:t>
      </w:r>
      <w:r w:rsidRPr="00D32CC2">
        <w:rPr>
          <w:color w:val="000000"/>
        </w:rPr>
        <w:br/>
      </w:r>
      <w:r w:rsidRPr="00D32CC2">
        <w:rPr>
          <w:color w:val="000000"/>
        </w:rPr>
        <w:tab/>
      </w:r>
      <w:r w:rsidRPr="00D32CC2">
        <w:rPr>
          <w:color w:val="000000"/>
        </w:rPr>
        <w:tab/>
      </w:r>
      <w:r w:rsidRPr="00D32CC2">
        <w:rPr>
          <w:color w:val="000000"/>
        </w:rPr>
        <w:tab/>
      </w:r>
      <w:r w:rsidRPr="00D32CC2">
        <w:rPr>
          <w:color w:val="000096"/>
        </w:rPr>
        <w:t>&lt;/div&gt;</w:t>
      </w:r>
    </w:p>
    <w:p w:rsidR="001E0305" w:rsidRDefault="001E0305" w:rsidP="001E0305">
      <w:pPr>
        <w:pStyle w:val="Heading3"/>
      </w:pPr>
      <w:bookmarkStart w:id="98" w:name="_Toc77151935"/>
      <w:bookmarkStart w:id="99" w:name="_Toc138309417"/>
      <w:bookmarkStart w:id="100" w:name="_Toc170444929"/>
      <w:r>
        <w:t>&lt;div&gt; Example: Dedication</w:t>
      </w:r>
      <w:bookmarkEnd w:id="98"/>
      <w:bookmarkEnd w:id="99"/>
      <w:bookmarkEnd w:id="100"/>
    </w:p>
    <w:p w:rsidR="001E0305" w:rsidRPr="00613505" w:rsidRDefault="001E0305" w:rsidP="001E0305">
      <w:pPr>
        <w:pStyle w:val="HTMLPreformatted"/>
        <w:rPr>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sidRPr="00613505">
        <w:rPr>
          <w:color w:val="000096"/>
        </w:rPr>
        <w:t>&lt;div</w:t>
      </w:r>
      <w:r w:rsidRPr="00613505">
        <w:rPr>
          <w:color w:val="F5844C"/>
        </w:rPr>
        <w:t xml:space="preserve"> type</w:t>
      </w:r>
      <w:r w:rsidRPr="00613505">
        <w:rPr>
          <w:color w:val="FF8040"/>
        </w:rPr>
        <w:t>=</w:t>
      </w:r>
      <w:r w:rsidRPr="00613505">
        <w:rPr>
          <w:color w:val="993300"/>
        </w:rPr>
        <w:t>"dedication"</w:t>
      </w:r>
      <w:r w:rsidRPr="00613505">
        <w:rPr>
          <w:color w:val="000096"/>
        </w:rPr>
        <w:t>&gt;</w:t>
      </w:r>
      <w:r w:rsidRPr="00613505">
        <w:rPr>
          <w:color w:val="000000"/>
        </w:rPr>
        <w:br/>
      </w:r>
      <w:r w:rsidRPr="00613505">
        <w:rPr>
          <w:color w:val="000000"/>
        </w:rPr>
        <w:tab/>
      </w:r>
      <w:r w:rsidRPr="00613505">
        <w:rPr>
          <w:color w:val="000000"/>
        </w:rPr>
        <w:tab/>
      </w:r>
      <w:r w:rsidRPr="00613505">
        <w:rPr>
          <w:color w:val="000000"/>
        </w:rPr>
        <w:tab/>
      </w:r>
      <w:r w:rsidRPr="00613505">
        <w:rPr>
          <w:color w:val="000000"/>
        </w:rPr>
        <w:tab/>
      </w:r>
      <w:r w:rsidRPr="00613505">
        <w:rPr>
          <w:color w:val="000096"/>
        </w:rPr>
        <w:t>&lt;pb</w:t>
      </w:r>
      <w:r w:rsidRPr="00613505">
        <w:rPr>
          <w:color w:val="F5844C"/>
        </w:rPr>
        <w:t xml:space="preserve"> xml:id</w:t>
      </w:r>
      <w:r w:rsidRPr="00613505">
        <w:rPr>
          <w:color w:val="FF8040"/>
        </w:rPr>
        <w:t>=</w:t>
      </w:r>
      <w:r w:rsidRPr="00613505">
        <w:rPr>
          <w:color w:val="993300"/>
        </w:rPr>
        <w:t>"pgv"</w:t>
      </w:r>
      <w:r w:rsidRPr="00613505">
        <w:rPr>
          <w:color w:val="F5844C"/>
        </w:rPr>
        <w:t xml:space="preserve"> n</w:t>
      </w:r>
      <w:r w:rsidRPr="00613505">
        <w:rPr>
          <w:color w:val="FF8040"/>
        </w:rPr>
        <w:t>=</w:t>
      </w:r>
      <w:r w:rsidRPr="00613505">
        <w:rPr>
          <w:color w:val="993300"/>
        </w:rPr>
        <w:t>"v"</w:t>
      </w:r>
      <w:r w:rsidRPr="00613505">
        <w:rPr>
          <w:color w:val="000096"/>
        </w:rPr>
        <w:t>/&gt;</w:t>
      </w:r>
      <w:r w:rsidRPr="00613505">
        <w:rPr>
          <w:color w:val="000000"/>
        </w:rPr>
        <w:br/>
      </w:r>
      <w:r w:rsidRPr="00613505">
        <w:rPr>
          <w:color w:val="000000"/>
        </w:rPr>
        <w:tab/>
      </w:r>
      <w:r w:rsidRPr="00613505">
        <w:rPr>
          <w:color w:val="000000"/>
        </w:rPr>
        <w:tab/>
      </w:r>
      <w:r w:rsidRPr="00613505">
        <w:rPr>
          <w:color w:val="000000"/>
        </w:rPr>
        <w:tab/>
      </w:r>
      <w:r w:rsidRPr="00613505">
        <w:rPr>
          <w:color w:val="000000"/>
        </w:rPr>
        <w:tab/>
      </w:r>
      <w:r w:rsidRPr="00613505">
        <w:rPr>
          <w:color w:val="000096"/>
        </w:rPr>
        <w:t>&lt;lg&gt;</w:t>
      </w:r>
      <w:r w:rsidRPr="00613505">
        <w:rPr>
          <w:color w:val="000000"/>
        </w:rPr>
        <w:br/>
      </w:r>
      <w:r w:rsidRPr="00613505">
        <w:rPr>
          <w:color w:val="000000"/>
        </w:rPr>
        <w:tab/>
      </w:r>
      <w:r w:rsidRPr="00613505">
        <w:rPr>
          <w:color w:val="000000"/>
        </w:rPr>
        <w:tab/>
      </w:r>
      <w:r w:rsidRPr="00613505">
        <w:rPr>
          <w:color w:val="000000"/>
        </w:rPr>
        <w:tab/>
      </w:r>
      <w:r w:rsidRPr="00613505">
        <w:rPr>
          <w:color w:val="000000"/>
        </w:rPr>
        <w:tab/>
      </w:r>
      <w:r w:rsidRPr="00613505">
        <w:rPr>
          <w:color w:val="000000"/>
        </w:rPr>
        <w:tab/>
      </w:r>
      <w:r w:rsidRPr="00613505">
        <w:rPr>
          <w:color w:val="000096"/>
        </w:rPr>
        <w:t>&lt;l&gt;&lt;hi</w:t>
      </w:r>
      <w:r w:rsidRPr="00613505">
        <w:rPr>
          <w:color w:val="F5844C"/>
        </w:rPr>
        <w:t xml:space="preserve"> rend</w:t>
      </w:r>
      <w:r w:rsidRPr="00613505">
        <w:rPr>
          <w:color w:val="FF8040"/>
        </w:rPr>
        <w:t>=</w:t>
      </w:r>
      <w:r w:rsidRPr="00613505">
        <w:rPr>
          <w:color w:val="993300"/>
        </w:rPr>
        <w:t>"italic"</w:t>
      </w:r>
      <w:r w:rsidRPr="00613505">
        <w:rPr>
          <w:color w:val="000096"/>
        </w:rPr>
        <w:t>&gt;</w:t>
      </w:r>
      <w:r w:rsidRPr="00613505">
        <w:rPr>
          <w:color w:val="000000"/>
        </w:rPr>
        <w:t>To my parents</w:t>
      </w:r>
      <w:r w:rsidRPr="00613505">
        <w:rPr>
          <w:color w:val="000096"/>
        </w:rPr>
        <w:t>&lt;/hi&gt;&lt;/l&gt;</w:t>
      </w:r>
      <w:r w:rsidRPr="00613505">
        <w:rPr>
          <w:color w:val="000000"/>
        </w:rPr>
        <w:br/>
      </w:r>
      <w:r w:rsidRPr="00613505">
        <w:rPr>
          <w:color w:val="000000"/>
        </w:rPr>
        <w:tab/>
      </w:r>
      <w:r w:rsidRPr="00613505">
        <w:rPr>
          <w:color w:val="000000"/>
        </w:rPr>
        <w:tab/>
      </w:r>
      <w:r w:rsidRPr="00613505">
        <w:rPr>
          <w:color w:val="000000"/>
        </w:rPr>
        <w:tab/>
      </w:r>
      <w:r w:rsidRPr="00613505">
        <w:rPr>
          <w:color w:val="000000"/>
        </w:rPr>
        <w:tab/>
      </w:r>
      <w:r w:rsidRPr="00613505">
        <w:rPr>
          <w:color w:val="000000"/>
        </w:rPr>
        <w:tab/>
      </w:r>
      <w:r w:rsidRPr="00613505">
        <w:rPr>
          <w:color w:val="000096"/>
        </w:rPr>
        <w:t>&lt;l&gt;</w:t>
      </w:r>
      <w:r w:rsidRPr="00613505">
        <w:rPr>
          <w:color w:val="000000"/>
        </w:rPr>
        <w:t>J</w:t>
      </w:r>
      <w:r w:rsidRPr="00613505">
        <w:rPr>
          <w:color w:val="000096"/>
        </w:rPr>
        <w:t>&lt;hi</w:t>
      </w:r>
      <w:r w:rsidRPr="00613505">
        <w:rPr>
          <w:color w:val="F5844C"/>
        </w:rPr>
        <w:t xml:space="preserve"> rend</w:t>
      </w:r>
      <w:r w:rsidRPr="00613505">
        <w:rPr>
          <w:color w:val="FF8040"/>
        </w:rPr>
        <w:t>=</w:t>
      </w:r>
      <w:r w:rsidRPr="00613505">
        <w:rPr>
          <w:color w:val="993300"/>
        </w:rPr>
        <w:t>"sc"</w:t>
      </w:r>
      <w:r w:rsidRPr="00613505">
        <w:rPr>
          <w:color w:val="000096"/>
        </w:rPr>
        <w:t>&gt;</w:t>
      </w:r>
      <w:r w:rsidRPr="00613505">
        <w:rPr>
          <w:color w:val="000000"/>
        </w:rPr>
        <w:t>ohn</w:t>
      </w:r>
      <w:r w:rsidRPr="00613505">
        <w:rPr>
          <w:color w:val="000096"/>
        </w:rPr>
        <w:t>&lt;/hi&gt;</w:t>
      </w:r>
      <w:r w:rsidRPr="00613505">
        <w:rPr>
          <w:color w:val="000000"/>
        </w:rPr>
        <w:t xml:space="preserve"> M</w:t>
      </w:r>
      <w:r w:rsidRPr="00613505">
        <w:rPr>
          <w:color w:val="000096"/>
        </w:rPr>
        <w:t>&lt;hi</w:t>
      </w:r>
      <w:r w:rsidRPr="00613505">
        <w:rPr>
          <w:color w:val="F5844C"/>
        </w:rPr>
        <w:t xml:space="preserve"> rend</w:t>
      </w:r>
      <w:r w:rsidRPr="00613505">
        <w:rPr>
          <w:color w:val="FF8040"/>
        </w:rPr>
        <w:t>=</w:t>
      </w:r>
      <w:r w:rsidRPr="00613505">
        <w:rPr>
          <w:color w:val="993300"/>
        </w:rPr>
        <w:t>"sc"</w:t>
      </w:r>
      <w:r w:rsidRPr="00613505">
        <w:rPr>
          <w:color w:val="000096"/>
        </w:rPr>
        <w:t>&gt;</w:t>
      </w:r>
      <w:r w:rsidRPr="00613505">
        <w:rPr>
          <w:color w:val="000000"/>
        </w:rPr>
        <w:t>unroe</w:t>
      </w:r>
      <w:r w:rsidRPr="00613505">
        <w:rPr>
          <w:color w:val="000096"/>
        </w:rPr>
        <w:t>&lt;/hi&gt;</w:t>
      </w:r>
      <w:r w:rsidRPr="00613505">
        <w:rPr>
          <w:color w:val="000000"/>
        </w:rPr>
        <w:t xml:space="preserve"> D</w:t>
      </w:r>
      <w:r w:rsidRPr="00613505">
        <w:rPr>
          <w:color w:val="000096"/>
        </w:rPr>
        <w:t>&lt;hi</w:t>
      </w:r>
      <w:r w:rsidRPr="00613505">
        <w:rPr>
          <w:color w:val="F5844C"/>
        </w:rPr>
        <w:t xml:space="preserve"> rend</w:t>
      </w:r>
      <w:r w:rsidRPr="00613505">
        <w:rPr>
          <w:color w:val="FF8040"/>
        </w:rPr>
        <w:t>=</w:t>
      </w:r>
      <w:r w:rsidRPr="00613505">
        <w:rPr>
          <w:color w:val="993300"/>
        </w:rPr>
        <w:t>"sc"</w:t>
      </w:r>
      <w:r w:rsidRPr="00613505">
        <w:rPr>
          <w:color w:val="000096"/>
        </w:rPr>
        <w:t>&gt;</w:t>
      </w:r>
      <w:r w:rsidRPr="00613505">
        <w:rPr>
          <w:color w:val="000000"/>
        </w:rPr>
        <w:t>ouglas</w:t>
      </w:r>
      <w:r w:rsidRPr="00613505">
        <w:rPr>
          <w:color w:val="000096"/>
        </w:rPr>
        <w:t>&lt;/hi&gt;&lt;/l&gt;</w:t>
      </w:r>
      <w:r w:rsidRPr="00613505">
        <w:rPr>
          <w:color w:val="000000"/>
        </w:rPr>
        <w:br/>
      </w:r>
      <w:r w:rsidRPr="00613505">
        <w:rPr>
          <w:color w:val="000000"/>
        </w:rPr>
        <w:tab/>
      </w:r>
      <w:r w:rsidRPr="00613505">
        <w:rPr>
          <w:color w:val="000000"/>
        </w:rPr>
        <w:tab/>
      </w:r>
      <w:r w:rsidRPr="00613505">
        <w:rPr>
          <w:color w:val="000000"/>
        </w:rPr>
        <w:tab/>
      </w:r>
      <w:r w:rsidRPr="00613505">
        <w:rPr>
          <w:color w:val="000000"/>
        </w:rPr>
        <w:tab/>
      </w:r>
      <w:r w:rsidRPr="00613505">
        <w:rPr>
          <w:color w:val="000000"/>
        </w:rPr>
        <w:tab/>
      </w:r>
      <w:r w:rsidRPr="00613505">
        <w:rPr>
          <w:color w:val="000096"/>
        </w:rPr>
        <w:t>&lt;l&gt;</w:t>
      </w:r>
      <w:r w:rsidRPr="00613505">
        <w:rPr>
          <w:color w:val="969600"/>
        </w:rPr>
        <w:t>&amp;amp;</w:t>
      </w:r>
      <w:r w:rsidRPr="00613505">
        <w:rPr>
          <w:color w:val="000096"/>
        </w:rPr>
        <w:t>&lt;/l&gt;</w:t>
      </w:r>
      <w:r w:rsidRPr="00613505">
        <w:rPr>
          <w:color w:val="000000"/>
        </w:rPr>
        <w:br/>
      </w:r>
      <w:r w:rsidRPr="00613505">
        <w:rPr>
          <w:color w:val="000000"/>
        </w:rPr>
        <w:tab/>
      </w:r>
      <w:r w:rsidRPr="00613505">
        <w:rPr>
          <w:color w:val="000000"/>
        </w:rPr>
        <w:tab/>
      </w:r>
      <w:r w:rsidRPr="00613505">
        <w:rPr>
          <w:color w:val="000000"/>
        </w:rPr>
        <w:tab/>
      </w:r>
      <w:r w:rsidRPr="00613505">
        <w:rPr>
          <w:color w:val="000000"/>
        </w:rPr>
        <w:tab/>
      </w:r>
      <w:r w:rsidRPr="00613505">
        <w:rPr>
          <w:color w:val="000000"/>
        </w:rPr>
        <w:tab/>
      </w:r>
      <w:r w:rsidRPr="00613505">
        <w:rPr>
          <w:color w:val="000096"/>
        </w:rPr>
        <w:t>&lt;l&gt;</w:t>
      </w:r>
      <w:r w:rsidRPr="00613505">
        <w:rPr>
          <w:color w:val="000000"/>
        </w:rPr>
        <w:t>M</w:t>
      </w:r>
      <w:r w:rsidRPr="00613505">
        <w:rPr>
          <w:color w:val="000096"/>
        </w:rPr>
        <w:t>&lt;hi</w:t>
      </w:r>
      <w:r w:rsidRPr="00613505">
        <w:rPr>
          <w:color w:val="F5844C"/>
        </w:rPr>
        <w:t xml:space="preserve"> rend</w:t>
      </w:r>
      <w:r w:rsidRPr="00613505">
        <w:rPr>
          <w:color w:val="FF8040"/>
        </w:rPr>
        <w:t>=</w:t>
      </w:r>
      <w:r w:rsidRPr="00613505">
        <w:rPr>
          <w:color w:val="993300"/>
        </w:rPr>
        <w:t>"sc"</w:t>
      </w:r>
      <w:r w:rsidRPr="00613505">
        <w:rPr>
          <w:color w:val="000096"/>
        </w:rPr>
        <w:t>&gt;</w:t>
      </w:r>
      <w:r w:rsidRPr="00613505">
        <w:rPr>
          <w:color w:val="000000"/>
        </w:rPr>
        <w:t>arjorie</w:t>
      </w:r>
      <w:r w:rsidRPr="00613505">
        <w:rPr>
          <w:color w:val="000096"/>
        </w:rPr>
        <w:t>&lt;/hi&gt;</w:t>
      </w:r>
      <w:r w:rsidRPr="00613505">
        <w:rPr>
          <w:color w:val="000000"/>
        </w:rPr>
        <w:t xml:space="preserve"> L</w:t>
      </w:r>
      <w:r w:rsidRPr="00613505">
        <w:rPr>
          <w:color w:val="000096"/>
        </w:rPr>
        <w:t>&lt;hi</w:t>
      </w:r>
      <w:r w:rsidRPr="00613505">
        <w:rPr>
          <w:color w:val="F5844C"/>
        </w:rPr>
        <w:t xml:space="preserve"> rend</w:t>
      </w:r>
      <w:r w:rsidRPr="00613505">
        <w:rPr>
          <w:color w:val="FF8040"/>
        </w:rPr>
        <w:t>=</w:t>
      </w:r>
      <w:r w:rsidRPr="00613505">
        <w:rPr>
          <w:color w:val="993300"/>
        </w:rPr>
        <w:t>"sc"</w:t>
      </w:r>
      <w:r w:rsidRPr="00613505">
        <w:rPr>
          <w:color w:val="000096"/>
        </w:rPr>
        <w:t>&gt;</w:t>
      </w:r>
      <w:r w:rsidRPr="00613505">
        <w:rPr>
          <w:color w:val="000000"/>
        </w:rPr>
        <w:t>utz</w:t>
      </w:r>
      <w:r w:rsidRPr="00613505">
        <w:rPr>
          <w:color w:val="000096"/>
        </w:rPr>
        <w:t>&lt;/hi&gt;</w:t>
      </w:r>
      <w:r w:rsidRPr="00613505">
        <w:rPr>
          <w:color w:val="000000"/>
        </w:rPr>
        <w:t xml:space="preserve"> D</w:t>
      </w:r>
      <w:r w:rsidRPr="00613505">
        <w:rPr>
          <w:color w:val="000096"/>
        </w:rPr>
        <w:t>&lt;hi</w:t>
      </w:r>
      <w:r w:rsidRPr="00613505">
        <w:rPr>
          <w:color w:val="F5844C"/>
        </w:rPr>
        <w:t xml:space="preserve"> rend</w:t>
      </w:r>
      <w:r w:rsidRPr="00613505">
        <w:rPr>
          <w:color w:val="FF8040"/>
        </w:rPr>
        <w:t>=</w:t>
      </w:r>
      <w:r w:rsidRPr="00613505">
        <w:rPr>
          <w:color w:val="993300"/>
        </w:rPr>
        <w:t>"sc"</w:t>
      </w:r>
      <w:r w:rsidRPr="00613505">
        <w:rPr>
          <w:color w:val="000096"/>
        </w:rPr>
        <w:t>&gt;</w:t>
      </w:r>
      <w:r w:rsidRPr="00613505">
        <w:rPr>
          <w:color w:val="000000"/>
        </w:rPr>
        <w:t>ouglas</w:t>
      </w:r>
      <w:r w:rsidRPr="00613505">
        <w:rPr>
          <w:color w:val="000096"/>
        </w:rPr>
        <w:t>&lt;/hi&gt;&lt;/l&gt;</w:t>
      </w:r>
      <w:r w:rsidRPr="00613505">
        <w:rPr>
          <w:color w:val="000000"/>
        </w:rPr>
        <w:br/>
      </w:r>
      <w:r w:rsidRPr="00613505">
        <w:rPr>
          <w:color w:val="000000"/>
        </w:rPr>
        <w:tab/>
      </w:r>
      <w:r w:rsidRPr="00613505">
        <w:rPr>
          <w:color w:val="000000"/>
        </w:rPr>
        <w:tab/>
      </w:r>
      <w:r w:rsidRPr="00613505">
        <w:rPr>
          <w:color w:val="000000"/>
        </w:rPr>
        <w:tab/>
      </w:r>
      <w:r w:rsidRPr="00613505">
        <w:rPr>
          <w:color w:val="000000"/>
        </w:rPr>
        <w:tab/>
      </w:r>
      <w:r w:rsidRPr="00613505">
        <w:rPr>
          <w:color w:val="000000"/>
        </w:rPr>
        <w:tab/>
      </w:r>
      <w:r w:rsidRPr="00613505">
        <w:rPr>
          <w:color w:val="000096"/>
        </w:rPr>
        <w:t>&lt;l&gt;&lt;hi</w:t>
      </w:r>
      <w:r w:rsidRPr="00613505">
        <w:rPr>
          <w:color w:val="F5844C"/>
        </w:rPr>
        <w:t xml:space="preserve"> rend</w:t>
      </w:r>
      <w:r w:rsidRPr="00613505">
        <w:rPr>
          <w:color w:val="FF8040"/>
        </w:rPr>
        <w:t>=</w:t>
      </w:r>
      <w:r w:rsidRPr="00613505">
        <w:rPr>
          <w:color w:val="993300"/>
        </w:rPr>
        <w:t>"italic"</w:t>
      </w:r>
      <w:r w:rsidRPr="00613505">
        <w:rPr>
          <w:color w:val="000096"/>
        </w:rPr>
        <w:t>&gt;</w:t>
      </w:r>
      <w:r w:rsidRPr="00613505">
        <w:rPr>
          <w:color w:val="000000"/>
        </w:rPr>
        <w:t>who taught me the value of education</w:t>
      </w:r>
      <w:r w:rsidRPr="00613505">
        <w:rPr>
          <w:color w:val="000096"/>
        </w:rPr>
        <w:t>&lt;/hi&gt;&lt;/l&gt;</w:t>
      </w:r>
      <w:r w:rsidRPr="00613505">
        <w:rPr>
          <w:color w:val="000000"/>
        </w:rPr>
        <w:br/>
      </w:r>
      <w:r w:rsidRPr="00613505">
        <w:rPr>
          <w:color w:val="000000"/>
        </w:rPr>
        <w:tab/>
      </w:r>
      <w:r w:rsidRPr="00613505">
        <w:rPr>
          <w:color w:val="000000"/>
        </w:rPr>
        <w:tab/>
      </w:r>
      <w:r w:rsidRPr="00613505">
        <w:rPr>
          <w:color w:val="000000"/>
        </w:rPr>
        <w:tab/>
      </w:r>
      <w:r w:rsidRPr="00613505">
        <w:rPr>
          <w:color w:val="000000"/>
        </w:rPr>
        <w:tab/>
      </w:r>
      <w:r w:rsidRPr="00613505">
        <w:rPr>
          <w:color w:val="000096"/>
        </w:rPr>
        <w:t>&lt;/lg&gt;</w:t>
      </w:r>
      <w:r w:rsidRPr="00613505">
        <w:rPr>
          <w:color w:val="000000"/>
        </w:rPr>
        <w:br/>
      </w:r>
      <w:r w:rsidRPr="00613505">
        <w:rPr>
          <w:color w:val="000000"/>
        </w:rPr>
        <w:tab/>
      </w:r>
      <w:r w:rsidRPr="00613505">
        <w:rPr>
          <w:color w:val="000000"/>
        </w:rPr>
        <w:tab/>
      </w:r>
      <w:r w:rsidRPr="00613505">
        <w:rPr>
          <w:color w:val="000000"/>
        </w:rPr>
        <w:tab/>
      </w:r>
      <w:r w:rsidRPr="00613505">
        <w:rPr>
          <w:color w:val="000000"/>
        </w:rPr>
        <w:tab/>
      </w:r>
      <w:r w:rsidRPr="00613505">
        <w:rPr>
          <w:color w:val="000096"/>
        </w:rPr>
        <w:t>&lt;pb</w:t>
      </w:r>
      <w:r w:rsidRPr="00613505">
        <w:rPr>
          <w:color w:val="F5844C"/>
        </w:rPr>
        <w:t xml:space="preserve"> xml:id</w:t>
      </w:r>
      <w:r w:rsidRPr="00613505">
        <w:rPr>
          <w:color w:val="FF8040"/>
        </w:rPr>
        <w:t>=</w:t>
      </w:r>
      <w:r w:rsidRPr="00613505">
        <w:rPr>
          <w:color w:val="993300"/>
        </w:rPr>
        <w:t>"pgvi"</w:t>
      </w:r>
      <w:r w:rsidRPr="00613505">
        <w:rPr>
          <w:color w:val="F5844C"/>
        </w:rPr>
        <w:t xml:space="preserve"> n</w:t>
      </w:r>
      <w:r w:rsidRPr="00613505">
        <w:rPr>
          <w:color w:val="FF8040"/>
        </w:rPr>
        <w:t>=</w:t>
      </w:r>
      <w:r w:rsidRPr="00613505">
        <w:rPr>
          <w:color w:val="993300"/>
        </w:rPr>
        <w:t>"vi"</w:t>
      </w:r>
      <w:r w:rsidRPr="00613505">
        <w:rPr>
          <w:color w:val="000096"/>
        </w:rPr>
        <w:t>/&gt;</w:t>
      </w:r>
      <w:r w:rsidRPr="00613505">
        <w:rPr>
          <w:color w:val="000000"/>
        </w:rPr>
        <w:br/>
      </w:r>
      <w:r w:rsidRPr="00613505">
        <w:rPr>
          <w:color w:val="000000"/>
        </w:rPr>
        <w:tab/>
      </w:r>
      <w:r w:rsidRPr="00613505">
        <w:rPr>
          <w:color w:val="000000"/>
        </w:rPr>
        <w:tab/>
      </w:r>
      <w:r w:rsidRPr="00613505">
        <w:rPr>
          <w:color w:val="000000"/>
        </w:rPr>
        <w:tab/>
      </w:r>
      <w:r w:rsidRPr="00613505">
        <w:rPr>
          <w:color w:val="000096"/>
        </w:rPr>
        <w:t>&lt;/div&gt;</w:t>
      </w:r>
    </w:p>
    <w:p w:rsidR="001E0305" w:rsidRDefault="001E0305" w:rsidP="001E0305">
      <w:pPr>
        <w:pStyle w:val="HTMLPreformatted"/>
      </w:pPr>
    </w:p>
    <w:p w:rsidR="001E0305" w:rsidRDefault="001E0305" w:rsidP="001E0305">
      <w:pPr>
        <w:pStyle w:val="Heading3"/>
      </w:pPr>
      <w:bookmarkStart w:id="101" w:name="_Toc77151936"/>
      <w:bookmarkStart w:id="102" w:name="_Toc138309418"/>
      <w:bookmarkStart w:id="103" w:name="_Toc170444930"/>
      <w:r>
        <w:t>&lt;div&gt; Example: Contents</w:t>
      </w:r>
      <w:bookmarkEnd w:id="101"/>
      <w:bookmarkEnd w:id="102"/>
      <w:bookmarkEnd w:id="103"/>
    </w:p>
    <w:p w:rsidR="001E0305" w:rsidRPr="00D32154" w:rsidRDefault="001E0305" w:rsidP="001E0305">
      <w:pPr>
        <w:pStyle w:val="HTMLPreformatted"/>
        <w:rPr>
          <w:color w:val="000000"/>
        </w:rPr>
      </w:pPr>
      <w:r w:rsidRPr="00D32154">
        <w:rPr>
          <w:color w:val="000096"/>
        </w:rPr>
        <w:t>&lt;div</w:t>
      </w:r>
      <w:r w:rsidRPr="00D32154">
        <w:rPr>
          <w:color w:val="F5844C"/>
        </w:rPr>
        <w:t xml:space="preserve"> xml:id</w:t>
      </w:r>
      <w:r w:rsidRPr="00D32154">
        <w:rPr>
          <w:color w:val="FF8040"/>
        </w:rPr>
        <w:t>=</w:t>
      </w:r>
      <w:r w:rsidRPr="00D32154">
        <w:rPr>
          <w:color w:val="993300"/>
        </w:rPr>
        <w:t>"contents"</w:t>
      </w:r>
      <w:r w:rsidRPr="00D32154">
        <w:rPr>
          <w:color w:val="F5844C"/>
        </w:rPr>
        <w:t xml:space="preserve"> type</w:t>
      </w:r>
      <w:r w:rsidRPr="00D32154">
        <w:rPr>
          <w:color w:val="FF8040"/>
        </w:rPr>
        <w:t>=</w:t>
      </w:r>
      <w:r w:rsidRPr="00D32154">
        <w:rPr>
          <w:color w:val="993300"/>
        </w:rPr>
        <w:t>"contents"</w:t>
      </w:r>
      <w:r w:rsidRPr="00D32154">
        <w:rPr>
          <w:color w:val="000096"/>
        </w:rPr>
        <w:t>&gt;</w:t>
      </w:r>
      <w:r w:rsidRPr="00D32154">
        <w:rPr>
          <w:color w:val="000000"/>
        </w:rPr>
        <w:br/>
      </w:r>
      <w:r w:rsidRPr="00D32154">
        <w:rPr>
          <w:color w:val="000000"/>
        </w:rPr>
        <w:tab/>
      </w:r>
      <w:r w:rsidRPr="00D32154">
        <w:rPr>
          <w:color w:val="000000"/>
        </w:rPr>
        <w:tab/>
      </w:r>
      <w:r w:rsidRPr="00D32154">
        <w:rPr>
          <w:color w:val="000000"/>
        </w:rPr>
        <w:tab/>
      </w:r>
      <w:r w:rsidRPr="00D32154">
        <w:rPr>
          <w:color w:val="000000"/>
        </w:rPr>
        <w:tab/>
      </w:r>
      <w:r w:rsidRPr="00D32154">
        <w:rPr>
          <w:color w:val="000096"/>
        </w:rPr>
        <w:t>&lt;pb</w:t>
      </w:r>
      <w:r w:rsidRPr="00D32154">
        <w:rPr>
          <w:color w:val="F5844C"/>
        </w:rPr>
        <w:t xml:space="preserve"> xml:id</w:t>
      </w:r>
      <w:r w:rsidRPr="00D32154">
        <w:rPr>
          <w:color w:val="FF8040"/>
        </w:rPr>
        <w:t>=</w:t>
      </w:r>
      <w:r w:rsidRPr="00D32154">
        <w:rPr>
          <w:color w:val="993300"/>
        </w:rPr>
        <w:t>"pgvii"</w:t>
      </w:r>
      <w:r w:rsidRPr="00D32154">
        <w:rPr>
          <w:color w:val="F5844C"/>
        </w:rPr>
        <w:t xml:space="preserve"> n</w:t>
      </w:r>
      <w:r w:rsidRPr="00D32154">
        <w:rPr>
          <w:color w:val="FF8040"/>
        </w:rPr>
        <w:t>=</w:t>
      </w:r>
      <w:r w:rsidRPr="00D32154">
        <w:rPr>
          <w:color w:val="993300"/>
        </w:rPr>
        <w:t>"vii"</w:t>
      </w:r>
      <w:r w:rsidRPr="00D32154">
        <w:rPr>
          <w:color w:val="000096"/>
        </w:rPr>
        <w:t>/&gt;</w:t>
      </w:r>
      <w:r w:rsidRPr="00D32154">
        <w:rPr>
          <w:color w:val="000000"/>
        </w:rPr>
        <w:br/>
      </w:r>
      <w:r w:rsidRPr="00D32154">
        <w:rPr>
          <w:color w:val="000000"/>
        </w:rPr>
        <w:tab/>
      </w:r>
      <w:r w:rsidRPr="00D32154">
        <w:rPr>
          <w:color w:val="000000"/>
        </w:rPr>
        <w:tab/>
      </w:r>
      <w:r w:rsidRPr="00D32154">
        <w:rPr>
          <w:color w:val="000000"/>
        </w:rPr>
        <w:tab/>
      </w:r>
      <w:r w:rsidRPr="00D32154">
        <w:rPr>
          <w:color w:val="000000"/>
        </w:rPr>
        <w:tab/>
      </w:r>
      <w:r w:rsidRPr="00D32154">
        <w:rPr>
          <w:color w:val="000096"/>
        </w:rPr>
        <w:t>&lt;head</w:t>
      </w:r>
      <w:r w:rsidRPr="00D32154">
        <w:rPr>
          <w:color w:val="F5844C"/>
        </w:rPr>
        <w:t xml:space="preserve"> type</w:t>
      </w:r>
      <w:r w:rsidRPr="00D32154">
        <w:rPr>
          <w:color w:val="FF8040"/>
        </w:rPr>
        <w:t>=</w:t>
      </w:r>
      <w:r w:rsidRPr="00D32154">
        <w:rPr>
          <w:color w:val="993300"/>
        </w:rPr>
        <w:t>"chapterTitle"</w:t>
      </w:r>
      <w:r w:rsidRPr="00D32154">
        <w:rPr>
          <w:color w:val="000096"/>
        </w:rPr>
        <w:t>&gt;</w:t>
      </w:r>
      <w:r w:rsidRPr="00D32154">
        <w:rPr>
          <w:color w:val="000000"/>
        </w:rPr>
        <w:t>Contents</w:t>
      </w:r>
      <w:r w:rsidRPr="00D32154">
        <w:rPr>
          <w:color w:val="000096"/>
        </w:rPr>
        <w:t>&lt;/head&gt;</w:t>
      </w:r>
      <w:r w:rsidRPr="00D32154">
        <w:rPr>
          <w:color w:val="000000"/>
        </w:rPr>
        <w:br/>
      </w:r>
      <w:r w:rsidRPr="00D32154">
        <w:rPr>
          <w:color w:val="000000"/>
        </w:rPr>
        <w:tab/>
      </w:r>
      <w:r w:rsidRPr="00D32154">
        <w:rPr>
          <w:color w:val="000000"/>
        </w:rPr>
        <w:tab/>
      </w:r>
      <w:r w:rsidRPr="00D32154">
        <w:rPr>
          <w:color w:val="000000"/>
        </w:rPr>
        <w:tab/>
      </w:r>
      <w:r w:rsidRPr="00D32154">
        <w:rPr>
          <w:color w:val="000000"/>
        </w:rPr>
        <w:tab/>
      </w:r>
      <w:r w:rsidRPr="00D32154">
        <w:rPr>
          <w:color w:val="000096"/>
        </w:rPr>
        <w:t>&lt;list</w:t>
      </w:r>
      <w:r w:rsidRPr="00D32154">
        <w:rPr>
          <w:color w:val="F5844C"/>
        </w:rPr>
        <w:t xml:space="preserve"> type</w:t>
      </w:r>
      <w:r w:rsidRPr="00D32154">
        <w:rPr>
          <w:color w:val="FF8040"/>
        </w:rPr>
        <w:t>=</w:t>
      </w:r>
      <w:r w:rsidRPr="00D32154">
        <w:rPr>
          <w:color w:val="993300"/>
        </w:rPr>
        <w:t>"simple"</w:t>
      </w:r>
      <w:r w:rsidRPr="00D32154">
        <w:rPr>
          <w:color w:val="000096"/>
        </w:rPr>
        <w:t>&gt;</w:t>
      </w:r>
      <w:r w:rsidRPr="00D32154">
        <w:rPr>
          <w:color w:val="000000"/>
        </w:rPr>
        <w:br/>
      </w:r>
      <w:r w:rsidRPr="00D32154">
        <w:rPr>
          <w:color w:val="000000"/>
        </w:rPr>
        <w:tab/>
      </w:r>
      <w:r w:rsidRPr="00D32154">
        <w:rPr>
          <w:color w:val="000000"/>
        </w:rPr>
        <w:tab/>
      </w:r>
      <w:r w:rsidRPr="00D32154">
        <w:rPr>
          <w:color w:val="000000"/>
        </w:rPr>
        <w:tab/>
      </w:r>
      <w:r w:rsidRPr="00D32154">
        <w:rPr>
          <w:color w:val="000000"/>
        </w:rPr>
        <w:tab/>
      </w:r>
      <w:r w:rsidRPr="00D32154">
        <w:rPr>
          <w:color w:val="000000"/>
        </w:rPr>
        <w:tab/>
      </w:r>
      <w:r w:rsidRPr="00D32154">
        <w:rPr>
          <w:color w:val="000096"/>
        </w:rPr>
        <w:t>&lt;item&gt;</w:t>
      </w:r>
      <w:r w:rsidRPr="00D32154">
        <w:rPr>
          <w:color w:val="000000"/>
        </w:rPr>
        <w:t xml:space="preserve">Acknowledgments, </w:t>
      </w:r>
      <w:r w:rsidRPr="00D32154">
        <w:rPr>
          <w:color w:val="000096"/>
        </w:rPr>
        <w:t>&lt;ref</w:t>
      </w:r>
      <w:r w:rsidRPr="00D32154">
        <w:rPr>
          <w:color w:val="F5844C"/>
        </w:rPr>
        <w:t xml:space="preserve"> target</w:t>
      </w:r>
      <w:r w:rsidRPr="00D32154">
        <w:rPr>
          <w:color w:val="FF8040"/>
        </w:rPr>
        <w:t>=</w:t>
      </w:r>
      <w:r w:rsidRPr="00D32154">
        <w:rPr>
          <w:color w:val="993300"/>
        </w:rPr>
        <w:t>"#pgxi"</w:t>
      </w:r>
      <w:r w:rsidRPr="00D32154">
        <w:rPr>
          <w:color w:val="F5844C"/>
        </w:rPr>
        <w:t xml:space="preserve"> type</w:t>
      </w:r>
      <w:r w:rsidRPr="00D32154">
        <w:rPr>
          <w:color w:val="FF8040"/>
        </w:rPr>
        <w:t>=</w:t>
      </w:r>
      <w:r w:rsidRPr="00D32154">
        <w:rPr>
          <w:color w:val="993300"/>
        </w:rPr>
        <w:t>"pageref"</w:t>
      </w:r>
      <w:r w:rsidRPr="00D32154">
        <w:rPr>
          <w:color w:val="000096"/>
        </w:rPr>
        <w:t>&gt;</w:t>
      </w:r>
      <w:r w:rsidRPr="00D32154">
        <w:rPr>
          <w:color w:val="000000"/>
        </w:rPr>
        <w:t>xi</w:t>
      </w:r>
      <w:r w:rsidRPr="00D32154">
        <w:rPr>
          <w:color w:val="000096"/>
        </w:rPr>
        <w:t>&lt;/ref&gt;&lt;/item&gt;</w:t>
      </w:r>
      <w:r w:rsidRPr="00D32154">
        <w:rPr>
          <w:color w:val="000000"/>
        </w:rPr>
        <w:br/>
      </w:r>
      <w:r w:rsidRPr="00D32154">
        <w:rPr>
          <w:color w:val="000000"/>
        </w:rPr>
        <w:tab/>
      </w:r>
      <w:r w:rsidRPr="00D32154">
        <w:rPr>
          <w:color w:val="000000"/>
        </w:rPr>
        <w:tab/>
      </w:r>
      <w:r w:rsidRPr="00D32154">
        <w:rPr>
          <w:color w:val="000000"/>
        </w:rPr>
        <w:tab/>
      </w:r>
      <w:r w:rsidRPr="00D32154">
        <w:rPr>
          <w:color w:val="000000"/>
        </w:rPr>
        <w:tab/>
      </w:r>
      <w:r w:rsidRPr="00D32154">
        <w:rPr>
          <w:color w:val="000000"/>
        </w:rPr>
        <w:tab/>
      </w:r>
      <w:r w:rsidRPr="00D32154">
        <w:rPr>
          <w:color w:val="000096"/>
        </w:rPr>
        <w:t>&lt;item&gt;</w:t>
      </w:r>
      <w:r w:rsidRPr="00D32154">
        <w:rPr>
          <w:color w:val="000000"/>
        </w:rPr>
        <w:t xml:space="preserve">Introduction, </w:t>
      </w:r>
      <w:r w:rsidRPr="00D32154">
        <w:rPr>
          <w:color w:val="000096"/>
        </w:rPr>
        <w:t>&lt;ref</w:t>
      </w:r>
      <w:r w:rsidRPr="00D32154">
        <w:rPr>
          <w:color w:val="F5844C"/>
        </w:rPr>
        <w:t xml:space="preserve"> target</w:t>
      </w:r>
      <w:r w:rsidRPr="00D32154">
        <w:rPr>
          <w:color w:val="FF8040"/>
        </w:rPr>
        <w:t>=</w:t>
      </w:r>
      <w:r w:rsidRPr="00D32154">
        <w:rPr>
          <w:color w:val="993300"/>
        </w:rPr>
        <w:t>"#pg1"</w:t>
      </w:r>
      <w:r w:rsidRPr="00D32154">
        <w:rPr>
          <w:color w:val="F5844C"/>
        </w:rPr>
        <w:t xml:space="preserve"> type</w:t>
      </w:r>
      <w:r w:rsidRPr="00D32154">
        <w:rPr>
          <w:color w:val="FF8040"/>
        </w:rPr>
        <w:t>=</w:t>
      </w:r>
      <w:r w:rsidRPr="00D32154">
        <w:rPr>
          <w:color w:val="993300"/>
        </w:rPr>
        <w:t>"pageref"</w:t>
      </w:r>
      <w:r w:rsidRPr="00D32154">
        <w:rPr>
          <w:color w:val="000096"/>
        </w:rPr>
        <w:t>&gt;</w:t>
      </w:r>
      <w:r w:rsidRPr="00D32154">
        <w:rPr>
          <w:color w:val="000000"/>
        </w:rPr>
        <w:t>1</w:t>
      </w:r>
      <w:r w:rsidRPr="00D32154">
        <w:rPr>
          <w:color w:val="000096"/>
        </w:rPr>
        <w:t>&lt;/ref&gt;&lt;/item&gt;</w:t>
      </w:r>
      <w:r w:rsidRPr="00D32154">
        <w:rPr>
          <w:color w:val="000000"/>
        </w:rPr>
        <w:br/>
      </w:r>
      <w:r w:rsidRPr="00D32154">
        <w:rPr>
          <w:color w:val="000000"/>
        </w:rPr>
        <w:tab/>
      </w:r>
      <w:r w:rsidRPr="00D32154">
        <w:rPr>
          <w:color w:val="000000"/>
        </w:rPr>
        <w:tab/>
      </w:r>
      <w:r w:rsidRPr="00D32154">
        <w:rPr>
          <w:color w:val="000000"/>
        </w:rPr>
        <w:tab/>
      </w:r>
      <w:r w:rsidRPr="00D32154">
        <w:rPr>
          <w:color w:val="000000"/>
        </w:rPr>
        <w:tab/>
      </w:r>
      <w:r w:rsidRPr="00D32154">
        <w:rPr>
          <w:color w:val="000000"/>
        </w:rPr>
        <w:tab/>
      </w:r>
      <w:r w:rsidRPr="00D32154">
        <w:rPr>
          <w:color w:val="000096"/>
        </w:rPr>
        <w:t>&lt;item&gt;&lt;hi</w:t>
      </w:r>
      <w:r w:rsidRPr="00D32154">
        <w:rPr>
          <w:color w:val="F5844C"/>
        </w:rPr>
        <w:t xml:space="preserve"> rend</w:t>
      </w:r>
      <w:r w:rsidRPr="00D32154">
        <w:rPr>
          <w:color w:val="FF8040"/>
        </w:rPr>
        <w:t>=</w:t>
      </w:r>
      <w:r w:rsidRPr="00D32154">
        <w:rPr>
          <w:color w:val="993300"/>
        </w:rPr>
        <w:t>"italic"</w:t>
      </w:r>
      <w:r w:rsidRPr="00D32154">
        <w:rPr>
          <w:color w:val="000096"/>
        </w:rPr>
        <w:t>&gt;</w:t>
      </w:r>
      <w:r w:rsidRPr="00D32154">
        <w:rPr>
          <w:color w:val="000000"/>
        </w:rPr>
        <w:t>Chapter</w:t>
      </w:r>
      <w:r w:rsidRPr="00D32154">
        <w:rPr>
          <w:color w:val="000096"/>
        </w:rPr>
        <w:t>&lt;/hi&gt;</w:t>
      </w:r>
      <w:r w:rsidRPr="00D32154">
        <w:rPr>
          <w:color w:val="000000"/>
        </w:rPr>
        <w:t xml:space="preserve"> 1 Challenging Separate and Unequal Education in North Carolina before </w:t>
      </w:r>
      <w:r w:rsidRPr="00D32154">
        <w:rPr>
          <w:color w:val="000096"/>
        </w:rPr>
        <w:t>&lt;hi</w:t>
      </w:r>
      <w:r>
        <w:rPr>
          <w:color w:val="000000"/>
        </w:rPr>
        <w:t xml:space="preserve"> </w:t>
      </w:r>
      <w:r w:rsidRPr="00D32154">
        <w:rPr>
          <w:color w:val="F5844C"/>
        </w:rPr>
        <w:t>rend</w:t>
      </w:r>
      <w:r w:rsidRPr="00D32154">
        <w:rPr>
          <w:color w:val="FF8040"/>
        </w:rPr>
        <w:t>=</w:t>
      </w:r>
      <w:r w:rsidRPr="00D32154">
        <w:rPr>
          <w:color w:val="993300"/>
        </w:rPr>
        <w:t>"italic"</w:t>
      </w:r>
      <w:r w:rsidRPr="00D32154">
        <w:rPr>
          <w:color w:val="000096"/>
        </w:rPr>
        <w:t>&gt;</w:t>
      </w:r>
      <w:r w:rsidRPr="00D32154">
        <w:rPr>
          <w:color w:val="000000"/>
        </w:rPr>
        <w:t>Brown</w:t>
      </w:r>
      <w:r w:rsidRPr="00D32154">
        <w:rPr>
          <w:color w:val="000096"/>
        </w:rPr>
        <w:t>&lt;/hi&gt;</w:t>
      </w:r>
      <w:r w:rsidRPr="00D32154">
        <w:rPr>
          <w:color w:val="000000"/>
        </w:rPr>
        <w:t xml:space="preserve">, </w:t>
      </w:r>
      <w:r w:rsidRPr="00D32154">
        <w:rPr>
          <w:color w:val="000096"/>
        </w:rPr>
        <w:t>&lt;ref</w:t>
      </w:r>
      <w:r w:rsidRPr="00D32154">
        <w:rPr>
          <w:color w:val="F5844C"/>
        </w:rPr>
        <w:t xml:space="preserve"> target</w:t>
      </w:r>
      <w:r w:rsidRPr="00D32154">
        <w:rPr>
          <w:color w:val="FF8040"/>
        </w:rPr>
        <w:t>=</w:t>
      </w:r>
      <w:r w:rsidRPr="00D32154">
        <w:rPr>
          <w:color w:val="993300"/>
        </w:rPr>
        <w:t>"#pg6"</w:t>
      </w:r>
      <w:r w:rsidRPr="00D32154">
        <w:rPr>
          <w:color w:val="F5844C"/>
        </w:rPr>
        <w:t xml:space="preserve"> type</w:t>
      </w:r>
      <w:r w:rsidRPr="00D32154">
        <w:rPr>
          <w:color w:val="FF8040"/>
        </w:rPr>
        <w:t>=</w:t>
      </w:r>
      <w:r w:rsidRPr="00D32154">
        <w:rPr>
          <w:color w:val="993300"/>
        </w:rPr>
        <w:t>"pageref"</w:t>
      </w:r>
      <w:r w:rsidRPr="00D32154">
        <w:rPr>
          <w:color w:val="000096"/>
        </w:rPr>
        <w:t>&gt;</w:t>
      </w:r>
      <w:r w:rsidRPr="00D32154">
        <w:rPr>
          <w:color w:val="000000"/>
        </w:rPr>
        <w:t>6</w:t>
      </w:r>
      <w:r w:rsidRPr="00D32154">
        <w:rPr>
          <w:color w:val="000096"/>
        </w:rPr>
        <w:t>&lt;/ref&gt;&lt;/item&gt;</w:t>
      </w:r>
      <w:r w:rsidRPr="00D32154">
        <w:rPr>
          <w:color w:val="000000"/>
        </w:rPr>
        <w:br/>
      </w:r>
      <w:r w:rsidRPr="00D32154">
        <w:rPr>
          <w:color w:val="000000"/>
        </w:rPr>
        <w:tab/>
      </w:r>
      <w:r w:rsidRPr="00D32154">
        <w:rPr>
          <w:color w:val="000000"/>
        </w:rPr>
        <w:tab/>
      </w:r>
      <w:r w:rsidRPr="00D32154">
        <w:rPr>
          <w:color w:val="000000"/>
        </w:rPr>
        <w:tab/>
      </w:r>
      <w:r w:rsidRPr="00D32154">
        <w:rPr>
          <w:color w:val="000000"/>
        </w:rPr>
        <w:tab/>
      </w:r>
      <w:r w:rsidRPr="00D32154">
        <w:rPr>
          <w:color w:val="000000"/>
        </w:rPr>
        <w:tab/>
      </w:r>
      <w:r>
        <w:rPr>
          <w:color w:val="000096"/>
        </w:rPr>
        <w:t>. . .</w:t>
      </w:r>
      <w:r w:rsidRPr="00D32154">
        <w:rPr>
          <w:color w:val="000000"/>
        </w:rPr>
        <w:br/>
      </w:r>
      <w:r w:rsidRPr="00D32154">
        <w:rPr>
          <w:color w:val="000000"/>
        </w:rPr>
        <w:tab/>
      </w:r>
      <w:r w:rsidRPr="00D32154">
        <w:rPr>
          <w:color w:val="000000"/>
        </w:rPr>
        <w:tab/>
      </w:r>
      <w:r w:rsidRPr="00D32154">
        <w:rPr>
          <w:color w:val="000000"/>
        </w:rPr>
        <w:tab/>
      </w:r>
      <w:r w:rsidRPr="00D32154">
        <w:rPr>
          <w:color w:val="000000"/>
        </w:rPr>
        <w:tab/>
      </w:r>
      <w:r w:rsidRPr="00D32154">
        <w:rPr>
          <w:color w:val="000000"/>
        </w:rPr>
        <w:tab/>
      </w:r>
      <w:r w:rsidRPr="00D32154">
        <w:rPr>
          <w:color w:val="000096"/>
        </w:rPr>
        <w:t>&lt;item&gt;</w:t>
      </w:r>
      <w:r w:rsidRPr="00D32154">
        <w:rPr>
          <w:color w:val="000000"/>
        </w:rPr>
        <w:t xml:space="preserve">Epilogue, </w:t>
      </w:r>
      <w:r w:rsidRPr="00D32154">
        <w:rPr>
          <w:color w:val="000096"/>
        </w:rPr>
        <w:t>&lt;ref</w:t>
      </w:r>
      <w:r w:rsidRPr="00D32154">
        <w:rPr>
          <w:color w:val="F5844C"/>
        </w:rPr>
        <w:t xml:space="preserve"> target</w:t>
      </w:r>
      <w:r w:rsidRPr="00D32154">
        <w:rPr>
          <w:color w:val="FF8040"/>
        </w:rPr>
        <w:t>=</w:t>
      </w:r>
      <w:r w:rsidRPr="00D32154">
        <w:rPr>
          <w:color w:val="993300"/>
        </w:rPr>
        <w:t>"#pg245"</w:t>
      </w:r>
      <w:r w:rsidRPr="00D32154">
        <w:rPr>
          <w:color w:val="F5844C"/>
        </w:rPr>
        <w:t xml:space="preserve"> type</w:t>
      </w:r>
      <w:r w:rsidRPr="00D32154">
        <w:rPr>
          <w:color w:val="FF8040"/>
        </w:rPr>
        <w:t>=</w:t>
      </w:r>
      <w:r w:rsidRPr="00D32154">
        <w:rPr>
          <w:color w:val="993300"/>
        </w:rPr>
        <w:t>"pageref"</w:t>
      </w:r>
      <w:r w:rsidRPr="00D32154">
        <w:rPr>
          <w:color w:val="000096"/>
        </w:rPr>
        <w:t>&gt;</w:t>
      </w:r>
      <w:r w:rsidRPr="00D32154">
        <w:rPr>
          <w:color w:val="000000"/>
        </w:rPr>
        <w:t>245</w:t>
      </w:r>
      <w:r w:rsidRPr="00D32154">
        <w:rPr>
          <w:color w:val="000096"/>
        </w:rPr>
        <w:t>&lt;/ref&gt;&lt;/item&gt;</w:t>
      </w:r>
      <w:r w:rsidRPr="00D32154">
        <w:rPr>
          <w:color w:val="000000"/>
        </w:rPr>
        <w:br/>
      </w:r>
      <w:r w:rsidRPr="00D32154">
        <w:rPr>
          <w:color w:val="000000"/>
        </w:rPr>
        <w:tab/>
      </w:r>
      <w:r w:rsidRPr="00D32154">
        <w:rPr>
          <w:color w:val="000000"/>
        </w:rPr>
        <w:tab/>
      </w:r>
      <w:r w:rsidRPr="00D32154">
        <w:rPr>
          <w:color w:val="000000"/>
        </w:rPr>
        <w:tab/>
      </w:r>
      <w:r w:rsidRPr="00D32154">
        <w:rPr>
          <w:color w:val="000000"/>
        </w:rPr>
        <w:tab/>
      </w:r>
      <w:r w:rsidRPr="00D32154">
        <w:rPr>
          <w:color w:val="000000"/>
        </w:rPr>
        <w:tab/>
      </w:r>
      <w:r w:rsidRPr="00D32154">
        <w:rPr>
          <w:color w:val="000096"/>
        </w:rPr>
        <w:t>&lt;item&gt;</w:t>
      </w:r>
      <w:r w:rsidRPr="00D32154">
        <w:rPr>
          <w:color w:val="000000"/>
        </w:rPr>
        <w:t xml:space="preserve">Notes, </w:t>
      </w:r>
      <w:r w:rsidRPr="00D32154">
        <w:rPr>
          <w:color w:val="000096"/>
        </w:rPr>
        <w:t>&lt;ref</w:t>
      </w:r>
      <w:r w:rsidRPr="00D32154">
        <w:rPr>
          <w:color w:val="F5844C"/>
        </w:rPr>
        <w:t xml:space="preserve"> target</w:t>
      </w:r>
      <w:r w:rsidRPr="00D32154">
        <w:rPr>
          <w:color w:val="FF8040"/>
        </w:rPr>
        <w:t>=</w:t>
      </w:r>
      <w:r w:rsidRPr="00D32154">
        <w:rPr>
          <w:color w:val="993300"/>
        </w:rPr>
        <w:t>"#pg255"</w:t>
      </w:r>
      <w:r w:rsidRPr="00D32154">
        <w:rPr>
          <w:color w:val="F5844C"/>
        </w:rPr>
        <w:t xml:space="preserve"> type</w:t>
      </w:r>
      <w:r w:rsidRPr="00D32154">
        <w:rPr>
          <w:color w:val="FF8040"/>
        </w:rPr>
        <w:t>=</w:t>
      </w:r>
      <w:r w:rsidRPr="00D32154">
        <w:rPr>
          <w:color w:val="993300"/>
        </w:rPr>
        <w:t>"pageref"</w:t>
      </w:r>
      <w:r w:rsidRPr="00D32154">
        <w:rPr>
          <w:color w:val="000096"/>
        </w:rPr>
        <w:t>&gt;</w:t>
      </w:r>
      <w:r w:rsidRPr="00D32154">
        <w:rPr>
          <w:color w:val="000000"/>
        </w:rPr>
        <w:t>255</w:t>
      </w:r>
      <w:r w:rsidRPr="00D32154">
        <w:rPr>
          <w:color w:val="000096"/>
        </w:rPr>
        <w:t>&lt;/ref&gt;&lt;/item&gt;</w:t>
      </w:r>
      <w:r w:rsidRPr="00D32154">
        <w:rPr>
          <w:color w:val="000000"/>
        </w:rPr>
        <w:br/>
      </w:r>
      <w:r w:rsidRPr="00D32154">
        <w:rPr>
          <w:color w:val="000000"/>
        </w:rPr>
        <w:tab/>
      </w:r>
      <w:r w:rsidRPr="00D32154">
        <w:rPr>
          <w:color w:val="000000"/>
        </w:rPr>
        <w:tab/>
      </w:r>
      <w:r w:rsidRPr="00D32154">
        <w:rPr>
          <w:color w:val="000000"/>
        </w:rPr>
        <w:tab/>
      </w:r>
      <w:r w:rsidRPr="00D32154">
        <w:rPr>
          <w:color w:val="000000"/>
        </w:rPr>
        <w:tab/>
      </w:r>
      <w:r w:rsidRPr="00D32154">
        <w:rPr>
          <w:color w:val="000000"/>
        </w:rPr>
        <w:tab/>
      </w:r>
      <w:r w:rsidRPr="00D32154">
        <w:rPr>
          <w:color w:val="000096"/>
        </w:rPr>
        <w:t>&lt;item&gt;</w:t>
      </w:r>
      <w:r w:rsidRPr="00D32154">
        <w:rPr>
          <w:color w:val="000000"/>
        </w:rPr>
        <w:t xml:space="preserve">Bibliography, </w:t>
      </w:r>
      <w:r w:rsidRPr="00D32154">
        <w:rPr>
          <w:color w:val="000096"/>
        </w:rPr>
        <w:t>&lt;ref</w:t>
      </w:r>
      <w:r w:rsidRPr="00D32154">
        <w:rPr>
          <w:color w:val="F5844C"/>
        </w:rPr>
        <w:t xml:space="preserve"> target</w:t>
      </w:r>
      <w:r w:rsidRPr="00D32154">
        <w:rPr>
          <w:color w:val="FF8040"/>
        </w:rPr>
        <w:t>=</w:t>
      </w:r>
      <w:r w:rsidRPr="00D32154">
        <w:rPr>
          <w:color w:val="993300"/>
        </w:rPr>
        <w:t>"#pg325"</w:t>
      </w:r>
      <w:r w:rsidRPr="00D32154">
        <w:rPr>
          <w:color w:val="F5844C"/>
        </w:rPr>
        <w:t xml:space="preserve"> type</w:t>
      </w:r>
      <w:r w:rsidRPr="00D32154">
        <w:rPr>
          <w:color w:val="FF8040"/>
        </w:rPr>
        <w:t>=</w:t>
      </w:r>
      <w:r w:rsidRPr="00D32154">
        <w:rPr>
          <w:color w:val="993300"/>
        </w:rPr>
        <w:t>"pageref"</w:t>
      </w:r>
      <w:r w:rsidRPr="00D32154">
        <w:rPr>
          <w:color w:val="000096"/>
        </w:rPr>
        <w:t>&gt;</w:t>
      </w:r>
      <w:r w:rsidRPr="00D32154">
        <w:rPr>
          <w:color w:val="000000"/>
        </w:rPr>
        <w:t>325</w:t>
      </w:r>
      <w:r w:rsidRPr="00D32154">
        <w:rPr>
          <w:color w:val="000096"/>
        </w:rPr>
        <w:t>&lt;/ref&gt;&lt;/item&gt;</w:t>
      </w:r>
      <w:r w:rsidRPr="00D32154">
        <w:rPr>
          <w:color w:val="000000"/>
        </w:rPr>
        <w:br/>
      </w:r>
      <w:r w:rsidRPr="00D32154">
        <w:rPr>
          <w:color w:val="000000"/>
        </w:rPr>
        <w:tab/>
      </w:r>
      <w:r w:rsidRPr="00D32154">
        <w:rPr>
          <w:color w:val="000000"/>
        </w:rPr>
        <w:tab/>
      </w:r>
      <w:r w:rsidRPr="00D32154">
        <w:rPr>
          <w:color w:val="000000"/>
        </w:rPr>
        <w:tab/>
      </w:r>
      <w:r w:rsidRPr="00D32154">
        <w:rPr>
          <w:color w:val="000000"/>
        </w:rPr>
        <w:tab/>
      </w:r>
      <w:r w:rsidRPr="00D32154">
        <w:rPr>
          <w:color w:val="000000"/>
        </w:rPr>
        <w:tab/>
      </w:r>
      <w:r w:rsidRPr="00D32154">
        <w:rPr>
          <w:color w:val="000096"/>
        </w:rPr>
        <w:t>&lt;item&gt;</w:t>
      </w:r>
      <w:r w:rsidRPr="00D32154">
        <w:rPr>
          <w:color w:val="000000"/>
        </w:rPr>
        <w:t xml:space="preserve">Index, </w:t>
      </w:r>
      <w:r w:rsidRPr="00D32154">
        <w:rPr>
          <w:color w:val="000096"/>
        </w:rPr>
        <w:t>&lt;ref</w:t>
      </w:r>
      <w:r w:rsidRPr="00D32154">
        <w:rPr>
          <w:color w:val="F5844C"/>
        </w:rPr>
        <w:t xml:space="preserve"> target</w:t>
      </w:r>
      <w:r w:rsidRPr="00D32154">
        <w:rPr>
          <w:color w:val="FF8040"/>
        </w:rPr>
        <w:t>=</w:t>
      </w:r>
      <w:r w:rsidRPr="00D32154">
        <w:rPr>
          <w:color w:val="993300"/>
        </w:rPr>
        <w:t>"#pg343"</w:t>
      </w:r>
      <w:r w:rsidRPr="00D32154">
        <w:rPr>
          <w:color w:val="F5844C"/>
        </w:rPr>
        <w:t xml:space="preserve"> type</w:t>
      </w:r>
      <w:r w:rsidRPr="00D32154">
        <w:rPr>
          <w:color w:val="FF8040"/>
        </w:rPr>
        <w:t>=</w:t>
      </w:r>
      <w:r w:rsidRPr="00D32154">
        <w:rPr>
          <w:color w:val="993300"/>
        </w:rPr>
        <w:t>"pageref"</w:t>
      </w:r>
      <w:r w:rsidRPr="00D32154">
        <w:rPr>
          <w:color w:val="000096"/>
        </w:rPr>
        <w:t>&gt;</w:t>
      </w:r>
      <w:r w:rsidRPr="00D32154">
        <w:rPr>
          <w:color w:val="000000"/>
        </w:rPr>
        <w:t>343</w:t>
      </w:r>
      <w:r w:rsidRPr="00D32154">
        <w:rPr>
          <w:color w:val="000096"/>
        </w:rPr>
        <w:t>&lt;/ref&gt;&lt;/item&gt;</w:t>
      </w:r>
      <w:r w:rsidRPr="00D32154">
        <w:rPr>
          <w:color w:val="000000"/>
        </w:rPr>
        <w:br/>
      </w:r>
      <w:r w:rsidRPr="00D32154">
        <w:rPr>
          <w:color w:val="000000"/>
        </w:rPr>
        <w:tab/>
      </w:r>
      <w:r w:rsidRPr="00D32154">
        <w:rPr>
          <w:color w:val="000000"/>
        </w:rPr>
        <w:tab/>
      </w:r>
      <w:r w:rsidRPr="00D32154">
        <w:rPr>
          <w:color w:val="000000"/>
        </w:rPr>
        <w:tab/>
      </w:r>
      <w:r w:rsidRPr="00D32154">
        <w:rPr>
          <w:color w:val="000000"/>
        </w:rPr>
        <w:tab/>
      </w:r>
      <w:r w:rsidRPr="00D32154">
        <w:rPr>
          <w:color w:val="000096"/>
        </w:rPr>
        <w:t>&lt;/list&gt;</w:t>
      </w:r>
      <w:r w:rsidRPr="00D32154">
        <w:rPr>
          <w:color w:val="000000"/>
        </w:rPr>
        <w:br/>
      </w:r>
      <w:r w:rsidRPr="00D32154">
        <w:rPr>
          <w:color w:val="000000"/>
        </w:rPr>
        <w:tab/>
      </w:r>
      <w:r w:rsidRPr="00D32154">
        <w:rPr>
          <w:color w:val="000000"/>
        </w:rPr>
        <w:tab/>
      </w:r>
      <w:r w:rsidRPr="00D32154">
        <w:rPr>
          <w:color w:val="000000"/>
        </w:rPr>
        <w:tab/>
      </w:r>
      <w:r w:rsidRPr="00D32154">
        <w:rPr>
          <w:color w:val="000000"/>
        </w:rPr>
        <w:tab/>
      </w:r>
      <w:r w:rsidRPr="00D32154">
        <w:rPr>
          <w:color w:val="000096"/>
        </w:rPr>
        <w:t>&lt;pb</w:t>
      </w:r>
      <w:r w:rsidRPr="00D32154">
        <w:rPr>
          <w:color w:val="F5844C"/>
        </w:rPr>
        <w:t xml:space="preserve"> xml:id</w:t>
      </w:r>
      <w:r w:rsidRPr="00D32154">
        <w:rPr>
          <w:color w:val="FF8040"/>
        </w:rPr>
        <w:t>=</w:t>
      </w:r>
      <w:r w:rsidRPr="00D32154">
        <w:rPr>
          <w:color w:val="993300"/>
        </w:rPr>
        <w:t>"pgviii"</w:t>
      </w:r>
      <w:r w:rsidRPr="00D32154">
        <w:rPr>
          <w:color w:val="F5844C"/>
        </w:rPr>
        <w:t xml:space="preserve"> n</w:t>
      </w:r>
      <w:r w:rsidRPr="00D32154">
        <w:rPr>
          <w:color w:val="FF8040"/>
        </w:rPr>
        <w:t>=</w:t>
      </w:r>
      <w:r w:rsidRPr="00D32154">
        <w:rPr>
          <w:color w:val="993300"/>
        </w:rPr>
        <w:t>"viii"</w:t>
      </w:r>
      <w:r w:rsidRPr="00D32154">
        <w:rPr>
          <w:color w:val="000096"/>
        </w:rPr>
        <w:t>/&gt;</w:t>
      </w:r>
      <w:r w:rsidRPr="00D32154">
        <w:rPr>
          <w:color w:val="000000"/>
        </w:rPr>
        <w:br/>
      </w:r>
      <w:r w:rsidRPr="00D32154">
        <w:rPr>
          <w:color w:val="000000"/>
        </w:rPr>
        <w:tab/>
      </w:r>
      <w:r w:rsidRPr="00D32154">
        <w:rPr>
          <w:color w:val="000000"/>
        </w:rPr>
        <w:tab/>
      </w:r>
      <w:r w:rsidRPr="00D32154">
        <w:rPr>
          <w:color w:val="000000"/>
        </w:rPr>
        <w:tab/>
      </w:r>
      <w:r w:rsidRPr="00D32154">
        <w:rPr>
          <w:color w:val="000096"/>
        </w:rPr>
        <w:t>&lt;/div&gt;</w:t>
      </w:r>
    </w:p>
    <w:p w:rsidR="001E0305" w:rsidRDefault="001E0305" w:rsidP="001E0305">
      <w:pPr>
        <w:pStyle w:val="Heading3"/>
      </w:pPr>
      <w:bookmarkStart w:id="104" w:name="_Toc138309419"/>
      <w:bookmarkStart w:id="105" w:name="_Toc170444931"/>
      <w:r>
        <w:t>&lt;div&gt; Example: Halftitle</w:t>
      </w:r>
      <w:bookmarkEnd w:id="104"/>
      <w:bookmarkEnd w:id="105"/>
    </w:p>
    <w:p w:rsidR="001E0305" w:rsidRPr="007407AD" w:rsidRDefault="001E0305" w:rsidP="001E0305">
      <w:pPr>
        <w:pStyle w:val="HTMLPreformatted"/>
        <w:rPr>
          <w:color w:val="000000"/>
        </w:rPr>
      </w:pPr>
      <w:r w:rsidRPr="007407AD">
        <w:rPr>
          <w:color w:val="000000"/>
        </w:rPr>
        <w:tab/>
      </w:r>
      <w:r w:rsidRPr="007407AD">
        <w:rPr>
          <w:color w:val="000000"/>
        </w:rPr>
        <w:tab/>
      </w:r>
      <w:r w:rsidRPr="007407AD">
        <w:rPr>
          <w:color w:val="000000"/>
        </w:rPr>
        <w:tab/>
      </w:r>
      <w:r w:rsidRPr="007407AD">
        <w:rPr>
          <w:color w:val="000096"/>
        </w:rPr>
        <w:t>&lt;div</w:t>
      </w:r>
      <w:r w:rsidRPr="007407AD">
        <w:rPr>
          <w:color w:val="F5844C"/>
        </w:rPr>
        <w:t xml:space="preserve"> type</w:t>
      </w:r>
      <w:r w:rsidRPr="007407AD">
        <w:rPr>
          <w:color w:val="FF8040"/>
        </w:rPr>
        <w:t>=</w:t>
      </w:r>
      <w:r w:rsidRPr="007407AD">
        <w:rPr>
          <w:color w:val="993300"/>
        </w:rPr>
        <w:t>"halftitle"</w:t>
      </w:r>
      <w:r w:rsidRPr="007407AD">
        <w:rPr>
          <w:color w:val="000096"/>
        </w:rPr>
        <w:t>&gt;</w:t>
      </w:r>
      <w:r w:rsidRPr="007407AD">
        <w:rPr>
          <w:color w:val="000000"/>
        </w:rPr>
        <w:br/>
      </w:r>
      <w:r w:rsidRPr="007407AD">
        <w:rPr>
          <w:color w:val="000000"/>
        </w:rPr>
        <w:tab/>
      </w:r>
      <w:r w:rsidRPr="007407AD">
        <w:rPr>
          <w:color w:val="000000"/>
        </w:rPr>
        <w:tab/>
      </w:r>
      <w:r w:rsidRPr="007407AD">
        <w:rPr>
          <w:color w:val="000000"/>
        </w:rPr>
        <w:tab/>
      </w:r>
      <w:r w:rsidRPr="007407AD">
        <w:rPr>
          <w:color w:val="000000"/>
        </w:rPr>
        <w:tab/>
      </w:r>
      <w:r w:rsidRPr="007407AD">
        <w:rPr>
          <w:color w:val="000096"/>
        </w:rPr>
        <w:t>&lt;pb</w:t>
      </w:r>
      <w:r w:rsidRPr="007407AD">
        <w:rPr>
          <w:color w:val="F5844C"/>
        </w:rPr>
        <w:t xml:space="preserve"> xml:id</w:t>
      </w:r>
      <w:r w:rsidRPr="007407AD">
        <w:rPr>
          <w:color w:val="FF8040"/>
        </w:rPr>
        <w:t>=</w:t>
      </w:r>
      <w:r w:rsidRPr="007407AD">
        <w:rPr>
          <w:color w:val="993300"/>
        </w:rPr>
        <w:t>"pgi"</w:t>
      </w:r>
      <w:r w:rsidRPr="007407AD">
        <w:rPr>
          <w:color w:val="F5844C"/>
        </w:rPr>
        <w:t xml:space="preserve"> n</w:t>
      </w:r>
      <w:r w:rsidRPr="007407AD">
        <w:rPr>
          <w:color w:val="FF8040"/>
        </w:rPr>
        <w:t>=</w:t>
      </w:r>
      <w:r w:rsidRPr="007407AD">
        <w:rPr>
          <w:color w:val="993300"/>
        </w:rPr>
        <w:t>"i"</w:t>
      </w:r>
      <w:r w:rsidRPr="007407AD">
        <w:rPr>
          <w:color w:val="000096"/>
        </w:rPr>
        <w:t>/&gt;</w:t>
      </w:r>
      <w:r w:rsidRPr="007407AD">
        <w:rPr>
          <w:color w:val="000000"/>
        </w:rPr>
        <w:br/>
      </w:r>
      <w:r w:rsidRPr="007407AD">
        <w:rPr>
          <w:color w:val="000000"/>
        </w:rPr>
        <w:tab/>
      </w:r>
      <w:r w:rsidRPr="007407AD">
        <w:rPr>
          <w:color w:val="000000"/>
        </w:rPr>
        <w:tab/>
      </w:r>
      <w:r w:rsidRPr="007407AD">
        <w:rPr>
          <w:color w:val="000000"/>
        </w:rPr>
        <w:tab/>
      </w:r>
      <w:r w:rsidRPr="007407AD">
        <w:rPr>
          <w:color w:val="000000"/>
        </w:rPr>
        <w:tab/>
      </w:r>
      <w:r w:rsidRPr="007407AD">
        <w:rPr>
          <w:color w:val="000096"/>
        </w:rPr>
        <w:t>&lt;head</w:t>
      </w:r>
      <w:r w:rsidRPr="007407AD">
        <w:rPr>
          <w:color w:val="F5844C"/>
        </w:rPr>
        <w:t xml:space="preserve"> type</w:t>
      </w:r>
      <w:r w:rsidRPr="007407AD">
        <w:rPr>
          <w:color w:val="FF8040"/>
        </w:rPr>
        <w:t>=</w:t>
      </w:r>
      <w:r w:rsidRPr="007407AD">
        <w:rPr>
          <w:color w:val="993300"/>
        </w:rPr>
        <w:t>"halftitle"</w:t>
      </w:r>
      <w:r w:rsidRPr="007407AD">
        <w:rPr>
          <w:color w:val="000096"/>
        </w:rPr>
        <w:t>&gt;</w:t>
      </w:r>
      <w:r w:rsidRPr="007407AD">
        <w:rPr>
          <w:color w:val="000000"/>
        </w:rPr>
        <w:t xml:space="preserve">Reading, Writing, </w:t>
      </w:r>
      <w:r w:rsidRPr="007407AD">
        <w:rPr>
          <w:color w:val="969600"/>
        </w:rPr>
        <w:t>&amp;amp;</w:t>
      </w:r>
      <w:r w:rsidRPr="007407AD">
        <w:rPr>
          <w:color w:val="000000"/>
        </w:rPr>
        <w:t xml:space="preserve"> Race</w:t>
      </w:r>
      <w:r w:rsidRPr="007407AD">
        <w:rPr>
          <w:color w:val="000096"/>
        </w:rPr>
        <w:t>&lt;/head&gt;</w:t>
      </w:r>
      <w:r w:rsidRPr="007407AD">
        <w:rPr>
          <w:color w:val="000000"/>
        </w:rPr>
        <w:br/>
      </w:r>
      <w:r w:rsidRPr="007407AD">
        <w:rPr>
          <w:color w:val="000000"/>
        </w:rPr>
        <w:tab/>
      </w:r>
      <w:r w:rsidRPr="007407AD">
        <w:rPr>
          <w:color w:val="000000"/>
        </w:rPr>
        <w:tab/>
      </w:r>
      <w:r w:rsidRPr="007407AD">
        <w:rPr>
          <w:color w:val="000000"/>
        </w:rPr>
        <w:tab/>
      </w:r>
      <w:r w:rsidRPr="007407AD">
        <w:rPr>
          <w:color w:val="000000"/>
        </w:rPr>
        <w:tab/>
      </w:r>
      <w:r w:rsidRPr="007407AD">
        <w:rPr>
          <w:color w:val="000096"/>
        </w:rPr>
        <w:t>&lt;pb</w:t>
      </w:r>
      <w:r w:rsidRPr="007407AD">
        <w:rPr>
          <w:color w:val="F5844C"/>
        </w:rPr>
        <w:t xml:space="preserve"> xml:id</w:t>
      </w:r>
      <w:r w:rsidRPr="007407AD">
        <w:rPr>
          <w:color w:val="FF8040"/>
        </w:rPr>
        <w:t>=</w:t>
      </w:r>
      <w:r w:rsidRPr="007407AD">
        <w:rPr>
          <w:color w:val="993300"/>
        </w:rPr>
        <w:t>"pgii"</w:t>
      </w:r>
      <w:r w:rsidRPr="007407AD">
        <w:rPr>
          <w:color w:val="F5844C"/>
        </w:rPr>
        <w:t xml:space="preserve"> n</w:t>
      </w:r>
      <w:r w:rsidRPr="007407AD">
        <w:rPr>
          <w:color w:val="FF8040"/>
        </w:rPr>
        <w:t>=</w:t>
      </w:r>
      <w:r w:rsidRPr="007407AD">
        <w:rPr>
          <w:color w:val="993300"/>
        </w:rPr>
        <w:t>"ii"</w:t>
      </w:r>
      <w:r w:rsidRPr="007407AD">
        <w:rPr>
          <w:color w:val="000096"/>
        </w:rPr>
        <w:t>/&gt;</w:t>
      </w:r>
      <w:r w:rsidRPr="007407AD">
        <w:rPr>
          <w:color w:val="000000"/>
        </w:rPr>
        <w:br/>
      </w:r>
      <w:r w:rsidRPr="007407AD">
        <w:rPr>
          <w:color w:val="000000"/>
        </w:rPr>
        <w:tab/>
      </w:r>
      <w:r w:rsidRPr="007407AD">
        <w:rPr>
          <w:color w:val="000000"/>
        </w:rPr>
        <w:tab/>
      </w:r>
      <w:r w:rsidRPr="007407AD">
        <w:rPr>
          <w:color w:val="000000"/>
        </w:rPr>
        <w:tab/>
      </w:r>
      <w:r w:rsidRPr="007407AD">
        <w:rPr>
          <w:color w:val="000096"/>
        </w:rPr>
        <w:t>&lt;/div&gt;</w:t>
      </w:r>
    </w:p>
    <w:p w:rsidR="001E0305" w:rsidRDefault="001E0305" w:rsidP="001E0305">
      <w:pPr>
        <w:pStyle w:val="Heading1"/>
      </w:pPr>
      <w:bookmarkStart w:id="106" w:name="_Toc77151937"/>
      <w:bookmarkStart w:id="107" w:name="_Toc138309420"/>
      <w:bookmarkStart w:id="108" w:name="_Toc170444932"/>
      <w:r>
        <w:t>&lt;body&gt;</w:t>
      </w:r>
      <w:bookmarkEnd w:id="106"/>
      <w:bookmarkEnd w:id="107"/>
      <w:bookmarkEnd w:id="108"/>
    </w:p>
    <w:p w:rsidR="001E0305" w:rsidRDefault="001E0305" w:rsidP="001E0305">
      <w:pPr>
        <w:pStyle w:val="BodyText"/>
      </w:pPr>
      <w:r>
        <w:t xml:space="preserve">The &lt;body&gt; of the document contains the main text of the work, including any introductory or concluding chapters or sections. </w:t>
      </w:r>
    </w:p>
    <w:p w:rsidR="001E0305" w:rsidRDefault="001E0305" w:rsidP="001E0305">
      <w:pPr>
        <w:pStyle w:val="Heading2"/>
      </w:pPr>
      <w:bookmarkStart w:id="109" w:name="_Toc138309421"/>
      <w:bookmarkStart w:id="110" w:name="_Toc170444933"/>
      <w:r>
        <w:t>&lt;div&gt;</w:t>
      </w:r>
      <w:bookmarkEnd w:id="109"/>
      <w:bookmarkEnd w:id="110"/>
    </w:p>
    <w:p w:rsidR="001E0305" w:rsidRDefault="001E0305" w:rsidP="001E0305">
      <w:pPr>
        <w:pStyle w:val="BodyText"/>
      </w:pPr>
      <w:r>
        <w:t>&lt;div&gt; elements are used for each major section and subsection of the work, including parts, chapters, and subheads. The type attribute is used to identify the sections and is mandatory. Other mandatory attributes include xml:id and n.</w:t>
      </w:r>
    </w:p>
    <w:p w:rsidR="001E0305" w:rsidRDefault="001E0305" w:rsidP="001E0305">
      <w:pPr>
        <w:pStyle w:val="Heading2"/>
      </w:pPr>
      <w:bookmarkStart w:id="111" w:name="_Toc138309422"/>
      <w:bookmarkStart w:id="112" w:name="_Toc170444934"/>
      <w:r>
        <w:t>&lt;head&gt;</w:t>
      </w:r>
      <w:bookmarkEnd w:id="111"/>
      <w:bookmarkEnd w:id="112"/>
    </w:p>
    <w:p w:rsidR="001E0305" w:rsidRDefault="001E0305" w:rsidP="001E0305">
      <w:pPr>
        <w:pStyle w:val="BodyText"/>
      </w:pPr>
      <w:r>
        <w:t>Every chapter is contained within &lt;div&gt; elements, and generally includes a chapter number and chapter title. These will be encoded using the &lt;head&gt; element. Other chapter level &lt;head&gt; elements include subtitles and chapter authors in &lt;byline&gt; elements.</w:t>
      </w:r>
    </w:p>
    <w:p w:rsidR="001E0305" w:rsidRDefault="001E0305" w:rsidP="001E0305">
      <w:pPr>
        <w:pStyle w:val="BodyText"/>
      </w:pPr>
      <w:r>
        <w:t>The head elements will always have a type, as noted in this table: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428"/>
        <w:gridCol w:w="4428"/>
      </w:tblGrid>
      <w:tr w:rsidR="001E0305" w:rsidRPr="002F4054">
        <w:trPr>
          <w:jc w:val="center"/>
        </w:trPr>
        <w:tc>
          <w:tcPr>
            <w:tcW w:w="4428" w:type="dxa"/>
          </w:tcPr>
          <w:p w:rsidR="001E0305" w:rsidRPr="002F4054" w:rsidRDefault="001E0305">
            <w:pPr>
              <w:rPr>
                <w:rFonts w:ascii="Candara" w:hAnsi="Candara"/>
                <w:b/>
              </w:rPr>
            </w:pPr>
            <w:r w:rsidRPr="002F4054">
              <w:rPr>
                <w:b/>
              </w:rPr>
              <w:t>Head Type Value</w:t>
            </w:r>
          </w:p>
        </w:tc>
        <w:tc>
          <w:tcPr>
            <w:tcW w:w="4428" w:type="dxa"/>
          </w:tcPr>
          <w:p w:rsidR="001E0305" w:rsidRPr="002F4054" w:rsidRDefault="001E0305">
            <w:pPr>
              <w:rPr>
                <w:rFonts w:ascii="Candara" w:hAnsi="Candara"/>
                <w:b/>
              </w:rPr>
            </w:pPr>
            <w:r w:rsidRPr="002F4054">
              <w:rPr>
                <w:b/>
              </w:rPr>
              <w:t>Reference</w:t>
            </w:r>
          </w:p>
        </w:tc>
      </w:tr>
      <w:tr w:rsidR="001E0305" w:rsidRPr="002F4054">
        <w:trPr>
          <w:jc w:val="center"/>
        </w:trPr>
        <w:tc>
          <w:tcPr>
            <w:tcW w:w="4428" w:type="dxa"/>
          </w:tcPr>
          <w:p w:rsidR="001E0305" w:rsidRPr="002F4054" w:rsidRDefault="001E0305">
            <w:pPr>
              <w:rPr>
                <w:rFonts w:ascii="Candara" w:hAnsi="Candara"/>
              </w:rPr>
            </w:pPr>
            <w:r w:rsidRPr="002F4054">
              <w:t>chapterNumber</w:t>
            </w:r>
          </w:p>
        </w:tc>
        <w:tc>
          <w:tcPr>
            <w:tcW w:w="4428" w:type="dxa"/>
          </w:tcPr>
          <w:p w:rsidR="001E0305" w:rsidRPr="002F4054" w:rsidRDefault="001E0305">
            <w:pPr>
              <w:rPr>
                <w:rFonts w:ascii="Candara" w:hAnsi="Candara"/>
              </w:rPr>
            </w:pPr>
            <w:r w:rsidRPr="002F4054">
              <w:t>chapter number</w:t>
            </w:r>
          </w:p>
        </w:tc>
      </w:tr>
      <w:tr w:rsidR="001E0305" w:rsidRPr="002F4054">
        <w:trPr>
          <w:jc w:val="center"/>
        </w:trPr>
        <w:tc>
          <w:tcPr>
            <w:tcW w:w="4428" w:type="dxa"/>
          </w:tcPr>
          <w:p w:rsidR="001E0305" w:rsidRPr="002F4054" w:rsidRDefault="001E0305">
            <w:pPr>
              <w:rPr>
                <w:rFonts w:ascii="Candara" w:hAnsi="Candara"/>
              </w:rPr>
            </w:pPr>
            <w:r w:rsidRPr="002F4054">
              <w:t>chapterTitle</w:t>
            </w:r>
          </w:p>
        </w:tc>
        <w:tc>
          <w:tcPr>
            <w:tcW w:w="4428" w:type="dxa"/>
          </w:tcPr>
          <w:p w:rsidR="001E0305" w:rsidRPr="002F4054" w:rsidRDefault="001E0305" w:rsidP="001E0305">
            <w:pPr>
              <w:rPr>
                <w:rFonts w:ascii="Candara" w:hAnsi="Candara"/>
              </w:rPr>
            </w:pPr>
            <w:r w:rsidRPr="002F4054">
              <w:t>chapter title</w:t>
            </w:r>
          </w:p>
        </w:tc>
      </w:tr>
      <w:tr w:rsidR="001E0305" w:rsidRPr="002F4054">
        <w:trPr>
          <w:jc w:val="center"/>
        </w:trPr>
        <w:tc>
          <w:tcPr>
            <w:tcW w:w="4428" w:type="dxa"/>
          </w:tcPr>
          <w:p w:rsidR="001E0305" w:rsidRPr="002F4054" w:rsidRDefault="001E0305" w:rsidP="001E0305">
            <w:pPr>
              <w:rPr>
                <w:rFonts w:ascii="Candara" w:hAnsi="Candara"/>
              </w:rPr>
            </w:pPr>
            <w:r w:rsidRPr="002F4054">
              <w:t>chapterSubtitle</w:t>
            </w:r>
          </w:p>
        </w:tc>
        <w:tc>
          <w:tcPr>
            <w:tcW w:w="4428" w:type="dxa"/>
          </w:tcPr>
          <w:p w:rsidR="001E0305" w:rsidRPr="00BD5748" w:rsidRDefault="001E0305" w:rsidP="001E0305">
            <w:r w:rsidRPr="002F4054">
              <w:t>chapter subtitle</w:t>
            </w:r>
          </w:p>
        </w:tc>
      </w:tr>
      <w:tr w:rsidR="001E0305" w:rsidRPr="002F4054">
        <w:trPr>
          <w:jc w:val="center"/>
        </w:trPr>
        <w:tc>
          <w:tcPr>
            <w:tcW w:w="4428" w:type="dxa"/>
          </w:tcPr>
          <w:p w:rsidR="001E0305" w:rsidRPr="002F4054" w:rsidRDefault="001E0305">
            <w:pPr>
              <w:rPr>
                <w:rFonts w:ascii="Candara" w:hAnsi="Candara"/>
              </w:rPr>
            </w:pPr>
            <w:r>
              <w:t>part</w:t>
            </w:r>
            <w:r w:rsidRPr="002F4054">
              <w:t>Number</w:t>
            </w:r>
          </w:p>
        </w:tc>
        <w:tc>
          <w:tcPr>
            <w:tcW w:w="4428" w:type="dxa"/>
          </w:tcPr>
          <w:p w:rsidR="001E0305" w:rsidRPr="002F4054" w:rsidRDefault="001E0305">
            <w:pPr>
              <w:rPr>
                <w:rFonts w:ascii="Candara" w:hAnsi="Candara"/>
              </w:rPr>
            </w:pPr>
            <w:r>
              <w:t>part</w:t>
            </w:r>
            <w:r w:rsidRPr="002F4054">
              <w:t xml:space="preserve"> number</w:t>
            </w:r>
          </w:p>
        </w:tc>
      </w:tr>
      <w:tr w:rsidR="001E0305" w:rsidRPr="002F4054">
        <w:trPr>
          <w:jc w:val="center"/>
        </w:trPr>
        <w:tc>
          <w:tcPr>
            <w:tcW w:w="4428" w:type="dxa"/>
          </w:tcPr>
          <w:p w:rsidR="001E0305" w:rsidRPr="002F4054" w:rsidRDefault="001E0305">
            <w:pPr>
              <w:rPr>
                <w:rFonts w:ascii="Candara" w:hAnsi="Candara"/>
              </w:rPr>
            </w:pPr>
            <w:r>
              <w:t>part</w:t>
            </w:r>
            <w:r w:rsidRPr="002F4054">
              <w:t>Title</w:t>
            </w:r>
          </w:p>
        </w:tc>
        <w:tc>
          <w:tcPr>
            <w:tcW w:w="4428" w:type="dxa"/>
          </w:tcPr>
          <w:p w:rsidR="001E0305" w:rsidRPr="002F4054" w:rsidRDefault="001E0305" w:rsidP="001E0305">
            <w:pPr>
              <w:rPr>
                <w:rFonts w:ascii="Candara" w:hAnsi="Candara"/>
              </w:rPr>
            </w:pPr>
            <w:r>
              <w:t>part</w:t>
            </w:r>
            <w:r w:rsidRPr="002F4054">
              <w:t xml:space="preserve"> title</w:t>
            </w:r>
          </w:p>
        </w:tc>
      </w:tr>
      <w:tr w:rsidR="001E0305" w:rsidRPr="002F4054">
        <w:trPr>
          <w:jc w:val="center"/>
        </w:trPr>
        <w:tc>
          <w:tcPr>
            <w:tcW w:w="4428" w:type="dxa"/>
          </w:tcPr>
          <w:p w:rsidR="001E0305" w:rsidRPr="002F4054" w:rsidRDefault="001E0305" w:rsidP="001E0305">
            <w:pPr>
              <w:rPr>
                <w:rFonts w:ascii="Candara" w:hAnsi="Candara"/>
              </w:rPr>
            </w:pPr>
            <w:r>
              <w:t>part</w:t>
            </w:r>
            <w:r w:rsidRPr="002F4054">
              <w:t>Subtitle</w:t>
            </w:r>
          </w:p>
        </w:tc>
        <w:tc>
          <w:tcPr>
            <w:tcW w:w="4428" w:type="dxa"/>
          </w:tcPr>
          <w:p w:rsidR="001E0305" w:rsidRPr="00BD5748" w:rsidRDefault="001E0305" w:rsidP="001E0305">
            <w:r>
              <w:t>part</w:t>
            </w:r>
            <w:r w:rsidRPr="002F4054">
              <w:t xml:space="preserve"> subtitle</w:t>
            </w:r>
          </w:p>
        </w:tc>
      </w:tr>
      <w:tr w:rsidR="001E0305" w:rsidRPr="002F4054">
        <w:trPr>
          <w:jc w:val="center"/>
        </w:trPr>
        <w:tc>
          <w:tcPr>
            <w:tcW w:w="4428" w:type="dxa"/>
          </w:tcPr>
          <w:p w:rsidR="001E0305" w:rsidRDefault="001E0305" w:rsidP="001E0305">
            <w:r>
              <w:t>seriesTitle</w:t>
            </w:r>
          </w:p>
        </w:tc>
        <w:tc>
          <w:tcPr>
            <w:tcW w:w="4428" w:type="dxa"/>
          </w:tcPr>
          <w:p w:rsidR="001E0305" w:rsidRDefault="001E0305" w:rsidP="001E0305">
            <w:r>
              <w:t>series title</w:t>
            </w:r>
          </w:p>
        </w:tc>
      </w:tr>
      <w:tr w:rsidR="001E0305" w:rsidRPr="002F4054">
        <w:trPr>
          <w:jc w:val="center"/>
        </w:trPr>
        <w:tc>
          <w:tcPr>
            <w:tcW w:w="4428" w:type="dxa"/>
          </w:tcPr>
          <w:p w:rsidR="001E0305" w:rsidRDefault="001E0305" w:rsidP="001E0305">
            <w:r>
              <w:t>seriesEditor</w:t>
            </w:r>
          </w:p>
        </w:tc>
        <w:tc>
          <w:tcPr>
            <w:tcW w:w="4428" w:type="dxa"/>
          </w:tcPr>
          <w:p w:rsidR="001E0305" w:rsidRDefault="001E0305" w:rsidP="001E0305">
            <w:r>
              <w:t>series editor</w:t>
            </w:r>
          </w:p>
        </w:tc>
      </w:tr>
      <w:tr w:rsidR="001E0305" w:rsidRPr="002F4054">
        <w:trPr>
          <w:jc w:val="center"/>
        </w:trPr>
        <w:tc>
          <w:tcPr>
            <w:tcW w:w="4428" w:type="dxa"/>
          </w:tcPr>
          <w:p w:rsidR="001E0305" w:rsidRPr="002F4054" w:rsidRDefault="001E0305" w:rsidP="001E0305">
            <w:r>
              <w:t>ahead</w:t>
            </w:r>
          </w:p>
        </w:tc>
        <w:tc>
          <w:tcPr>
            <w:tcW w:w="4428" w:type="dxa"/>
          </w:tcPr>
          <w:p w:rsidR="001E0305" w:rsidRPr="002F4054" w:rsidRDefault="001E0305" w:rsidP="001E0305">
            <w:r>
              <w:t>ahead</w:t>
            </w:r>
          </w:p>
        </w:tc>
      </w:tr>
      <w:tr w:rsidR="001E0305" w:rsidRPr="002F4054">
        <w:trPr>
          <w:jc w:val="center"/>
        </w:trPr>
        <w:tc>
          <w:tcPr>
            <w:tcW w:w="4428" w:type="dxa"/>
          </w:tcPr>
          <w:p w:rsidR="001E0305" w:rsidRDefault="001E0305" w:rsidP="001E0305">
            <w:r>
              <w:t>bhead</w:t>
            </w:r>
          </w:p>
        </w:tc>
        <w:tc>
          <w:tcPr>
            <w:tcW w:w="4428" w:type="dxa"/>
          </w:tcPr>
          <w:p w:rsidR="001E0305" w:rsidRDefault="001E0305" w:rsidP="001E0305">
            <w:r>
              <w:t>bhead</w:t>
            </w:r>
          </w:p>
        </w:tc>
      </w:tr>
      <w:tr w:rsidR="001E0305" w:rsidRPr="002F4054">
        <w:trPr>
          <w:jc w:val="center"/>
        </w:trPr>
        <w:tc>
          <w:tcPr>
            <w:tcW w:w="4428" w:type="dxa"/>
          </w:tcPr>
          <w:p w:rsidR="001E0305" w:rsidRDefault="001E0305" w:rsidP="001E0305">
            <w:r>
              <w:t>chead</w:t>
            </w:r>
          </w:p>
        </w:tc>
        <w:tc>
          <w:tcPr>
            <w:tcW w:w="4428" w:type="dxa"/>
          </w:tcPr>
          <w:p w:rsidR="001E0305" w:rsidRDefault="001E0305" w:rsidP="001E0305">
            <w:r>
              <w:t>chead</w:t>
            </w:r>
          </w:p>
        </w:tc>
      </w:tr>
      <w:tr w:rsidR="001E0305" w:rsidRPr="002F4054">
        <w:trPr>
          <w:jc w:val="center"/>
        </w:trPr>
        <w:tc>
          <w:tcPr>
            <w:tcW w:w="4428" w:type="dxa"/>
          </w:tcPr>
          <w:p w:rsidR="001E0305" w:rsidRDefault="001E0305" w:rsidP="001E0305">
            <w:r>
              <w:t>dhead</w:t>
            </w:r>
          </w:p>
        </w:tc>
        <w:tc>
          <w:tcPr>
            <w:tcW w:w="4428" w:type="dxa"/>
          </w:tcPr>
          <w:p w:rsidR="001E0305" w:rsidRDefault="001E0305" w:rsidP="001E0305">
            <w:r>
              <w:t>dhead</w:t>
            </w:r>
          </w:p>
        </w:tc>
      </w:tr>
      <w:tr w:rsidR="001E0305" w:rsidRPr="002F4054">
        <w:trPr>
          <w:jc w:val="center"/>
        </w:trPr>
        <w:tc>
          <w:tcPr>
            <w:tcW w:w="4428" w:type="dxa"/>
          </w:tcPr>
          <w:p w:rsidR="001E0305" w:rsidRDefault="001E0305" w:rsidP="001E0305">
            <w:r>
              <w:t>fmhead</w:t>
            </w:r>
          </w:p>
        </w:tc>
        <w:tc>
          <w:tcPr>
            <w:tcW w:w="4428" w:type="dxa"/>
          </w:tcPr>
          <w:p w:rsidR="001E0305" w:rsidRDefault="001E0305" w:rsidP="001E0305">
            <w:r>
              <w:t>frontmatter head</w:t>
            </w:r>
          </w:p>
        </w:tc>
      </w:tr>
      <w:tr w:rsidR="001E0305" w:rsidRPr="002F4054">
        <w:trPr>
          <w:jc w:val="center"/>
        </w:trPr>
        <w:tc>
          <w:tcPr>
            <w:tcW w:w="4428" w:type="dxa"/>
          </w:tcPr>
          <w:p w:rsidR="001E0305" w:rsidRDefault="001E0305" w:rsidP="001E0305">
            <w:r>
              <w:t>bmhead</w:t>
            </w:r>
          </w:p>
        </w:tc>
        <w:tc>
          <w:tcPr>
            <w:tcW w:w="4428" w:type="dxa"/>
          </w:tcPr>
          <w:p w:rsidR="001E0305" w:rsidRDefault="001E0305" w:rsidP="001E0305">
            <w:r>
              <w:t>backmatter head</w:t>
            </w:r>
          </w:p>
        </w:tc>
      </w:tr>
      <w:tr w:rsidR="001E0305" w:rsidRPr="002F4054">
        <w:trPr>
          <w:jc w:val="center"/>
        </w:trPr>
        <w:tc>
          <w:tcPr>
            <w:tcW w:w="4428" w:type="dxa"/>
          </w:tcPr>
          <w:p w:rsidR="001E0305" w:rsidRDefault="001E0305" w:rsidP="001E0305">
            <w:r>
              <w:t>halftitle</w:t>
            </w:r>
          </w:p>
        </w:tc>
        <w:tc>
          <w:tcPr>
            <w:tcW w:w="4428" w:type="dxa"/>
          </w:tcPr>
          <w:p w:rsidR="001E0305" w:rsidRDefault="001E0305" w:rsidP="001E0305">
            <w:r>
              <w:t>halftitle</w:t>
            </w:r>
          </w:p>
        </w:tc>
      </w:tr>
      <w:tr w:rsidR="001E0305" w:rsidRPr="002F4054">
        <w:trPr>
          <w:jc w:val="center"/>
        </w:trPr>
        <w:tc>
          <w:tcPr>
            <w:tcW w:w="4428" w:type="dxa"/>
          </w:tcPr>
          <w:p w:rsidR="001E0305" w:rsidRDefault="001E0305" w:rsidP="001E0305">
            <w:r>
              <w:t>entryName.A</w:t>
            </w:r>
          </w:p>
        </w:tc>
        <w:tc>
          <w:tcPr>
            <w:tcW w:w="4428" w:type="dxa"/>
          </w:tcPr>
          <w:p w:rsidR="001E0305" w:rsidRDefault="001E0305" w:rsidP="001E0305">
            <w:r>
              <w:t>article head</w:t>
            </w:r>
          </w:p>
        </w:tc>
      </w:tr>
    </w:tbl>
    <w:p w:rsidR="001E0305" w:rsidRDefault="001E0305" w:rsidP="001E0305">
      <w:pPr>
        <w:pStyle w:val="BodyText"/>
        <w:spacing w:before="120"/>
      </w:pPr>
      <w:r>
        <w:t>If a chapter author is listed, the &lt;byline&gt; element will be used to encode this, as well as &lt;name&gt; for each author.</w:t>
      </w:r>
    </w:p>
    <w:p w:rsidR="001E0305" w:rsidRDefault="001E0305" w:rsidP="001E0305">
      <w:pPr>
        <w:pStyle w:val="BodyText"/>
        <w:spacing w:before="120"/>
      </w:pPr>
      <w:r>
        <w:t>For reference works, all &lt;head&gt; elements will be encoded using the type above, with the suffix incrementing for multi-level heads. For instance, the first head will be entryName.A. The second head would be entryName.B. See section 6.9 below.</w:t>
      </w:r>
    </w:p>
    <w:p w:rsidR="001E0305" w:rsidRDefault="001E0305" w:rsidP="001E0305">
      <w:pPr>
        <w:pStyle w:val="Heading3"/>
      </w:pPr>
      <w:bookmarkStart w:id="113" w:name="_Toc138309423"/>
      <w:bookmarkStart w:id="114" w:name="_Toc170444935"/>
      <w:r>
        <w:t>&lt;div&gt; and &lt;head&gt; Example: Chapter</w:t>
      </w:r>
      <w:bookmarkEnd w:id="113"/>
      <w:bookmarkEnd w:id="114"/>
    </w:p>
    <w:p w:rsidR="001E0305" w:rsidRPr="00707BBC" w:rsidRDefault="001E0305" w:rsidP="001E0305">
      <w:pPr>
        <w:pStyle w:val="HTMLPreformatted"/>
        <w:rPr>
          <w:color w:val="000000"/>
        </w:rPr>
      </w:pPr>
      <w:r>
        <w:rPr>
          <w:rFonts w:ascii="Times New Roman" w:hAnsi="Times New Roman"/>
          <w:color w:val="000000"/>
        </w:rPr>
        <w:tab/>
      </w:r>
      <w:r w:rsidRPr="00707BBC">
        <w:rPr>
          <w:color w:val="000096"/>
        </w:rPr>
        <w:t>&lt;body&gt;</w:t>
      </w:r>
      <w:r w:rsidRPr="00707BBC">
        <w:rPr>
          <w:color w:val="000000"/>
        </w:rPr>
        <w:br/>
        <w:t xml:space="preserve">    </w:t>
      </w:r>
      <w:r w:rsidRPr="00707BBC">
        <w:rPr>
          <w:color w:val="000000"/>
        </w:rPr>
        <w:tab/>
      </w:r>
      <w:r w:rsidRPr="00707BBC">
        <w:rPr>
          <w:color w:val="000000"/>
        </w:rPr>
        <w:tab/>
      </w:r>
      <w:r w:rsidRPr="00707BBC">
        <w:rPr>
          <w:color w:val="000096"/>
        </w:rPr>
        <w:t>&lt;pb</w:t>
      </w:r>
      <w:r w:rsidRPr="00707BBC">
        <w:rPr>
          <w:color w:val="F5844C"/>
        </w:rPr>
        <w:t xml:space="preserve"> xml:id</w:t>
      </w:r>
      <w:r w:rsidRPr="00707BBC">
        <w:rPr>
          <w:color w:val="FF8040"/>
        </w:rPr>
        <w:t>=</w:t>
      </w:r>
      <w:r w:rsidRPr="00707BBC">
        <w:rPr>
          <w:color w:val="993300"/>
        </w:rPr>
        <w:t>"pg1"</w:t>
      </w:r>
      <w:r w:rsidRPr="00707BBC">
        <w:rPr>
          <w:color w:val="F5844C"/>
        </w:rPr>
        <w:t xml:space="preserve"> n</w:t>
      </w:r>
      <w:r w:rsidRPr="00707BBC">
        <w:rPr>
          <w:color w:val="FF8040"/>
        </w:rPr>
        <w:t>=</w:t>
      </w:r>
      <w:r w:rsidRPr="00707BBC">
        <w:rPr>
          <w:color w:val="993300"/>
        </w:rPr>
        <w:t>"1"</w:t>
      </w:r>
      <w:r w:rsidRPr="00707BBC">
        <w:rPr>
          <w:color w:val="000096"/>
        </w:rPr>
        <w:t>/&gt;</w:t>
      </w:r>
      <w:r w:rsidRPr="00707BBC">
        <w:rPr>
          <w:color w:val="000000"/>
        </w:rPr>
        <w:br/>
        <w:t xml:space="preserve">    </w:t>
      </w:r>
      <w:r w:rsidRPr="00707BBC">
        <w:rPr>
          <w:color w:val="000000"/>
        </w:rPr>
        <w:tab/>
      </w:r>
      <w:r w:rsidRPr="00707BBC">
        <w:rPr>
          <w:color w:val="000000"/>
        </w:rPr>
        <w:tab/>
      </w:r>
      <w:r w:rsidRPr="00707BBC">
        <w:rPr>
          <w:color w:val="000096"/>
        </w:rPr>
        <w:t>&lt;div</w:t>
      </w:r>
      <w:r w:rsidRPr="00707BBC">
        <w:rPr>
          <w:color w:val="F5844C"/>
        </w:rPr>
        <w:t xml:space="preserve"> xml:id</w:t>
      </w:r>
      <w:r w:rsidRPr="00707BBC">
        <w:rPr>
          <w:color w:val="FF8040"/>
        </w:rPr>
        <w:t>=</w:t>
      </w:r>
      <w:r w:rsidRPr="00707BBC">
        <w:rPr>
          <w:color w:val="993300"/>
        </w:rPr>
        <w:t>"c1"</w:t>
      </w:r>
      <w:r w:rsidRPr="00707BBC">
        <w:rPr>
          <w:color w:val="F5844C"/>
        </w:rPr>
        <w:t xml:space="preserve"> n</w:t>
      </w:r>
      <w:r w:rsidRPr="00707BBC">
        <w:rPr>
          <w:color w:val="FF8040"/>
        </w:rPr>
        <w:t>=</w:t>
      </w:r>
      <w:r w:rsidRPr="00707BBC">
        <w:rPr>
          <w:color w:val="993300"/>
        </w:rPr>
        <w:t>"1"</w:t>
      </w:r>
      <w:r w:rsidRPr="00707BBC">
        <w:rPr>
          <w:color w:val="F5844C"/>
        </w:rPr>
        <w:t xml:space="preserve"> type</w:t>
      </w:r>
      <w:r w:rsidRPr="00707BBC">
        <w:rPr>
          <w:color w:val="FF8040"/>
        </w:rPr>
        <w:t>=</w:t>
      </w:r>
      <w:r w:rsidRPr="00707BBC">
        <w:rPr>
          <w:color w:val="993300"/>
        </w:rPr>
        <w:t>"chapter"</w:t>
      </w:r>
      <w:r w:rsidRPr="00707BBC">
        <w:rPr>
          <w:color w:val="000096"/>
        </w:rPr>
        <w:t>&gt;</w:t>
      </w:r>
      <w:r w:rsidRPr="00707BBC">
        <w:rPr>
          <w:color w:val="000000"/>
        </w:rPr>
        <w:br/>
        <w:t xml:space="preserve">    </w:t>
      </w:r>
      <w:r w:rsidRPr="00707BBC">
        <w:rPr>
          <w:color w:val="000000"/>
        </w:rPr>
        <w:tab/>
      </w:r>
      <w:r w:rsidRPr="00707BBC">
        <w:rPr>
          <w:color w:val="000000"/>
        </w:rPr>
        <w:tab/>
      </w:r>
      <w:r w:rsidRPr="00707BBC">
        <w:rPr>
          <w:color w:val="000000"/>
        </w:rPr>
        <w:tab/>
      </w:r>
      <w:r w:rsidRPr="00707BBC">
        <w:rPr>
          <w:color w:val="000096"/>
        </w:rPr>
        <w:t>&lt;head</w:t>
      </w:r>
      <w:r w:rsidRPr="00707BBC">
        <w:rPr>
          <w:color w:val="F5844C"/>
        </w:rPr>
        <w:t xml:space="preserve"> type</w:t>
      </w:r>
      <w:r w:rsidRPr="00707BBC">
        <w:rPr>
          <w:color w:val="FF8040"/>
        </w:rPr>
        <w:t>=</w:t>
      </w:r>
      <w:r w:rsidRPr="00707BBC">
        <w:rPr>
          <w:color w:val="993300"/>
        </w:rPr>
        <w:t>"chapterNumber"</w:t>
      </w:r>
      <w:r w:rsidRPr="00707BBC">
        <w:rPr>
          <w:color w:val="000096"/>
        </w:rPr>
        <w:t>&gt;</w:t>
      </w:r>
      <w:r w:rsidRPr="00707BBC">
        <w:rPr>
          <w:color w:val="000000"/>
        </w:rPr>
        <w:t>3</w:t>
      </w:r>
      <w:r w:rsidRPr="00707BBC">
        <w:rPr>
          <w:color w:val="000096"/>
        </w:rPr>
        <w:t>&lt;/head&gt;</w:t>
      </w:r>
      <w:r w:rsidRPr="00707BBC">
        <w:rPr>
          <w:color w:val="000000"/>
        </w:rPr>
        <w:br/>
        <w:t xml:space="preserve">    </w:t>
      </w:r>
      <w:r w:rsidRPr="00707BBC">
        <w:rPr>
          <w:color w:val="000000"/>
        </w:rPr>
        <w:tab/>
      </w:r>
      <w:r w:rsidRPr="00707BBC">
        <w:rPr>
          <w:color w:val="000000"/>
        </w:rPr>
        <w:tab/>
      </w:r>
      <w:r w:rsidRPr="00707BBC">
        <w:rPr>
          <w:color w:val="000000"/>
        </w:rPr>
        <w:tab/>
      </w:r>
      <w:r w:rsidRPr="00707BBC">
        <w:rPr>
          <w:color w:val="000096"/>
        </w:rPr>
        <w:t>&lt;head</w:t>
      </w:r>
      <w:r w:rsidRPr="00707BBC">
        <w:rPr>
          <w:color w:val="F5844C"/>
        </w:rPr>
        <w:t xml:space="preserve"> type</w:t>
      </w:r>
      <w:r w:rsidRPr="00707BBC">
        <w:rPr>
          <w:color w:val="FF8040"/>
        </w:rPr>
        <w:t>=</w:t>
      </w:r>
      <w:r w:rsidRPr="00707BBC">
        <w:rPr>
          <w:color w:val="993300"/>
        </w:rPr>
        <w:t>"chapterTitle"</w:t>
      </w:r>
      <w:r w:rsidRPr="00707BBC">
        <w:rPr>
          <w:color w:val="000096"/>
        </w:rPr>
        <w:t>&gt;</w:t>
      </w:r>
      <w:r w:rsidRPr="00707BBC">
        <w:rPr>
          <w:color w:val="000000"/>
        </w:rPr>
        <w:t>Chapter Title</w:t>
      </w:r>
      <w:r w:rsidRPr="00707BBC">
        <w:rPr>
          <w:color w:val="000096"/>
        </w:rPr>
        <w:t>&lt;/head&gt;</w:t>
      </w:r>
      <w:r w:rsidRPr="00707BBC">
        <w:rPr>
          <w:color w:val="000000"/>
        </w:rPr>
        <w:br/>
        <w:t xml:space="preserve">    </w:t>
      </w:r>
      <w:r w:rsidRPr="00707BBC">
        <w:rPr>
          <w:color w:val="000000"/>
        </w:rPr>
        <w:tab/>
      </w:r>
      <w:r w:rsidRPr="00707BBC">
        <w:rPr>
          <w:color w:val="000000"/>
        </w:rPr>
        <w:tab/>
      </w:r>
      <w:r w:rsidRPr="00707BBC">
        <w:rPr>
          <w:color w:val="000000"/>
        </w:rPr>
        <w:tab/>
      </w:r>
      <w:r w:rsidRPr="00707BBC">
        <w:rPr>
          <w:color w:val="000096"/>
        </w:rPr>
        <w:t>&lt;head</w:t>
      </w:r>
      <w:r w:rsidRPr="00707BBC">
        <w:rPr>
          <w:color w:val="F5844C"/>
        </w:rPr>
        <w:t xml:space="preserve"> type</w:t>
      </w:r>
      <w:r w:rsidRPr="00707BBC">
        <w:rPr>
          <w:color w:val="FF8040"/>
        </w:rPr>
        <w:t>=</w:t>
      </w:r>
      <w:r w:rsidRPr="00707BBC">
        <w:rPr>
          <w:color w:val="993300"/>
        </w:rPr>
        <w:t>"chapterSubtitle"</w:t>
      </w:r>
      <w:r w:rsidRPr="00707BBC">
        <w:rPr>
          <w:color w:val="000096"/>
        </w:rPr>
        <w:t>&gt;</w:t>
      </w:r>
      <w:r w:rsidRPr="00707BBC">
        <w:rPr>
          <w:color w:val="000000"/>
        </w:rPr>
        <w:t>Chapter subtitle</w:t>
      </w:r>
      <w:r w:rsidRPr="00707BBC">
        <w:rPr>
          <w:color w:val="000096"/>
        </w:rPr>
        <w:t>&lt;/head&gt;</w:t>
      </w:r>
      <w:r w:rsidRPr="00707BBC">
        <w:rPr>
          <w:color w:val="000000"/>
        </w:rPr>
        <w:br/>
        <w:t xml:space="preserve">    </w:t>
      </w:r>
      <w:r w:rsidRPr="00707BBC">
        <w:rPr>
          <w:color w:val="000000"/>
        </w:rPr>
        <w:tab/>
      </w:r>
      <w:r w:rsidRPr="00707BBC">
        <w:rPr>
          <w:color w:val="000000"/>
        </w:rPr>
        <w:tab/>
      </w:r>
      <w:r w:rsidRPr="00707BBC">
        <w:rPr>
          <w:color w:val="000000"/>
        </w:rPr>
        <w:tab/>
      </w:r>
      <w:r w:rsidRPr="00707BBC">
        <w:rPr>
          <w:color w:val="000096"/>
        </w:rPr>
        <w:t>&lt;byline&gt;</w:t>
      </w:r>
      <w:r w:rsidRPr="00707BBC">
        <w:rPr>
          <w:color w:val="000000"/>
        </w:rPr>
        <w:br/>
        <w:t xml:space="preserve">    </w:t>
      </w:r>
      <w:r w:rsidRPr="00707BBC">
        <w:rPr>
          <w:color w:val="000000"/>
        </w:rPr>
        <w:tab/>
      </w:r>
      <w:r w:rsidRPr="00707BBC">
        <w:rPr>
          <w:color w:val="000000"/>
        </w:rPr>
        <w:tab/>
      </w:r>
      <w:r w:rsidRPr="00707BBC">
        <w:rPr>
          <w:color w:val="000000"/>
        </w:rPr>
        <w:tab/>
      </w:r>
      <w:r w:rsidRPr="00707BBC">
        <w:rPr>
          <w:color w:val="000000"/>
        </w:rPr>
        <w:tab/>
      </w:r>
      <w:r w:rsidRPr="00707BBC">
        <w:rPr>
          <w:color w:val="000096"/>
        </w:rPr>
        <w:t>&lt;name&gt;</w:t>
      </w:r>
      <w:r w:rsidRPr="00707BBC">
        <w:rPr>
          <w:color w:val="000000"/>
        </w:rPr>
        <w:t>John Smith</w:t>
      </w:r>
      <w:r w:rsidRPr="00707BBC">
        <w:rPr>
          <w:color w:val="000096"/>
        </w:rPr>
        <w:t>&lt;/name&gt;</w:t>
      </w:r>
      <w:r w:rsidRPr="00707BBC">
        <w:rPr>
          <w:color w:val="000000"/>
        </w:rPr>
        <w:br/>
        <w:t xml:space="preserve">    </w:t>
      </w:r>
      <w:r w:rsidRPr="00707BBC">
        <w:rPr>
          <w:color w:val="000000"/>
        </w:rPr>
        <w:tab/>
      </w:r>
      <w:r w:rsidRPr="00707BBC">
        <w:rPr>
          <w:color w:val="000000"/>
        </w:rPr>
        <w:tab/>
      </w:r>
      <w:r w:rsidRPr="00707BBC">
        <w:rPr>
          <w:color w:val="000000"/>
        </w:rPr>
        <w:tab/>
      </w:r>
      <w:r w:rsidRPr="00707BBC">
        <w:rPr>
          <w:color w:val="000096"/>
        </w:rPr>
        <w:t>&lt;/byline&gt;</w:t>
      </w:r>
      <w:r w:rsidRPr="00707BBC">
        <w:rPr>
          <w:color w:val="000000"/>
        </w:rPr>
        <w:br/>
        <w:t xml:space="preserve">    </w:t>
      </w:r>
      <w:r w:rsidRPr="00707BBC">
        <w:rPr>
          <w:color w:val="000000"/>
        </w:rPr>
        <w:tab/>
      </w:r>
      <w:r w:rsidRPr="00707BBC">
        <w:rPr>
          <w:color w:val="000000"/>
        </w:rPr>
        <w:tab/>
      </w:r>
      <w:r w:rsidRPr="00707BBC">
        <w:rPr>
          <w:color w:val="000000"/>
        </w:rPr>
        <w:tab/>
      </w:r>
      <w:r w:rsidRPr="00707BBC">
        <w:rPr>
          <w:color w:val="000096"/>
        </w:rPr>
        <w:t>&lt;p&gt;</w:t>
      </w:r>
      <w:r w:rsidRPr="00707BBC">
        <w:rPr>
          <w:color w:val="000000"/>
        </w:rPr>
        <w:t xml:space="preserve">The men and women who served in the military during World War II have become known as </w:t>
      </w:r>
      <w:r w:rsidRPr="00707BBC">
        <w:rPr>
          <w:color w:val="969600"/>
        </w:rPr>
        <w:t>&amp;#8220;</w:t>
      </w:r>
      <w:r w:rsidRPr="00707BBC">
        <w:rPr>
          <w:color w:val="000000"/>
        </w:rPr>
        <w:t>the greatest generation.</w:t>
      </w:r>
      <w:r w:rsidRPr="00707BBC">
        <w:rPr>
          <w:color w:val="969600"/>
        </w:rPr>
        <w:t>&amp;#8221;</w:t>
      </w:r>
      <w:r w:rsidRPr="00707BBC">
        <w:rPr>
          <w:color w:val="000000"/>
        </w:rPr>
        <w:t xml:space="preserve"> Although there are exceptions, the majority of these veterans have been exceedingly humble about the sacrifices that they made in service to the United States. When asked why they served, almost every one of them answers: </w:t>
      </w:r>
      <w:r w:rsidRPr="00707BBC">
        <w:rPr>
          <w:color w:val="969600"/>
        </w:rPr>
        <w:t>&amp;#8220;</w:t>
      </w:r>
      <w:r w:rsidRPr="00707BBC">
        <w:rPr>
          <w:color w:val="000000"/>
        </w:rPr>
        <w:t>I was just doing my duty.</w:t>
      </w:r>
      <w:r w:rsidRPr="00707BBC">
        <w:rPr>
          <w:color w:val="969600"/>
        </w:rPr>
        <w:t>&amp;#8221;</w:t>
      </w:r>
      <w:r w:rsidRPr="00707BBC">
        <w:rPr>
          <w:color w:val="000000"/>
        </w:rPr>
        <w:t xml:space="preserve"> This is true of gay as well as heterosexual veterans. Patriotism runs strong among them all.</w:t>
      </w:r>
      <w:r w:rsidRPr="00707BBC">
        <w:rPr>
          <w:color w:val="000096"/>
        </w:rPr>
        <w:t>&lt;ref</w:t>
      </w:r>
      <w:r w:rsidRPr="00707BBC">
        <w:rPr>
          <w:color w:val="F5844C"/>
        </w:rPr>
        <w:t xml:space="preserve"> type</w:t>
      </w:r>
      <w:r w:rsidRPr="00707BBC">
        <w:rPr>
          <w:color w:val="FF8040"/>
        </w:rPr>
        <w:t>=</w:t>
      </w:r>
      <w:r w:rsidRPr="00707BBC">
        <w:rPr>
          <w:color w:val="993300"/>
        </w:rPr>
        <w:t>"noteref"</w:t>
      </w:r>
      <w:r w:rsidRPr="00707BBC">
        <w:rPr>
          <w:color w:val="F5844C"/>
        </w:rPr>
        <w:t xml:space="preserve"> n</w:t>
      </w:r>
      <w:r w:rsidRPr="00707BBC">
        <w:rPr>
          <w:color w:val="FF8040"/>
        </w:rPr>
        <w:t>=</w:t>
      </w:r>
      <w:r w:rsidRPr="00707BBC">
        <w:rPr>
          <w:color w:val="993300"/>
        </w:rPr>
        <w:t>"1"</w:t>
      </w:r>
      <w:r w:rsidRPr="00707BBC">
        <w:rPr>
          <w:color w:val="F5844C"/>
        </w:rPr>
        <w:t xml:space="preserve"> target</w:t>
      </w:r>
      <w:r w:rsidRPr="00707BBC">
        <w:rPr>
          <w:color w:val="FF8040"/>
        </w:rPr>
        <w:t>=</w:t>
      </w:r>
      <w:r w:rsidRPr="00707BBC">
        <w:rPr>
          <w:color w:val="993300"/>
        </w:rPr>
        <w:t>"#n1"</w:t>
      </w:r>
      <w:r w:rsidRPr="00707BBC">
        <w:rPr>
          <w:color w:val="F5844C"/>
        </w:rPr>
        <w:t xml:space="preserve"> rend</w:t>
      </w:r>
      <w:r w:rsidRPr="00707BBC">
        <w:rPr>
          <w:color w:val="FF8040"/>
        </w:rPr>
        <w:t>=</w:t>
      </w:r>
      <w:r w:rsidRPr="00707BBC">
        <w:rPr>
          <w:color w:val="993300"/>
        </w:rPr>
        <w:t>"superscript"</w:t>
      </w:r>
      <w:r w:rsidRPr="00707BBC">
        <w:rPr>
          <w:color w:val="000096"/>
        </w:rPr>
        <w:t>&gt;</w:t>
      </w:r>
      <w:r w:rsidRPr="00707BBC">
        <w:rPr>
          <w:color w:val="000000"/>
        </w:rPr>
        <w:t>1</w:t>
      </w:r>
      <w:r w:rsidRPr="00707BBC">
        <w:rPr>
          <w:color w:val="000096"/>
        </w:rPr>
        <w:t>&lt;/ref&gt;</w:t>
      </w:r>
      <w:r w:rsidRPr="00707BBC">
        <w:rPr>
          <w:color w:val="000000"/>
        </w:rPr>
        <w:t>.</w:t>
      </w:r>
      <w:r w:rsidRPr="00707BBC">
        <w:rPr>
          <w:color w:val="000096"/>
        </w:rPr>
        <w:t>&lt;/p&gt;</w:t>
      </w:r>
      <w:r w:rsidRPr="00707BBC">
        <w:rPr>
          <w:color w:val="000000"/>
        </w:rPr>
        <w:br/>
        <w:t xml:space="preserve">    </w:t>
      </w:r>
      <w:r w:rsidRPr="00707BBC">
        <w:rPr>
          <w:color w:val="000000"/>
        </w:rPr>
        <w:tab/>
      </w:r>
      <w:r w:rsidRPr="00707BBC">
        <w:rPr>
          <w:color w:val="000000"/>
        </w:rPr>
        <w:tab/>
      </w:r>
      <w:r w:rsidRPr="00707BBC">
        <w:rPr>
          <w:color w:val="000000"/>
        </w:rPr>
        <w:tab/>
      </w:r>
      <w:r w:rsidRPr="00707BBC">
        <w:rPr>
          <w:color w:val="000096"/>
        </w:rPr>
        <w:t>&lt;quote&gt;</w:t>
      </w:r>
      <w:r w:rsidRPr="00707BBC">
        <w:rPr>
          <w:color w:val="000000"/>
        </w:rPr>
        <w:br/>
        <w:t xml:space="preserve">    </w:t>
      </w:r>
      <w:r w:rsidRPr="00707BBC">
        <w:rPr>
          <w:color w:val="000000"/>
        </w:rPr>
        <w:tab/>
      </w:r>
      <w:r w:rsidRPr="00707BBC">
        <w:rPr>
          <w:color w:val="000000"/>
        </w:rPr>
        <w:tab/>
      </w:r>
      <w:r w:rsidRPr="00707BBC">
        <w:rPr>
          <w:color w:val="000000"/>
        </w:rPr>
        <w:tab/>
      </w:r>
      <w:r w:rsidRPr="00707BBC">
        <w:rPr>
          <w:color w:val="000000"/>
        </w:rPr>
        <w:tab/>
      </w:r>
      <w:r w:rsidRPr="00707BBC">
        <w:rPr>
          <w:color w:val="000096"/>
        </w:rPr>
        <w:t>&lt;p&gt;</w:t>
      </w:r>
      <w:r w:rsidRPr="00707BBC">
        <w:rPr>
          <w:color w:val="000000"/>
        </w:rPr>
        <w:t>Extracted text.</w:t>
      </w:r>
      <w:r w:rsidRPr="00707BBC">
        <w:rPr>
          <w:color w:val="000096"/>
        </w:rPr>
        <w:t>&lt;/p&gt;</w:t>
      </w:r>
      <w:r w:rsidRPr="00707BBC">
        <w:rPr>
          <w:color w:val="000000"/>
        </w:rPr>
        <w:br/>
        <w:t xml:space="preserve">    </w:t>
      </w:r>
      <w:r w:rsidRPr="00707BBC">
        <w:rPr>
          <w:color w:val="000000"/>
        </w:rPr>
        <w:tab/>
      </w:r>
      <w:r w:rsidRPr="00707BBC">
        <w:rPr>
          <w:color w:val="000000"/>
        </w:rPr>
        <w:tab/>
      </w:r>
      <w:r w:rsidRPr="00707BBC">
        <w:rPr>
          <w:color w:val="000000"/>
        </w:rPr>
        <w:tab/>
      </w:r>
      <w:r w:rsidRPr="00707BBC">
        <w:rPr>
          <w:color w:val="000096"/>
        </w:rPr>
        <w:t>&lt;/quote&gt;</w:t>
      </w:r>
    </w:p>
    <w:p w:rsidR="001E0305" w:rsidRDefault="001E0305" w:rsidP="001E0305">
      <w:pPr>
        <w:pStyle w:val="Heading3"/>
      </w:pPr>
      <w:bookmarkStart w:id="115" w:name="_Toc138309424"/>
      <w:bookmarkStart w:id="116" w:name="_Toc170444936"/>
      <w:r>
        <w:t>&lt;head&gt; Example: A head and B head</w:t>
      </w:r>
      <w:bookmarkEnd w:id="115"/>
      <w:bookmarkEnd w:id="116"/>
    </w:p>
    <w:p w:rsidR="001E0305" w:rsidRPr="003F7ACF" w:rsidRDefault="001E0305" w:rsidP="001E0305">
      <w:pPr>
        <w:pStyle w:val="HTMLPreformatted"/>
        <w:rPr>
          <w:color w:val="000000"/>
        </w:rPr>
      </w:pPr>
      <w:r w:rsidRPr="003F7ACF">
        <w:rPr>
          <w:color w:val="000000"/>
        </w:rPr>
        <w:tab/>
      </w:r>
      <w:r w:rsidRPr="003F7ACF">
        <w:rPr>
          <w:color w:val="000096"/>
        </w:rPr>
        <w:t>&lt;div</w:t>
      </w:r>
      <w:r w:rsidRPr="003F7ACF">
        <w:rPr>
          <w:color w:val="F5844C"/>
        </w:rPr>
        <w:t xml:space="preserve"> xml:id</w:t>
      </w:r>
      <w:r w:rsidRPr="003F7ACF">
        <w:rPr>
          <w:color w:val="FF8040"/>
        </w:rPr>
        <w:t>=</w:t>
      </w:r>
      <w:r w:rsidRPr="003F7ACF">
        <w:rPr>
          <w:color w:val="993300"/>
        </w:rPr>
        <w:t>"a3.1"</w:t>
      </w:r>
      <w:r w:rsidRPr="003F7ACF">
        <w:rPr>
          <w:color w:val="F5844C"/>
        </w:rPr>
        <w:t xml:space="preserve"> type</w:t>
      </w:r>
      <w:r w:rsidRPr="003F7ACF">
        <w:rPr>
          <w:color w:val="FF8040"/>
        </w:rPr>
        <w:t>=</w:t>
      </w:r>
      <w:r w:rsidRPr="003F7ACF">
        <w:rPr>
          <w:color w:val="993300"/>
        </w:rPr>
        <w:t>"ahead"</w:t>
      </w:r>
      <w:r w:rsidRPr="003F7ACF">
        <w:rPr>
          <w:color w:val="F5844C"/>
        </w:rPr>
        <w:t xml:space="preserve"> n</w:t>
      </w:r>
      <w:r w:rsidRPr="003F7ACF">
        <w:rPr>
          <w:color w:val="FF8040"/>
        </w:rPr>
        <w:t>=</w:t>
      </w:r>
      <w:r w:rsidRPr="003F7ACF">
        <w:rPr>
          <w:color w:val="993300"/>
        </w:rPr>
        <w:t>"3.1"</w:t>
      </w:r>
      <w:r w:rsidRPr="003F7ACF">
        <w:rPr>
          <w:color w:val="000096"/>
        </w:rPr>
        <w:t>&gt;</w:t>
      </w:r>
      <w:r w:rsidRPr="003F7ACF">
        <w:rPr>
          <w:color w:val="000000"/>
        </w:rPr>
        <w:br/>
        <w:t xml:space="preserve">    </w:t>
      </w:r>
      <w:r w:rsidRPr="003F7ACF">
        <w:rPr>
          <w:color w:val="000000"/>
        </w:rPr>
        <w:tab/>
      </w:r>
      <w:r w:rsidRPr="003F7ACF">
        <w:rPr>
          <w:color w:val="000000"/>
        </w:rPr>
        <w:tab/>
      </w:r>
      <w:r w:rsidRPr="003F7ACF">
        <w:rPr>
          <w:color w:val="000096"/>
        </w:rPr>
        <w:t>&lt;head</w:t>
      </w:r>
      <w:r w:rsidRPr="003F7ACF">
        <w:rPr>
          <w:color w:val="F5844C"/>
        </w:rPr>
        <w:t xml:space="preserve"> type</w:t>
      </w:r>
      <w:r w:rsidRPr="003F7ACF">
        <w:rPr>
          <w:color w:val="FF8040"/>
        </w:rPr>
        <w:t>=</w:t>
      </w:r>
      <w:r w:rsidRPr="003F7ACF">
        <w:rPr>
          <w:color w:val="993300"/>
        </w:rPr>
        <w:t>"ahead"</w:t>
      </w:r>
      <w:r w:rsidRPr="003F7ACF">
        <w:rPr>
          <w:color w:val="000096"/>
        </w:rPr>
        <w:t>&gt;</w:t>
      </w:r>
      <w:r w:rsidRPr="003F7ACF">
        <w:rPr>
          <w:color w:val="000000"/>
        </w:rPr>
        <w:t>Ahead</w:t>
      </w:r>
      <w:r w:rsidRPr="003F7ACF">
        <w:rPr>
          <w:color w:val="000096"/>
        </w:rPr>
        <w:t>&lt;/head&gt;</w:t>
      </w:r>
      <w:r w:rsidRPr="003F7ACF">
        <w:rPr>
          <w:color w:val="000000"/>
        </w:rPr>
        <w:br/>
        <w:t xml:space="preserve">    </w:t>
      </w:r>
      <w:r w:rsidRPr="003F7ACF">
        <w:rPr>
          <w:color w:val="000000"/>
        </w:rPr>
        <w:tab/>
      </w:r>
      <w:r w:rsidRPr="003F7ACF">
        <w:rPr>
          <w:color w:val="000000"/>
        </w:rPr>
        <w:tab/>
      </w:r>
      <w:r w:rsidRPr="003F7ACF">
        <w:rPr>
          <w:color w:val="000096"/>
        </w:rPr>
        <w:t>&lt;p&gt;</w:t>
      </w:r>
      <w:r w:rsidRPr="003F7ACF">
        <w:rPr>
          <w:color w:val="000000"/>
        </w:rPr>
        <w:t>Text.</w:t>
      </w:r>
      <w:r w:rsidRPr="003F7ACF">
        <w:rPr>
          <w:color w:val="000096"/>
        </w:rPr>
        <w:t>&lt;/p&gt;</w:t>
      </w:r>
      <w:r w:rsidRPr="003F7ACF">
        <w:rPr>
          <w:color w:val="000000"/>
        </w:rPr>
        <w:br/>
        <w:t xml:space="preserve">    </w:t>
      </w:r>
      <w:r w:rsidRPr="003F7ACF">
        <w:rPr>
          <w:color w:val="000000"/>
        </w:rPr>
        <w:tab/>
      </w:r>
      <w:r w:rsidRPr="003F7ACF">
        <w:rPr>
          <w:color w:val="000000"/>
        </w:rPr>
        <w:tab/>
      </w:r>
      <w:r w:rsidRPr="003F7ACF">
        <w:rPr>
          <w:color w:val="000096"/>
        </w:rPr>
        <w:t>&lt;div</w:t>
      </w:r>
      <w:r w:rsidRPr="003F7ACF">
        <w:rPr>
          <w:color w:val="F5844C"/>
        </w:rPr>
        <w:t xml:space="preserve"> xml:id</w:t>
      </w:r>
      <w:r w:rsidRPr="003F7ACF">
        <w:rPr>
          <w:color w:val="FF8040"/>
        </w:rPr>
        <w:t>=</w:t>
      </w:r>
      <w:r w:rsidRPr="003F7ACF">
        <w:rPr>
          <w:color w:val="993300"/>
        </w:rPr>
        <w:t>"b3.1.1"</w:t>
      </w:r>
      <w:r w:rsidRPr="003F7ACF">
        <w:rPr>
          <w:color w:val="F5844C"/>
        </w:rPr>
        <w:t xml:space="preserve"> type</w:t>
      </w:r>
      <w:r w:rsidRPr="003F7ACF">
        <w:rPr>
          <w:color w:val="FF8040"/>
        </w:rPr>
        <w:t>=</w:t>
      </w:r>
      <w:r w:rsidRPr="003F7ACF">
        <w:rPr>
          <w:color w:val="993300"/>
        </w:rPr>
        <w:t>"bhead"</w:t>
      </w:r>
      <w:r w:rsidRPr="003F7ACF">
        <w:rPr>
          <w:color w:val="F5844C"/>
        </w:rPr>
        <w:t xml:space="preserve"> n</w:t>
      </w:r>
      <w:r w:rsidRPr="003F7ACF">
        <w:rPr>
          <w:color w:val="FF8040"/>
        </w:rPr>
        <w:t>=</w:t>
      </w:r>
      <w:r w:rsidRPr="003F7ACF">
        <w:rPr>
          <w:color w:val="993300"/>
        </w:rPr>
        <w:t>"3.1.1"</w:t>
      </w:r>
      <w:r w:rsidRPr="003F7ACF">
        <w:rPr>
          <w:color w:val="000096"/>
        </w:rPr>
        <w:t>&gt;</w:t>
      </w:r>
      <w:r w:rsidRPr="003F7ACF">
        <w:rPr>
          <w:color w:val="000000"/>
        </w:rPr>
        <w:br/>
        <w:t xml:space="preserve">    </w:t>
      </w:r>
      <w:r w:rsidRPr="003F7ACF">
        <w:rPr>
          <w:color w:val="000000"/>
        </w:rPr>
        <w:tab/>
      </w:r>
      <w:r w:rsidRPr="003F7ACF">
        <w:rPr>
          <w:color w:val="000000"/>
        </w:rPr>
        <w:tab/>
      </w:r>
      <w:r w:rsidRPr="003F7ACF">
        <w:rPr>
          <w:color w:val="000000"/>
        </w:rPr>
        <w:tab/>
      </w:r>
      <w:r w:rsidRPr="003F7ACF">
        <w:rPr>
          <w:color w:val="000096"/>
        </w:rPr>
        <w:t>&lt;head</w:t>
      </w:r>
      <w:r w:rsidRPr="003F7ACF">
        <w:rPr>
          <w:color w:val="F5844C"/>
        </w:rPr>
        <w:t xml:space="preserve"> type</w:t>
      </w:r>
      <w:r w:rsidRPr="003F7ACF">
        <w:rPr>
          <w:color w:val="FF8040"/>
        </w:rPr>
        <w:t>=</w:t>
      </w:r>
      <w:r w:rsidRPr="003F7ACF">
        <w:rPr>
          <w:color w:val="993300"/>
        </w:rPr>
        <w:t>"bhead"</w:t>
      </w:r>
      <w:r w:rsidRPr="003F7ACF">
        <w:rPr>
          <w:color w:val="000096"/>
        </w:rPr>
        <w:t>&gt;</w:t>
      </w:r>
      <w:r w:rsidRPr="003F7ACF">
        <w:rPr>
          <w:color w:val="000000"/>
        </w:rPr>
        <w:t>Bhead</w:t>
      </w:r>
      <w:r w:rsidRPr="003F7ACF">
        <w:rPr>
          <w:color w:val="000096"/>
        </w:rPr>
        <w:t>&lt;/head&gt;</w:t>
      </w:r>
      <w:r w:rsidRPr="003F7ACF">
        <w:rPr>
          <w:color w:val="000000"/>
        </w:rPr>
        <w:br/>
        <w:t xml:space="preserve">    </w:t>
      </w:r>
      <w:r w:rsidRPr="003F7ACF">
        <w:rPr>
          <w:color w:val="000000"/>
        </w:rPr>
        <w:tab/>
      </w:r>
      <w:r w:rsidRPr="003F7ACF">
        <w:rPr>
          <w:color w:val="000000"/>
        </w:rPr>
        <w:tab/>
      </w:r>
      <w:r w:rsidRPr="003F7ACF">
        <w:rPr>
          <w:color w:val="000000"/>
        </w:rPr>
        <w:tab/>
      </w:r>
      <w:r w:rsidRPr="003F7ACF">
        <w:rPr>
          <w:color w:val="000096"/>
        </w:rPr>
        <w:t>&lt;p&gt;</w:t>
      </w:r>
      <w:r w:rsidRPr="003F7ACF">
        <w:rPr>
          <w:color w:val="000000"/>
        </w:rPr>
        <w:t>Text.</w:t>
      </w:r>
      <w:r w:rsidRPr="003F7ACF">
        <w:rPr>
          <w:color w:val="000096"/>
        </w:rPr>
        <w:t>&lt;/p&gt;</w:t>
      </w:r>
    </w:p>
    <w:p w:rsidR="001E0305" w:rsidRDefault="001E0305" w:rsidP="001E0305">
      <w:pPr>
        <w:pStyle w:val="Heading2"/>
      </w:pPr>
      <w:bookmarkStart w:id="117" w:name="_Toc138309425"/>
      <w:bookmarkStart w:id="118" w:name="_Toc170444937"/>
      <w:r>
        <w:t>&lt;epigraph&gt;</w:t>
      </w:r>
      <w:bookmarkEnd w:id="117"/>
      <w:bookmarkEnd w:id="118"/>
    </w:p>
    <w:p w:rsidR="001E0305" w:rsidRDefault="001E0305" w:rsidP="001E0305">
      <w:pPr>
        <w:pStyle w:val="BodyText"/>
      </w:pPr>
      <w:r>
        <w:t>Epigraphs should be encoded using the &lt;epigraph&gt; element, an any point in the data: at the start of a part, chapter, section, or other major division. When the epigraph is attributed, &lt;cit&gt; should be used to associate the &lt;quote&gt; with the &lt;bibl&gt;. For multi-paragraph quotes, &lt;p&gt;s should be used; for poems &lt;lg&gt; can be used with &lt;l&gt; for individual lines.</w:t>
      </w:r>
    </w:p>
    <w:p w:rsidR="001E0305" w:rsidRDefault="001E0305" w:rsidP="001E0305">
      <w:pPr>
        <w:pStyle w:val="BodyText"/>
      </w:pPr>
      <w:r>
        <w:t>For unattributed quotes, there is no need for &lt;cit&gt;. The &lt;quote&gt; element will still be used, whether with &lt;p&gt;s or with &lt;lg&gt;s, but as there is no attribution &lt;bibl&gt; is unnecessary.</w:t>
      </w:r>
    </w:p>
    <w:p w:rsidR="001E0305" w:rsidRDefault="001E0305" w:rsidP="001E0305">
      <w:pPr>
        <w:pStyle w:val="Heading3"/>
      </w:pPr>
      <w:bookmarkStart w:id="119" w:name="_Toc138309426"/>
      <w:bookmarkStart w:id="120" w:name="_Toc170444938"/>
      <w:r>
        <w:t>&lt;epigraph&gt; Examples</w:t>
      </w:r>
      <w:bookmarkEnd w:id="119"/>
      <w:bookmarkEnd w:id="120"/>
    </w:p>
    <w:p w:rsidR="001E0305" w:rsidRPr="00812925" w:rsidRDefault="001E0305" w:rsidP="001E0305">
      <w:pPr>
        <w:pStyle w:val="HTMLPreformatted"/>
        <w:rPr>
          <w:color w:val="000000"/>
        </w:rPr>
      </w:pPr>
      <w:r>
        <w:rPr>
          <w:color w:val="000000"/>
        </w:rPr>
        <w:t xml:space="preserve">     </w:t>
      </w:r>
      <w:r w:rsidRPr="00812925">
        <w:rPr>
          <w:color w:val="000096"/>
        </w:rPr>
        <w:t>&lt;epigraph&gt;</w:t>
      </w:r>
      <w:r w:rsidRPr="00812925">
        <w:rPr>
          <w:color w:val="000000"/>
        </w:rPr>
        <w:br/>
        <w:t xml:space="preserve">    </w:t>
      </w:r>
      <w:r w:rsidRPr="00812925">
        <w:rPr>
          <w:color w:val="000000"/>
        </w:rPr>
        <w:tab/>
      </w:r>
      <w:r w:rsidRPr="00812925">
        <w:rPr>
          <w:color w:val="000000"/>
        </w:rPr>
        <w:tab/>
      </w:r>
      <w:r w:rsidRPr="00812925">
        <w:rPr>
          <w:color w:val="000096"/>
        </w:rPr>
        <w:t>&lt;cit&gt;</w:t>
      </w:r>
      <w:r w:rsidRPr="00812925">
        <w:rPr>
          <w:color w:val="000000"/>
        </w:rPr>
        <w:br/>
        <w:t xml:space="preserve">    </w:t>
      </w:r>
      <w:r w:rsidRPr="00812925">
        <w:rPr>
          <w:color w:val="000000"/>
        </w:rPr>
        <w:tab/>
      </w:r>
      <w:r w:rsidRPr="00812925">
        <w:rPr>
          <w:color w:val="000000"/>
        </w:rPr>
        <w:tab/>
      </w:r>
      <w:r w:rsidRPr="00812925">
        <w:rPr>
          <w:color w:val="000000"/>
        </w:rPr>
        <w:tab/>
      </w:r>
      <w:r w:rsidRPr="00812925">
        <w:rPr>
          <w:color w:val="000096"/>
        </w:rPr>
        <w:t>&lt;quote&gt;</w:t>
      </w:r>
      <w:r w:rsidRPr="00812925">
        <w:rPr>
          <w:color w:val="000000"/>
        </w:rPr>
        <w:br/>
        <w:t xml:space="preserve">    </w:t>
      </w:r>
      <w:r w:rsidRPr="00812925">
        <w:rPr>
          <w:color w:val="000000"/>
        </w:rPr>
        <w:tab/>
      </w:r>
      <w:r w:rsidRPr="00812925">
        <w:rPr>
          <w:color w:val="000000"/>
        </w:rPr>
        <w:tab/>
      </w:r>
      <w:r w:rsidRPr="00812925">
        <w:rPr>
          <w:color w:val="000000"/>
        </w:rPr>
        <w:tab/>
      </w:r>
      <w:r w:rsidRPr="00812925">
        <w:rPr>
          <w:color w:val="000000"/>
        </w:rPr>
        <w:tab/>
      </w:r>
      <w:r w:rsidRPr="00812925">
        <w:rPr>
          <w:color w:val="000096"/>
        </w:rPr>
        <w:t>&lt;lg&gt;</w:t>
      </w:r>
      <w:r w:rsidRPr="00812925">
        <w:rPr>
          <w:color w:val="000000"/>
        </w:rPr>
        <w:br/>
        <w:t xml:space="preserve">    </w:t>
      </w:r>
      <w:r w:rsidRPr="00812925">
        <w:rPr>
          <w:color w:val="000000"/>
        </w:rPr>
        <w:tab/>
      </w:r>
      <w:r w:rsidRPr="00812925">
        <w:rPr>
          <w:color w:val="000000"/>
        </w:rPr>
        <w:tab/>
      </w:r>
      <w:r w:rsidRPr="00812925">
        <w:rPr>
          <w:color w:val="000000"/>
        </w:rPr>
        <w:tab/>
      </w:r>
      <w:r w:rsidRPr="00812925">
        <w:rPr>
          <w:color w:val="000000"/>
        </w:rPr>
        <w:tab/>
      </w:r>
      <w:r w:rsidRPr="00812925">
        <w:rPr>
          <w:color w:val="000000"/>
        </w:rPr>
        <w:tab/>
      </w:r>
      <w:r w:rsidRPr="00812925">
        <w:rPr>
          <w:color w:val="000096"/>
        </w:rPr>
        <w:t>&lt;l&gt;</w:t>
      </w:r>
      <w:r w:rsidRPr="00812925">
        <w:rPr>
          <w:color w:val="000000"/>
        </w:rPr>
        <w:t>On Santiago's bloody field</w:t>
      </w:r>
      <w:r w:rsidRPr="00812925">
        <w:rPr>
          <w:color w:val="000096"/>
        </w:rPr>
        <w:t>&lt;/l&gt;</w:t>
      </w:r>
      <w:r w:rsidRPr="00812925">
        <w:rPr>
          <w:color w:val="000000"/>
        </w:rPr>
        <w:br/>
        <w:t xml:space="preserve">    </w:t>
      </w:r>
      <w:r w:rsidRPr="00812925">
        <w:rPr>
          <w:color w:val="000000"/>
        </w:rPr>
        <w:tab/>
      </w:r>
      <w:r w:rsidRPr="00812925">
        <w:rPr>
          <w:color w:val="000000"/>
        </w:rPr>
        <w:tab/>
      </w:r>
      <w:r w:rsidRPr="00812925">
        <w:rPr>
          <w:color w:val="000000"/>
        </w:rPr>
        <w:tab/>
      </w:r>
      <w:r w:rsidRPr="00812925">
        <w:rPr>
          <w:color w:val="000000"/>
        </w:rPr>
        <w:tab/>
      </w:r>
      <w:r w:rsidRPr="00812925">
        <w:rPr>
          <w:color w:val="000000"/>
        </w:rPr>
        <w:tab/>
      </w:r>
      <w:r w:rsidRPr="00812925">
        <w:rPr>
          <w:color w:val="000096"/>
        </w:rPr>
        <w:t>&lt;l&gt;</w:t>
      </w:r>
      <w:r w:rsidRPr="00812925">
        <w:rPr>
          <w:color w:val="000000"/>
        </w:rPr>
        <w:t>Where Spanish hosts were made to yield</w:t>
      </w:r>
      <w:r w:rsidRPr="00812925">
        <w:rPr>
          <w:color w:val="000096"/>
        </w:rPr>
        <w:t>&lt;/l&gt;</w:t>
      </w:r>
      <w:r w:rsidRPr="00812925">
        <w:rPr>
          <w:color w:val="000000"/>
        </w:rPr>
        <w:br/>
        <w:t xml:space="preserve">    </w:t>
      </w:r>
      <w:r w:rsidRPr="00812925">
        <w:rPr>
          <w:color w:val="000000"/>
        </w:rPr>
        <w:tab/>
      </w:r>
      <w:r w:rsidRPr="00812925">
        <w:rPr>
          <w:color w:val="000000"/>
        </w:rPr>
        <w:tab/>
      </w:r>
      <w:r w:rsidRPr="00812925">
        <w:rPr>
          <w:color w:val="000000"/>
        </w:rPr>
        <w:tab/>
      </w:r>
      <w:r w:rsidRPr="00812925">
        <w:rPr>
          <w:color w:val="000000"/>
        </w:rPr>
        <w:tab/>
      </w:r>
      <w:r w:rsidRPr="00812925">
        <w:rPr>
          <w:color w:val="000000"/>
        </w:rPr>
        <w:tab/>
      </w:r>
      <w:r w:rsidRPr="00812925">
        <w:rPr>
          <w:color w:val="000096"/>
        </w:rPr>
        <w:t>&lt;l&gt;</w:t>
      </w:r>
      <w:r w:rsidRPr="00812925">
        <w:rPr>
          <w:color w:val="000000"/>
        </w:rPr>
        <w:t>The Negro like a phalanx great</w:t>
      </w:r>
      <w:r w:rsidRPr="00812925">
        <w:rPr>
          <w:color w:val="000096"/>
        </w:rPr>
        <w:t>&lt;/l&gt;</w:t>
      </w:r>
      <w:r w:rsidRPr="00812925">
        <w:rPr>
          <w:color w:val="000000"/>
        </w:rPr>
        <w:br/>
        <w:t xml:space="preserve">    </w:t>
      </w:r>
      <w:r w:rsidRPr="00812925">
        <w:rPr>
          <w:color w:val="000000"/>
        </w:rPr>
        <w:tab/>
      </w:r>
      <w:r w:rsidRPr="00812925">
        <w:rPr>
          <w:color w:val="000000"/>
        </w:rPr>
        <w:tab/>
      </w:r>
      <w:r w:rsidRPr="00812925">
        <w:rPr>
          <w:color w:val="000000"/>
        </w:rPr>
        <w:tab/>
      </w:r>
      <w:r w:rsidRPr="00812925">
        <w:rPr>
          <w:color w:val="000000"/>
        </w:rPr>
        <w:tab/>
      </w:r>
      <w:r w:rsidRPr="00812925">
        <w:rPr>
          <w:color w:val="000000"/>
        </w:rPr>
        <w:tab/>
      </w:r>
      <w:r w:rsidRPr="00812925">
        <w:rPr>
          <w:color w:val="000096"/>
        </w:rPr>
        <w:t>&lt;l&gt;</w:t>
      </w:r>
      <w:r w:rsidRPr="00812925">
        <w:rPr>
          <w:color w:val="000000"/>
        </w:rPr>
        <w:t>Fought hard to save the ship of state</w:t>
      </w:r>
      <w:r w:rsidRPr="00812925">
        <w:rPr>
          <w:color w:val="000096"/>
        </w:rPr>
        <w:t>&lt;/l&gt;</w:t>
      </w:r>
      <w:r w:rsidRPr="00812925">
        <w:rPr>
          <w:color w:val="000000"/>
        </w:rPr>
        <w:br/>
        <w:t xml:space="preserve">    </w:t>
      </w:r>
      <w:r w:rsidRPr="00812925">
        <w:rPr>
          <w:color w:val="000000"/>
        </w:rPr>
        <w:tab/>
      </w:r>
      <w:r w:rsidRPr="00812925">
        <w:rPr>
          <w:color w:val="000000"/>
        </w:rPr>
        <w:tab/>
      </w:r>
      <w:r w:rsidRPr="00812925">
        <w:rPr>
          <w:color w:val="000000"/>
        </w:rPr>
        <w:tab/>
      </w:r>
      <w:r w:rsidRPr="00812925">
        <w:rPr>
          <w:color w:val="000000"/>
        </w:rPr>
        <w:tab/>
      </w:r>
      <w:r w:rsidRPr="00812925">
        <w:rPr>
          <w:color w:val="000000"/>
        </w:rPr>
        <w:tab/>
      </w:r>
      <w:r w:rsidRPr="00812925">
        <w:rPr>
          <w:color w:val="000096"/>
        </w:rPr>
        <w:t>&lt;l&gt;</w:t>
      </w:r>
      <w:r w:rsidRPr="00812925">
        <w:rPr>
          <w:color w:val="000000"/>
        </w:rPr>
        <w:t>And Wilmington with her disgrace</w:t>
      </w:r>
      <w:r w:rsidRPr="00812925">
        <w:rPr>
          <w:color w:val="000096"/>
        </w:rPr>
        <w:t>&lt;/l&gt;</w:t>
      </w:r>
      <w:r w:rsidRPr="00812925">
        <w:rPr>
          <w:color w:val="000000"/>
        </w:rPr>
        <w:br/>
        <w:t xml:space="preserve">    </w:t>
      </w:r>
      <w:r w:rsidRPr="00812925">
        <w:rPr>
          <w:color w:val="000000"/>
        </w:rPr>
        <w:tab/>
      </w:r>
      <w:r w:rsidRPr="00812925">
        <w:rPr>
          <w:color w:val="000000"/>
        </w:rPr>
        <w:tab/>
      </w:r>
      <w:r w:rsidRPr="00812925">
        <w:rPr>
          <w:color w:val="000000"/>
        </w:rPr>
        <w:tab/>
      </w:r>
      <w:r w:rsidRPr="00812925">
        <w:rPr>
          <w:color w:val="000000"/>
        </w:rPr>
        <w:tab/>
      </w:r>
      <w:r w:rsidRPr="00812925">
        <w:rPr>
          <w:color w:val="000000"/>
        </w:rPr>
        <w:tab/>
      </w:r>
      <w:r w:rsidRPr="00812925">
        <w:rPr>
          <w:color w:val="000096"/>
        </w:rPr>
        <w:t>&lt;l&gt;</w:t>
      </w:r>
      <w:r w:rsidRPr="00812925">
        <w:rPr>
          <w:color w:val="000000"/>
        </w:rPr>
        <w:t>Stares Santiago in the face</w:t>
      </w:r>
      <w:r w:rsidRPr="00812925">
        <w:rPr>
          <w:color w:val="000096"/>
        </w:rPr>
        <w:t>&lt;/l&gt;</w:t>
      </w:r>
      <w:r w:rsidRPr="00812925">
        <w:rPr>
          <w:color w:val="000000"/>
        </w:rPr>
        <w:br/>
        <w:t xml:space="preserve">    </w:t>
      </w:r>
      <w:r w:rsidRPr="00812925">
        <w:rPr>
          <w:color w:val="000000"/>
        </w:rPr>
        <w:tab/>
      </w:r>
      <w:r w:rsidRPr="00812925">
        <w:rPr>
          <w:color w:val="000000"/>
        </w:rPr>
        <w:tab/>
      </w:r>
      <w:r w:rsidRPr="00812925">
        <w:rPr>
          <w:color w:val="000000"/>
        </w:rPr>
        <w:tab/>
      </w:r>
      <w:r w:rsidRPr="00812925">
        <w:rPr>
          <w:color w:val="000000"/>
        </w:rPr>
        <w:tab/>
      </w:r>
      <w:r w:rsidRPr="00812925">
        <w:rPr>
          <w:color w:val="000000"/>
        </w:rPr>
        <w:tab/>
      </w:r>
      <w:r w:rsidRPr="00812925">
        <w:rPr>
          <w:color w:val="000096"/>
        </w:rPr>
        <w:t>&lt;l&gt;</w:t>
      </w:r>
      <w:r w:rsidRPr="00812925">
        <w:rPr>
          <w:color w:val="000000"/>
        </w:rPr>
        <w:t>And shows her heartless feelings clear</w:t>
      </w:r>
      <w:r w:rsidRPr="00812925">
        <w:rPr>
          <w:color w:val="000096"/>
        </w:rPr>
        <w:t>&lt;/l&gt;</w:t>
      </w:r>
      <w:r w:rsidRPr="00812925">
        <w:rPr>
          <w:color w:val="000000"/>
        </w:rPr>
        <w:br/>
        <w:t xml:space="preserve">    </w:t>
      </w:r>
      <w:r w:rsidRPr="00812925">
        <w:rPr>
          <w:color w:val="000000"/>
        </w:rPr>
        <w:tab/>
      </w:r>
      <w:r w:rsidRPr="00812925">
        <w:rPr>
          <w:color w:val="000000"/>
        </w:rPr>
        <w:tab/>
      </w:r>
      <w:r w:rsidRPr="00812925">
        <w:rPr>
          <w:color w:val="000000"/>
        </w:rPr>
        <w:tab/>
      </w:r>
      <w:r w:rsidRPr="00812925">
        <w:rPr>
          <w:color w:val="000000"/>
        </w:rPr>
        <w:tab/>
      </w:r>
      <w:r w:rsidRPr="00812925">
        <w:rPr>
          <w:color w:val="000000"/>
        </w:rPr>
        <w:tab/>
      </w:r>
      <w:r w:rsidRPr="00812925">
        <w:rPr>
          <w:color w:val="000096"/>
        </w:rPr>
        <w:t>&lt;l&gt;</w:t>
      </w:r>
      <w:r w:rsidRPr="00812925">
        <w:rPr>
          <w:color w:val="000000"/>
        </w:rPr>
        <w:t>For those who fought without a fear.</w:t>
      </w:r>
      <w:r w:rsidRPr="00812925">
        <w:rPr>
          <w:color w:val="000096"/>
        </w:rPr>
        <w:t>&lt;/l&gt;</w:t>
      </w:r>
      <w:r w:rsidRPr="00812925">
        <w:rPr>
          <w:color w:val="000000"/>
        </w:rPr>
        <w:br/>
        <w:t xml:space="preserve">    </w:t>
      </w:r>
      <w:r w:rsidRPr="00812925">
        <w:rPr>
          <w:color w:val="000000"/>
        </w:rPr>
        <w:tab/>
      </w:r>
      <w:r w:rsidRPr="00812925">
        <w:rPr>
          <w:color w:val="000000"/>
        </w:rPr>
        <w:tab/>
      </w:r>
      <w:r w:rsidRPr="00812925">
        <w:rPr>
          <w:color w:val="000000"/>
        </w:rPr>
        <w:tab/>
      </w:r>
      <w:r w:rsidRPr="00812925">
        <w:rPr>
          <w:color w:val="000000"/>
        </w:rPr>
        <w:tab/>
      </w:r>
      <w:r w:rsidRPr="00812925">
        <w:rPr>
          <w:color w:val="000096"/>
        </w:rPr>
        <w:t>&lt;/lg&gt;</w:t>
      </w:r>
      <w:r w:rsidRPr="00812925">
        <w:rPr>
          <w:color w:val="000000"/>
        </w:rPr>
        <w:br/>
        <w:t xml:space="preserve">    </w:t>
      </w:r>
      <w:r w:rsidRPr="00812925">
        <w:rPr>
          <w:color w:val="000000"/>
        </w:rPr>
        <w:tab/>
      </w:r>
      <w:r w:rsidRPr="00812925">
        <w:rPr>
          <w:color w:val="000000"/>
        </w:rPr>
        <w:tab/>
      </w:r>
      <w:r w:rsidRPr="00812925">
        <w:rPr>
          <w:color w:val="000000"/>
        </w:rPr>
        <w:tab/>
      </w:r>
      <w:r w:rsidRPr="00812925">
        <w:rPr>
          <w:color w:val="000096"/>
        </w:rPr>
        <w:t>&lt;/quote&gt;</w:t>
      </w:r>
      <w:r w:rsidRPr="00812925">
        <w:rPr>
          <w:color w:val="000000"/>
        </w:rPr>
        <w:br/>
        <w:t xml:space="preserve">    </w:t>
      </w:r>
      <w:r w:rsidRPr="00812925">
        <w:rPr>
          <w:color w:val="000000"/>
        </w:rPr>
        <w:tab/>
      </w:r>
      <w:r w:rsidRPr="00812925">
        <w:rPr>
          <w:color w:val="000000"/>
        </w:rPr>
        <w:tab/>
      </w:r>
      <w:r w:rsidRPr="00812925">
        <w:rPr>
          <w:color w:val="000000"/>
        </w:rPr>
        <w:tab/>
      </w:r>
      <w:r w:rsidRPr="00812925">
        <w:rPr>
          <w:color w:val="000096"/>
        </w:rPr>
        <w:t>&lt;bibl&gt;</w:t>
      </w:r>
      <w:r w:rsidRPr="00812925">
        <w:rPr>
          <w:color w:val="000000"/>
        </w:rPr>
        <w:t>—</w:t>
      </w:r>
      <w:r w:rsidRPr="00812925">
        <w:rPr>
          <w:color w:val="000096"/>
        </w:rPr>
        <w:t>&lt;author&gt;</w:t>
      </w:r>
      <w:r w:rsidRPr="00812925">
        <w:rPr>
          <w:color w:val="000000"/>
        </w:rPr>
        <w:t>F. B. Coffin</w:t>
      </w:r>
      <w:r w:rsidRPr="00812925">
        <w:rPr>
          <w:color w:val="000096"/>
        </w:rPr>
        <w:t>&lt;/author&gt;</w:t>
      </w:r>
      <w:r w:rsidRPr="00812925">
        <w:rPr>
          <w:color w:val="000000"/>
        </w:rPr>
        <w:t xml:space="preserve">, </w:t>
      </w:r>
      <w:r w:rsidRPr="00812925">
        <w:rPr>
          <w:color w:val="000096"/>
        </w:rPr>
        <w:t>&lt;title&gt;</w:t>
      </w:r>
      <w:r w:rsidRPr="00812925">
        <w:rPr>
          <w:color w:val="000000"/>
        </w:rPr>
        <w:t>"Santiago de Wilmington</w:t>
      </w:r>
      <w:r w:rsidRPr="00812925">
        <w:rPr>
          <w:color w:val="000096"/>
        </w:rPr>
        <w:t>&lt;/title&gt;</w:t>
      </w:r>
      <w:r w:rsidRPr="00812925">
        <w:rPr>
          <w:color w:val="000000"/>
        </w:rPr>
        <w:t xml:space="preserve">," </w:t>
      </w:r>
      <w:r w:rsidRPr="00812925">
        <w:rPr>
          <w:color w:val="000096"/>
        </w:rPr>
        <w:t>&lt;date&gt;</w:t>
      </w:r>
      <w:r w:rsidRPr="00812925">
        <w:rPr>
          <w:color w:val="000000"/>
        </w:rPr>
        <w:t>1899</w:t>
      </w:r>
      <w:r w:rsidRPr="00812925">
        <w:rPr>
          <w:color w:val="000096"/>
        </w:rPr>
        <w:t>&lt;/date&gt;&lt;/bibl&gt;</w:t>
      </w:r>
      <w:r w:rsidRPr="00812925">
        <w:rPr>
          <w:color w:val="000000"/>
        </w:rPr>
        <w:br/>
        <w:t xml:space="preserve">    </w:t>
      </w:r>
      <w:r w:rsidRPr="00812925">
        <w:rPr>
          <w:color w:val="000000"/>
        </w:rPr>
        <w:tab/>
      </w:r>
      <w:r w:rsidRPr="00812925">
        <w:rPr>
          <w:color w:val="000000"/>
        </w:rPr>
        <w:tab/>
      </w:r>
      <w:r w:rsidRPr="00812925">
        <w:rPr>
          <w:color w:val="000096"/>
        </w:rPr>
        <w:t>&lt;/cit&gt;</w:t>
      </w:r>
      <w:r w:rsidRPr="00812925">
        <w:rPr>
          <w:color w:val="000000"/>
        </w:rPr>
        <w:br/>
        <w:t xml:space="preserve">    </w:t>
      </w:r>
      <w:r w:rsidRPr="00812925">
        <w:rPr>
          <w:color w:val="000000"/>
        </w:rPr>
        <w:tab/>
      </w:r>
      <w:r w:rsidRPr="00812925">
        <w:rPr>
          <w:color w:val="000096"/>
        </w:rPr>
        <w:t>&lt;/epigraph&gt;</w:t>
      </w:r>
      <w:r w:rsidRPr="00812925">
        <w:rPr>
          <w:color w:val="000000"/>
        </w:rPr>
        <w:br/>
        <w:t xml:space="preserve">    </w:t>
      </w:r>
      <w:r w:rsidRPr="00812925">
        <w:rPr>
          <w:color w:val="000000"/>
        </w:rPr>
        <w:tab/>
      </w:r>
      <w:r w:rsidRPr="00812925">
        <w:rPr>
          <w:color w:val="000000"/>
        </w:rPr>
        <w:br/>
        <w:t xml:space="preserve">    </w:t>
      </w:r>
      <w:r w:rsidRPr="00812925">
        <w:rPr>
          <w:color w:val="000000"/>
        </w:rPr>
        <w:tab/>
      </w:r>
      <w:r w:rsidRPr="00812925">
        <w:rPr>
          <w:color w:val="000000"/>
        </w:rPr>
        <w:br/>
        <w:t xml:space="preserve">    </w:t>
      </w:r>
      <w:r w:rsidRPr="00812925">
        <w:rPr>
          <w:color w:val="000000"/>
        </w:rPr>
        <w:tab/>
      </w:r>
      <w:r w:rsidRPr="00812925">
        <w:rPr>
          <w:color w:val="000096"/>
        </w:rPr>
        <w:t>&lt;epigraph&gt;</w:t>
      </w:r>
      <w:r w:rsidRPr="00812925">
        <w:rPr>
          <w:color w:val="000000"/>
        </w:rPr>
        <w:br/>
        <w:t xml:space="preserve">    </w:t>
      </w:r>
      <w:r w:rsidRPr="00812925">
        <w:rPr>
          <w:color w:val="000000"/>
        </w:rPr>
        <w:tab/>
      </w:r>
      <w:r w:rsidRPr="00812925">
        <w:rPr>
          <w:color w:val="000000"/>
        </w:rPr>
        <w:tab/>
      </w:r>
      <w:r w:rsidRPr="00812925">
        <w:rPr>
          <w:color w:val="000096"/>
        </w:rPr>
        <w:t>&lt;cit&gt;</w:t>
      </w:r>
      <w:r w:rsidRPr="00812925">
        <w:rPr>
          <w:color w:val="000000"/>
        </w:rPr>
        <w:br/>
        <w:t xml:space="preserve">    </w:t>
      </w:r>
      <w:r w:rsidRPr="00812925">
        <w:rPr>
          <w:color w:val="000000"/>
        </w:rPr>
        <w:tab/>
      </w:r>
      <w:r w:rsidRPr="00812925">
        <w:rPr>
          <w:color w:val="000000"/>
        </w:rPr>
        <w:tab/>
      </w:r>
      <w:r w:rsidRPr="00812925">
        <w:rPr>
          <w:color w:val="000000"/>
        </w:rPr>
        <w:tab/>
      </w:r>
      <w:r w:rsidRPr="00812925">
        <w:rPr>
          <w:color w:val="000096"/>
        </w:rPr>
        <w:t>&lt;quote&gt;</w:t>
      </w:r>
      <w:r w:rsidRPr="00812925">
        <w:rPr>
          <w:color w:val="000000"/>
        </w:rPr>
        <w:br/>
        <w:t xml:space="preserve">    </w:t>
      </w:r>
      <w:r w:rsidRPr="00812925">
        <w:rPr>
          <w:color w:val="000000"/>
        </w:rPr>
        <w:tab/>
      </w:r>
      <w:r w:rsidRPr="00812925">
        <w:rPr>
          <w:color w:val="000000"/>
        </w:rPr>
        <w:tab/>
      </w:r>
      <w:r w:rsidRPr="00812925">
        <w:rPr>
          <w:color w:val="000000"/>
        </w:rPr>
        <w:tab/>
      </w:r>
      <w:r w:rsidRPr="00812925">
        <w:rPr>
          <w:color w:val="000000"/>
        </w:rPr>
        <w:tab/>
      </w:r>
      <w:r w:rsidRPr="00812925">
        <w:rPr>
          <w:color w:val="000096"/>
        </w:rPr>
        <w:t>&lt;p&gt;</w:t>
      </w:r>
      <w:r w:rsidRPr="00812925">
        <w:rPr>
          <w:color w:val="000000"/>
        </w:rPr>
        <w:t>No man, no race will preserve its rights that fears to die to maintain them. Nor will the world regard him as worthy of freedom who will not give his life if necessary in its defense.</w:t>
      </w:r>
      <w:r w:rsidRPr="00812925">
        <w:rPr>
          <w:color w:val="000096"/>
        </w:rPr>
        <w:t>&lt;/p&gt;</w:t>
      </w:r>
      <w:r w:rsidRPr="00812925">
        <w:rPr>
          <w:color w:val="000000"/>
        </w:rPr>
        <w:br/>
        <w:t xml:space="preserve">    </w:t>
      </w:r>
      <w:r w:rsidRPr="00812925">
        <w:rPr>
          <w:color w:val="000000"/>
        </w:rPr>
        <w:tab/>
      </w:r>
      <w:r w:rsidRPr="00812925">
        <w:rPr>
          <w:color w:val="000000"/>
        </w:rPr>
        <w:tab/>
      </w:r>
      <w:r w:rsidRPr="00812925">
        <w:rPr>
          <w:color w:val="000000"/>
        </w:rPr>
        <w:tab/>
      </w:r>
      <w:r w:rsidRPr="00812925">
        <w:rPr>
          <w:color w:val="000000"/>
        </w:rPr>
        <w:tab/>
      </w:r>
      <w:r w:rsidRPr="00812925">
        <w:rPr>
          <w:color w:val="000096"/>
        </w:rPr>
        <w:t>&lt;p&gt;</w:t>
      </w:r>
      <w:r w:rsidRPr="00812925">
        <w:rPr>
          <w:color w:val="000000"/>
        </w:rPr>
        <w:t>The greatness of every man and of every race, in its last analysis, is to be measured by indifference to death.</w:t>
      </w:r>
      <w:r w:rsidRPr="00812925">
        <w:rPr>
          <w:color w:val="000096"/>
        </w:rPr>
        <w:t>&lt;/p&gt;</w:t>
      </w:r>
      <w:r w:rsidRPr="00812925">
        <w:rPr>
          <w:color w:val="000000"/>
        </w:rPr>
        <w:br/>
        <w:t xml:space="preserve">    </w:t>
      </w:r>
      <w:r w:rsidRPr="00812925">
        <w:rPr>
          <w:color w:val="000000"/>
        </w:rPr>
        <w:tab/>
      </w:r>
      <w:r w:rsidRPr="00812925">
        <w:rPr>
          <w:color w:val="000000"/>
        </w:rPr>
        <w:tab/>
      </w:r>
      <w:r w:rsidRPr="00812925">
        <w:rPr>
          <w:color w:val="000000"/>
        </w:rPr>
        <w:tab/>
      </w:r>
      <w:r w:rsidRPr="00812925">
        <w:rPr>
          <w:color w:val="000096"/>
        </w:rPr>
        <w:t>&lt;/quote&gt;</w:t>
      </w:r>
      <w:r w:rsidRPr="00812925">
        <w:rPr>
          <w:color w:val="000000"/>
        </w:rPr>
        <w:br/>
        <w:t xml:space="preserve">    </w:t>
      </w:r>
      <w:r w:rsidRPr="00812925">
        <w:rPr>
          <w:color w:val="000000"/>
        </w:rPr>
        <w:tab/>
      </w:r>
      <w:r w:rsidRPr="00812925">
        <w:rPr>
          <w:color w:val="000000"/>
        </w:rPr>
        <w:tab/>
      </w:r>
      <w:r w:rsidRPr="00812925">
        <w:rPr>
          <w:color w:val="000000"/>
        </w:rPr>
        <w:tab/>
      </w:r>
      <w:r w:rsidRPr="00812925">
        <w:rPr>
          <w:color w:val="000096"/>
        </w:rPr>
        <w:t>&lt;bibl&gt;</w:t>
      </w:r>
      <w:r w:rsidRPr="00812925">
        <w:rPr>
          <w:color w:val="000000"/>
        </w:rPr>
        <w:t xml:space="preserve">—Editorial in </w:t>
      </w:r>
      <w:r w:rsidRPr="00812925">
        <w:rPr>
          <w:color w:val="000096"/>
        </w:rPr>
        <w:t>&lt;title&gt;</w:t>
      </w:r>
      <w:r w:rsidRPr="00812925">
        <w:rPr>
          <w:color w:val="000000"/>
        </w:rPr>
        <w:t>The Herald</w:t>
      </w:r>
      <w:r w:rsidRPr="00812925">
        <w:rPr>
          <w:color w:val="000096"/>
        </w:rPr>
        <w:t>&lt;/title&gt;</w:t>
      </w:r>
      <w:r w:rsidRPr="00812925">
        <w:rPr>
          <w:color w:val="000000"/>
        </w:rPr>
        <w:t xml:space="preserve"> (</w:t>
      </w:r>
      <w:r w:rsidRPr="00812925">
        <w:rPr>
          <w:color w:val="000096"/>
        </w:rPr>
        <w:t>&lt;pubPlace&gt;</w:t>
      </w:r>
      <w:r w:rsidRPr="00812925">
        <w:rPr>
          <w:color w:val="000000"/>
        </w:rPr>
        <w:t>Brunswick Georgia</w:t>
      </w:r>
      <w:r w:rsidRPr="00812925">
        <w:rPr>
          <w:color w:val="000096"/>
        </w:rPr>
        <w:t>&lt;/pubPlace&gt;</w:t>
      </w:r>
      <w:r w:rsidRPr="00812925">
        <w:rPr>
          <w:color w:val="000000"/>
        </w:rPr>
        <w:t xml:space="preserve">), </w:t>
      </w:r>
      <w:r w:rsidRPr="00812925">
        <w:rPr>
          <w:color w:val="000096"/>
        </w:rPr>
        <w:t>&lt;date&gt;</w:t>
      </w:r>
      <w:r w:rsidRPr="00812925">
        <w:rPr>
          <w:color w:val="000000"/>
        </w:rPr>
        <w:t>1898</w:t>
      </w:r>
      <w:r w:rsidRPr="00812925">
        <w:rPr>
          <w:color w:val="000096"/>
        </w:rPr>
        <w:t>&lt;/date&gt;&lt;/bibl&gt;</w:t>
      </w:r>
      <w:r w:rsidRPr="00812925">
        <w:rPr>
          <w:color w:val="000000"/>
        </w:rPr>
        <w:br/>
        <w:t xml:space="preserve">    </w:t>
      </w:r>
      <w:r w:rsidRPr="00812925">
        <w:rPr>
          <w:color w:val="000000"/>
        </w:rPr>
        <w:tab/>
      </w:r>
      <w:r w:rsidRPr="00812925">
        <w:rPr>
          <w:color w:val="000000"/>
        </w:rPr>
        <w:tab/>
      </w:r>
      <w:r w:rsidRPr="00812925">
        <w:rPr>
          <w:color w:val="000096"/>
        </w:rPr>
        <w:t>&lt;/cit&gt;</w:t>
      </w:r>
      <w:r w:rsidRPr="00812925">
        <w:rPr>
          <w:color w:val="000000"/>
        </w:rPr>
        <w:br/>
        <w:t xml:space="preserve">    </w:t>
      </w:r>
      <w:r w:rsidRPr="00812925">
        <w:rPr>
          <w:color w:val="000000"/>
        </w:rPr>
        <w:tab/>
      </w:r>
      <w:r w:rsidRPr="00812925">
        <w:rPr>
          <w:color w:val="000096"/>
        </w:rPr>
        <w:t>&lt;/epigraph&gt;</w:t>
      </w:r>
    </w:p>
    <w:p w:rsidR="001E0305" w:rsidRDefault="001E0305" w:rsidP="001E0305">
      <w:pPr>
        <w:pStyle w:val="Heading2"/>
      </w:pPr>
      <w:bookmarkStart w:id="121" w:name="_Toc138309427"/>
      <w:bookmarkStart w:id="122" w:name="_Toc170444939"/>
      <w:r>
        <w:t>&lt;lg&gt;</w:t>
      </w:r>
      <w:bookmarkEnd w:id="121"/>
      <w:bookmarkEnd w:id="122"/>
    </w:p>
    <w:p w:rsidR="001E0305" w:rsidRDefault="001E0305" w:rsidP="001E0305">
      <w:pPr>
        <w:pStyle w:val="BodyText"/>
      </w:pPr>
      <w:r>
        <w:t>Poems, lyrics, and other verse passages in text should have &lt;lg&gt; with a type of “verse” and &lt;l&gt; for individual lines.</w:t>
      </w:r>
    </w:p>
    <w:p w:rsidR="001E0305" w:rsidRDefault="001E0305" w:rsidP="001E0305">
      <w:pPr>
        <w:pStyle w:val="Heading3"/>
      </w:pPr>
      <w:bookmarkStart w:id="123" w:name="_Toc138309428"/>
      <w:bookmarkStart w:id="124" w:name="_Toc170444940"/>
      <w:r>
        <w:t>&lt;lg&gt; Verse Example</w:t>
      </w:r>
      <w:bookmarkEnd w:id="123"/>
      <w:bookmarkEnd w:id="124"/>
    </w:p>
    <w:p w:rsidR="001E0305" w:rsidRPr="00F262BB" w:rsidRDefault="001E0305" w:rsidP="001E0305">
      <w:pPr>
        <w:pStyle w:val="HTMLPreformatted"/>
        <w:rPr>
          <w:color w:val="000000"/>
        </w:rPr>
      </w:pPr>
      <w:r>
        <w:rPr>
          <w:color w:val="000000"/>
        </w:rPr>
        <w:tab/>
      </w:r>
      <w:r>
        <w:rPr>
          <w:rFonts w:ascii="Times New Roman" w:hAnsi="Times New Roman"/>
          <w:color w:val="000000"/>
        </w:rPr>
        <w:tab/>
      </w:r>
      <w:r w:rsidRPr="00F262BB">
        <w:rPr>
          <w:color w:val="000096"/>
        </w:rPr>
        <w:t>&lt;lg</w:t>
      </w:r>
      <w:r w:rsidRPr="00F262BB">
        <w:rPr>
          <w:color w:val="F5844C"/>
        </w:rPr>
        <w:t xml:space="preserve"> type</w:t>
      </w:r>
      <w:r w:rsidRPr="00F262BB">
        <w:rPr>
          <w:color w:val="FF8040"/>
        </w:rPr>
        <w:t>=</w:t>
      </w:r>
      <w:r w:rsidRPr="00F262BB">
        <w:rPr>
          <w:color w:val="993300"/>
        </w:rPr>
        <w:t>"verse"</w:t>
      </w:r>
      <w:r w:rsidRPr="00F262BB">
        <w:rPr>
          <w:color w:val="000096"/>
        </w:rPr>
        <w:t>&gt;</w:t>
      </w:r>
      <w:r w:rsidRPr="00F262BB">
        <w:rPr>
          <w:color w:val="000000"/>
        </w:rPr>
        <w:br/>
        <w:t xml:space="preserve">    </w:t>
      </w:r>
      <w:r w:rsidRPr="00F262BB">
        <w:rPr>
          <w:color w:val="000000"/>
        </w:rPr>
        <w:tab/>
      </w:r>
      <w:r w:rsidRPr="00F262BB">
        <w:rPr>
          <w:color w:val="000000"/>
        </w:rPr>
        <w:tab/>
      </w:r>
      <w:r w:rsidRPr="00F262BB">
        <w:rPr>
          <w:color w:val="000096"/>
        </w:rPr>
        <w:t>&lt;l&gt;</w:t>
      </w:r>
      <w:r w:rsidRPr="00F262BB">
        <w:rPr>
          <w:color w:val="000000"/>
        </w:rPr>
        <w:t>Freedom, freedom, freedom’s coming, and it won’t be long</w:t>
      </w:r>
      <w:r w:rsidRPr="00F262BB">
        <w:rPr>
          <w:color w:val="000096"/>
        </w:rPr>
        <w:t>&lt;/l&gt;</w:t>
      </w:r>
      <w:r w:rsidRPr="00F262BB">
        <w:rPr>
          <w:color w:val="000000"/>
        </w:rPr>
        <w:br/>
        <w:t xml:space="preserve">    </w:t>
      </w:r>
      <w:r w:rsidRPr="00F262BB">
        <w:rPr>
          <w:color w:val="000000"/>
        </w:rPr>
        <w:tab/>
      </w:r>
      <w:r w:rsidRPr="00F262BB">
        <w:rPr>
          <w:color w:val="000000"/>
        </w:rPr>
        <w:tab/>
      </w:r>
      <w:r w:rsidRPr="00F262BB">
        <w:rPr>
          <w:color w:val="000096"/>
        </w:rPr>
        <w:t>&lt;l&gt;</w:t>
      </w:r>
      <w:r w:rsidRPr="00F262BB">
        <w:rPr>
          <w:color w:val="000000"/>
        </w:rPr>
        <w:t>Freedom, freedom, freedom’s coming, and it won’t be long.</w:t>
      </w:r>
      <w:r w:rsidRPr="00F262BB">
        <w:rPr>
          <w:color w:val="000096"/>
        </w:rPr>
        <w:t>&lt;/l&gt;</w:t>
      </w:r>
      <w:r w:rsidRPr="00F262BB">
        <w:rPr>
          <w:color w:val="000000"/>
        </w:rPr>
        <w:br/>
        <w:t xml:space="preserve">    </w:t>
      </w:r>
      <w:r w:rsidRPr="00F262BB">
        <w:rPr>
          <w:color w:val="000000"/>
        </w:rPr>
        <w:tab/>
      </w:r>
      <w:r w:rsidRPr="00F262BB">
        <w:rPr>
          <w:color w:val="000096"/>
        </w:rPr>
        <w:t>&lt;/lg&gt;</w:t>
      </w:r>
    </w:p>
    <w:p w:rsidR="001E0305" w:rsidRDefault="001E0305" w:rsidP="001E0305">
      <w:pPr>
        <w:pStyle w:val="Heading2"/>
      </w:pPr>
      <w:bookmarkStart w:id="125" w:name="_Toc138309429"/>
      <w:bookmarkStart w:id="126" w:name="_Toc170444941"/>
      <w:r>
        <w:t>Extracts</w:t>
      </w:r>
      <w:bookmarkEnd w:id="125"/>
      <w:bookmarkEnd w:id="126"/>
    </w:p>
    <w:p w:rsidR="001E0305" w:rsidRDefault="001E0305" w:rsidP="001E0305">
      <w:pPr>
        <w:pStyle w:val="BodyText"/>
      </w:pPr>
      <w:r>
        <w:t xml:space="preserve">Extracted material should be encoded using the &lt;quote&gt; element, with &lt;p&gt; elements for paragraphs within the extract. </w:t>
      </w:r>
    </w:p>
    <w:p w:rsidR="001E0305" w:rsidRDefault="001E0305" w:rsidP="001E0305">
      <w:pPr>
        <w:pStyle w:val="Heading3"/>
      </w:pPr>
      <w:bookmarkStart w:id="127" w:name="_Toc138309430"/>
      <w:bookmarkStart w:id="128" w:name="_Toc170444942"/>
      <w:r>
        <w:t>Extract Example</w:t>
      </w:r>
      <w:bookmarkEnd w:id="127"/>
      <w:bookmarkEnd w:id="128"/>
    </w:p>
    <w:p w:rsidR="001E0305" w:rsidRPr="00F262BB" w:rsidRDefault="001E0305" w:rsidP="001E0305">
      <w:pPr>
        <w:pStyle w:val="HTMLPreformatted"/>
        <w:rPr>
          <w:color w:val="000000"/>
        </w:rPr>
      </w:pPr>
      <w:r>
        <w:rPr>
          <w:color w:val="000000"/>
        </w:rPr>
        <w:t xml:space="preserve"> </w:t>
      </w:r>
      <w:r w:rsidRPr="00D43B6C">
        <w:rPr>
          <w:color w:val="000000"/>
        </w:rPr>
        <w:tab/>
      </w:r>
      <w:r w:rsidRPr="00D43B6C">
        <w:rPr>
          <w:color w:val="000000"/>
        </w:rPr>
        <w:tab/>
      </w:r>
      <w:r w:rsidRPr="00D43B6C">
        <w:rPr>
          <w:color w:val="000000"/>
        </w:rPr>
        <w:tab/>
      </w:r>
      <w:r w:rsidRPr="00D43B6C">
        <w:rPr>
          <w:color w:val="000000"/>
        </w:rPr>
        <w:tab/>
      </w:r>
      <w:r w:rsidRPr="00F262BB">
        <w:rPr>
          <w:color w:val="000096"/>
        </w:rPr>
        <w:t>&lt;quote&gt;</w:t>
      </w:r>
      <w:r w:rsidRPr="00F262BB">
        <w:rPr>
          <w:color w:val="000000"/>
        </w:rPr>
        <w:br/>
        <w:t xml:space="preserve">    </w:t>
      </w:r>
      <w:r w:rsidRPr="00F262BB">
        <w:rPr>
          <w:color w:val="000000"/>
        </w:rPr>
        <w:tab/>
      </w:r>
      <w:r w:rsidRPr="00F262BB">
        <w:rPr>
          <w:color w:val="000000"/>
        </w:rPr>
        <w:tab/>
      </w:r>
      <w:r w:rsidRPr="00F262BB">
        <w:rPr>
          <w:color w:val="000096"/>
        </w:rPr>
        <w:t>&lt;p&gt;</w:t>
      </w:r>
      <w:r w:rsidRPr="00F262BB">
        <w:rPr>
          <w:color w:val="000000"/>
        </w:rPr>
        <w:t>He appeared to be vain of its beauty as he tossed it carelessly off his forehead, or suffered it to fall heavily and half conceal his eyes. These were twinkly and slippery, and nearly always half shut, for he laughed much, and then they partly closed of themselves, and at other times he had a way of watching from under his dropped lids. He was a wellshaped man, but it was hardly to be discovered as he lolled in his seat, or from the insufferably lazy manner of his walking. When he spoke, however, he stood erect, using</w:t>
      </w:r>
      <w:r>
        <w:rPr>
          <w:color w:val="000000"/>
        </w:rPr>
        <w:t xml:space="preserve"> forcible and graceful gestures</w:t>
      </w:r>
      <w:r w:rsidRPr="00F262BB">
        <w:rPr>
          <w:color w:val="000000"/>
        </w:rPr>
        <w:t>.</w:t>
      </w:r>
      <w:r w:rsidRPr="00F262BB">
        <w:rPr>
          <w:color w:val="000096"/>
        </w:rPr>
        <w:t>&lt;/p&gt;</w:t>
      </w:r>
      <w:r w:rsidRPr="00F262BB">
        <w:rPr>
          <w:color w:val="000000"/>
        </w:rPr>
        <w:br/>
        <w:t xml:space="preserve">    </w:t>
      </w:r>
      <w:r w:rsidRPr="00F262BB">
        <w:rPr>
          <w:color w:val="000000"/>
        </w:rPr>
        <w:tab/>
      </w:r>
      <w:r w:rsidRPr="00F262BB">
        <w:rPr>
          <w:color w:val="000096"/>
        </w:rPr>
        <w:t>&lt;/quote&gt;</w:t>
      </w:r>
    </w:p>
    <w:p w:rsidR="001E0305" w:rsidRDefault="001E0305" w:rsidP="001E0305">
      <w:pPr>
        <w:pStyle w:val="Heading2"/>
      </w:pPr>
      <w:bookmarkStart w:id="129" w:name="_Toc138309431"/>
      <w:bookmarkStart w:id="130" w:name="_Toc170444943"/>
      <w:r>
        <w:t>Dialogues</w:t>
      </w:r>
      <w:bookmarkEnd w:id="129"/>
      <w:bookmarkEnd w:id="130"/>
    </w:p>
    <w:p w:rsidR="001E0305" w:rsidRDefault="001E0305" w:rsidP="001E0305">
      <w:pPr>
        <w:pStyle w:val="BodyText"/>
      </w:pPr>
      <w:r>
        <w:t xml:space="preserve">Dialogues and other text that is primarily speech should be encoded using the &lt;sp&gt;, &lt;speaker&gt;, and &lt;said&gt; elements. Dialogues without headings can rely on just these elements. If a heading referring to the dialogue precedes the dialogue then the dialogue should be encoded in a &lt;div&gt; element. </w:t>
      </w:r>
    </w:p>
    <w:p w:rsidR="001E0305" w:rsidRDefault="001E0305" w:rsidP="001E0305">
      <w:pPr>
        <w:pStyle w:val="BodyText"/>
      </w:pPr>
      <w:r>
        <w:t xml:space="preserve">If the optional who attribute is used to identify speakers, the value of who must refer to the </w:t>
      </w:r>
    </w:p>
    <w:p w:rsidR="001E0305" w:rsidRDefault="001E0305" w:rsidP="001E0305">
      <w:pPr>
        <w:pStyle w:val="Heading3"/>
      </w:pPr>
      <w:bookmarkStart w:id="131" w:name="_Toc138309432"/>
      <w:bookmarkStart w:id="132" w:name="_Toc170444944"/>
      <w:r>
        <w:t>Dialogue Example</w:t>
      </w:r>
      <w:bookmarkEnd w:id="131"/>
      <w:bookmarkEnd w:id="132"/>
    </w:p>
    <w:p w:rsidR="001E0305" w:rsidRPr="005E394D" w:rsidRDefault="001E0305" w:rsidP="001E0305">
      <w:pPr>
        <w:pStyle w:val="HTMLPreformatted"/>
        <w:rPr>
          <w:color w:val="000000"/>
        </w:rPr>
      </w:pPr>
    </w:p>
    <w:p w:rsidR="001E0305" w:rsidRPr="007D36AF" w:rsidRDefault="001E0305" w:rsidP="001E0305">
      <w:pPr>
        <w:pStyle w:val="HTMLPreformatted"/>
        <w:rPr>
          <w:color w:val="000000"/>
        </w:rPr>
      </w:pPr>
      <w:r>
        <w:rPr>
          <w:color w:val="000000"/>
        </w:rPr>
        <w:t xml:space="preserve"> </w:t>
      </w:r>
      <w:r w:rsidRPr="007D36AF">
        <w:rPr>
          <w:color w:val="000096"/>
        </w:rPr>
        <w:t>&lt;div</w:t>
      </w:r>
      <w:r w:rsidRPr="007D36AF">
        <w:rPr>
          <w:color w:val="F5844C"/>
        </w:rPr>
        <w:t xml:space="preserve"> xml:id</w:t>
      </w:r>
      <w:r w:rsidRPr="007D36AF">
        <w:rPr>
          <w:color w:val="FF8040"/>
        </w:rPr>
        <w:t>=</w:t>
      </w:r>
      <w:r w:rsidRPr="007D36AF">
        <w:rPr>
          <w:color w:val="993300"/>
        </w:rPr>
        <w:t>"d1.1"</w:t>
      </w:r>
      <w:r w:rsidRPr="007D36AF">
        <w:rPr>
          <w:color w:val="F5844C"/>
        </w:rPr>
        <w:t xml:space="preserve"> type</w:t>
      </w:r>
      <w:r w:rsidRPr="007D36AF">
        <w:rPr>
          <w:color w:val="FF8040"/>
        </w:rPr>
        <w:t>=</w:t>
      </w:r>
      <w:r w:rsidRPr="007D36AF">
        <w:rPr>
          <w:color w:val="993300"/>
        </w:rPr>
        <w:t>"ahead"</w:t>
      </w:r>
      <w:r w:rsidRPr="007D36AF">
        <w:rPr>
          <w:color w:val="F5844C"/>
        </w:rPr>
        <w:t xml:space="preserve"> n</w:t>
      </w:r>
      <w:r w:rsidRPr="007D36AF">
        <w:rPr>
          <w:color w:val="FF8040"/>
        </w:rPr>
        <w:t>=</w:t>
      </w:r>
      <w:r w:rsidRPr="007D36AF">
        <w:rPr>
          <w:color w:val="993300"/>
        </w:rPr>
        <w:t>"1.1"</w:t>
      </w:r>
      <w:r w:rsidRPr="007D36AF">
        <w:rPr>
          <w:color w:val="000096"/>
        </w:rPr>
        <w:t>&gt;</w:t>
      </w:r>
      <w:r w:rsidRPr="007D36AF">
        <w:rPr>
          <w:color w:val="000000"/>
        </w:rPr>
        <w:br/>
        <w:t xml:space="preserve">    </w:t>
      </w:r>
      <w:r w:rsidRPr="007D36AF">
        <w:rPr>
          <w:color w:val="000000"/>
        </w:rPr>
        <w:tab/>
      </w:r>
      <w:r w:rsidRPr="007D36AF">
        <w:rPr>
          <w:color w:val="000000"/>
        </w:rPr>
        <w:tab/>
      </w:r>
      <w:r w:rsidRPr="007D36AF">
        <w:rPr>
          <w:color w:val="000096"/>
        </w:rPr>
        <w:t>&lt;head</w:t>
      </w:r>
      <w:r w:rsidRPr="007D36AF">
        <w:rPr>
          <w:color w:val="F5844C"/>
        </w:rPr>
        <w:t xml:space="preserve"> type</w:t>
      </w:r>
      <w:r w:rsidRPr="007D36AF">
        <w:rPr>
          <w:color w:val="FF8040"/>
        </w:rPr>
        <w:t>=</w:t>
      </w:r>
      <w:r w:rsidRPr="007D36AF">
        <w:rPr>
          <w:color w:val="993300"/>
        </w:rPr>
        <w:t>"ahead"</w:t>
      </w:r>
      <w:r w:rsidRPr="007D36AF">
        <w:rPr>
          <w:color w:val="000096"/>
        </w:rPr>
        <w:t>&gt;</w:t>
      </w:r>
      <w:r w:rsidRPr="007D36AF">
        <w:rPr>
          <w:color w:val="000000"/>
        </w:rPr>
        <w:t>Interview with Rufus A. Lewis, by Donald T. Ferron</w:t>
      </w:r>
      <w:r w:rsidRPr="007D36AF">
        <w:rPr>
          <w:color w:val="000096"/>
        </w:rPr>
        <w:t>&lt;/head&gt;</w:t>
      </w:r>
      <w:r w:rsidRPr="007D36AF">
        <w:rPr>
          <w:color w:val="000000"/>
        </w:rPr>
        <w:br/>
        <w:t xml:space="preserve">    </w:t>
      </w:r>
      <w:r w:rsidRPr="007D36AF">
        <w:rPr>
          <w:color w:val="000000"/>
        </w:rPr>
        <w:tab/>
      </w:r>
      <w:r w:rsidRPr="007D36AF">
        <w:rPr>
          <w:color w:val="000000"/>
        </w:rPr>
        <w:tab/>
      </w:r>
      <w:r w:rsidRPr="007D36AF">
        <w:rPr>
          <w:color w:val="000096"/>
        </w:rPr>
        <w:t>&lt;p&gt;</w:t>
      </w:r>
      <w:r w:rsidRPr="007D36AF">
        <w:rPr>
          <w:color w:val="000000"/>
        </w:rPr>
        <w:t>Date: Friday, January 20, 1956</w:t>
      </w:r>
      <w:r w:rsidRPr="007D36AF">
        <w:rPr>
          <w:color w:val="000096"/>
        </w:rPr>
        <w:t>&lt;/p&gt;</w:t>
      </w:r>
      <w:r w:rsidRPr="007D36AF">
        <w:rPr>
          <w:color w:val="000000"/>
        </w:rPr>
        <w:br/>
        <w:t xml:space="preserve">    </w:t>
      </w:r>
      <w:r w:rsidRPr="007D36AF">
        <w:rPr>
          <w:color w:val="000000"/>
        </w:rPr>
        <w:tab/>
      </w:r>
      <w:r w:rsidRPr="007D36AF">
        <w:rPr>
          <w:color w:val="000000"/>
        </w:rPr>
        <w:tab/>
      </w:r>
      <w:r w:rsidRPr="007D36AF">
        <w:rPr>
          <w:color w:val="000096"/>
        </w:rPr>
        <w:t>&lt;p&gt;</w:t>
      </w:r>
      <w:r w:rsidRPr="007D36AF">
        <w:rPr>
          <w:color w:val="000000"/>
        </w:rPr>
        <w:t xml:space="preserve">Time: 11:00 </w:t>
      </w:r>
      <w:r w:rsidRPr="007D36AF">
        <w:rPr>
          <w:color w:val="000096"/>
        </w:rPr>
        <w:t>&lt;hi</w:t>
      </w:r>
      <w:r w:rsidRPr="007D36AF">
        <w:rPr>
          <w:color w:val="F5844C"/>
        </w:rPr>
        <w:t xml:space="preserve"> rend</w:t>
      </w:r>
      <w:r w:rsidRPr="007D36AF">
        <w:rPr>
          <w:color w:val="FF8040"/>
        </w:rPr>
        <w:t>=</w:t>
      </w:r>
      <w:r w:rsidRPr="007D36AF">
        <w:rPr>
          <w:color w:val="993300"/>
        </w:rPr>
        <w:t>"smallcaps"</w:t>
      </w:r>
      <w:r w:rsidRPr="007D36AF">
        <w:rPr>
          <w:color w:val="000096"/>
        </w:rPr>
        <w:t>&gt;</w:t>
      </w:r>
      <w:r w:rsidRPr="007D36AF">
        <w:rPr>
          <w:color w:val="000000"/>
        </w:rPr>
        <w:t>a.m.</w:t>
      </w:r>
      <w:r w:rsidRPr="007D36AF">
        <w:rPr>
          <w:color w:val="000096"/>
        </w:rPr>
        <w:t>&lt;/hi&gt;</w:t>
      </w:r>
      <w:r w:rsidRPr="007D36AF">
        <w:rPr>
          <w:color w:val="000000"/>
        </w:rPr>
        <w:t xml:space="preserve"> to 2:15 </w:t>
      </w:r>
      <w:r w:rsidRPr="007D36AF">
        <w:rPr>
          <w:color w:val="000096"/>
        </w:rPr>
        <w:t>&lt;hi</w:t>
      </w:r>
      <w:r w:rsidRPr="007D36AF">
        <w:rPr>
          <w:color w:val="F5844C"/>
        </w:rPr>
        <w:t xml:space="preserve"> rend</w:t>
      </w:r>
      <w:r w:rsidRPr="007D36AF">
        <w:rPr>
          <w:color w:val="FF8040"/>
        </w:rPr>
        <w:t>=</w:t>
      </w:r>
      <w:r w:rsidRPr="007D36AF">
        <w:rPr>
          <w:color w:val="993300"/>
        </w:rPr>
        <w:t>"smallcaps"</w:t>
      </w:r>
      <w:r w:rsidRPr="007D36AF">
        <w:rPr>
          <w:color w:val="000096"/>
        </w:rPr>
        <w:t>&gt;</w:t>
      </w:r>
      <w:r w:rsidRPr="007D36AF">
        <w:rPr>
          <w:color w:val="000000"/>
        </w:rPr>
        <w:t>p.m.</w:t>
      </w:r>
      <w:r w:rsidRPr="007D36AF">
        <w:rPr>
          <w:color w:val="000096"/>
        </w:rPr>
        <w:t>&lt;/hi&gt;&lt;/p&gt;</w:t>
      </w:r>
      <w:r w:rsidRPr="007D36AF">
        <w:rPr>
          <w:color w:val="000000"/>
        </w:rPr>
        <w:br/>
        <w:t xml:space="preserve">    </w:t>
      </w:r>
      <w:r w:rsidRPr="007D36AF">
        <w:rPr>
          <w:color w:val="000000"/>
        </w:rPr>
        <w:tab/>
      </w:r>
      <w:r w:rsidRPr="007D36AF">
        <w:rPr>
          <w:color w:val="000000"/>
        </w:rPr>
        <w:tab/>
      </w:r>
      <w:r w:rsidRPr="007D36AF">
        <w:rPr>
          <w:color w:val="000096"/>
        </w:rPr>
        <w:t>&lt;p&gt;</w:t>
      </w:r>
      <w:r w:rsidRPr="007D36AF">
        <w:rPr>
          <w:color w:val="000000"/>
        </w:rPr>
        <w:t>Place: Respondent's home, 801 Bolivar Street, Montgomery, Alabama</w:t>
      </w:r>
      <w:r w:rsidRPr="007D36AF">
        <w:rPr>
          <w:color w:val="000096"/>
        </w:rPr>
        <w:t>&lt;/p&gt;</w:t>
      </w:r>
      <w:r w:rsidRPr="007D36AF">
        <w:rPr>
          <w:color w:val="000000"/>
        </w:rPr>
        <w:br/>
        <w:t xml:space="preserve">    </w:t>
      </w:r>
      <w:r w:rsidRPr="007D36AF">
        <w:rPr>
          <w:color w:val="000000"/>
        </w:rPr>
        <w:tab/>
      </w:r>
      <w:r w:rsidRPr="007D36AF">
        <w:rPr>
          <w:color w:val="000000"/>
        </w:rPr>
        <w:tab/>
      </w:r>
      <w:r w:rsidRPr="007D36AF">
        <w:rPr>
          <w:color w:val="000096"/>
        </w:rPr>
        <w:t>&lt;sp&gt;</w:t>
      </w:r>
      <w:r w:rsidRPr="007D36AF">
        <w:rPr>
          <w:color w:val="000000"/>
        </w:rPr>
        <w:br/>
        <w:t xml:space="preserve">    </w:t>
      </w:r>
      <w:r w:rsidRPr="007D36AF">
        <w:rPr>
          <w:color w:val="000000"/>
        </w:rPr>
        <w:tab/>
      </w:r>
      <w:r w:rsidRPr="007D36AF">
        <w:rPr>
          <w:color w:val="000000"/>
        </w:rPr>
        <w:tab/>
      </w:r>
      <w:r w:rsidRPr="007D36AF">
        <w:rPr>
          <w:color w:val="000000"/>
        </w:rPr>
        <w:tab/>
      </w:r>
      <w:r w:rsidRPr="007D36AF">
        <w:rPr>
          <w:color w:val="000096"/>
        </w:rPr>
        <w:t>&lt;speaker&gt;</w:t>
      </w:r>
      <w:r w:rsidRPr="007D36AF">
        <w:rPr>
          <w:color w:val="000000"/>
        </w:rPr>
        <w:t>[Ferron]:</w:t>
      </w:r>
      <w:r w:rsidRPr="007D36AF">
        <w:rPr>
          <w:color w:val="000096"/>
        </w:rPr>
        <w:t>&lt;/speaker&gt;</w:t>
      </w:r>
      <w:r w:rsidRPr="007D36AF">
        <w:rPr>
          <w:color w:val="000000"/>
        </w:rPr>
        <w:br/>
        <w:t xml:space="preserve">    </w:t>
      </w:r>
      <w:r w:rsidRPr="007D36AF">
        <w:rPr>
          <w:color w:val="000000"/>
        </w:rPr>
        <w:tab/>
      </w:r>
      <w:r w:rsidRPr="007D36AF">
        <w:rPr>
          <w:color w:val="000000"/>
        </w:rPr>
        <w:tab/>
      </w:r>
      <w:r w:rsidRPr="007D36AF">
        <w:rPr>
          <w:color w:val="000000"/>
        </w:rPr>
        <w:tab/>
      </w:r>
      <w:r w:rsidRPr="007D36AF">
        <w:rPr>
          <w:color w:val="000096"/>
        </w:rPr>
        <w:t>&lt;said&gt;</w:t>
      </w:r>
      <w:r w:rsidRPr="007D36AF">
        <w:rPr>
          <w:color w:val="000000"/>
        </w:rPr>
        <w:t>[. . .] What is your relation to the Montgomery Improvement Association?</w:t>
      </w:r>
      <w:r w:rsidRPr="007D36AF">
        <w:rPr>
          <w:color w:val="000096"/>
        </w:rPr>
        <w:t>&lt;/said&gt;</w:t>
      </w:r>
      <w:r w:rsidRPr="007D36AF">
        <w:rPr>
          <w:color w:val="000000"/>
        </w:rPr>
        <w:br/>
        <w:t xml:space="preserve">    </w:t>
      </w:r>
      <w:r w:rsidRPr="007D36AF">
        <w:rPr>
          <w:color w:val="000000"/>
        </w:rPr>
        <w:tab/>
      </w:r>
      <w:r w:rsidRPr="007D36AF">
        <w:rPr>
          <w:color w:val="000000"/>
        </w:rPr>
        <w:tab/>
      </w:r>
      <w:r w:rsidRPr="007D36AF">
        <w:rPr>
          <w:color w:val="000096"/>
        </w:rPr>
        <w:t>&lt;/sp&gt;</w:t>
      </w:r>
      <w:r w:rsidRPr="007D36AF">
        <w:rPr>
          <w:color w:val="000000"/>
        </w:rPr>
        <w:br/>
        <w:t xml:space="preserve">    </w:t>
      </w:r>
      <w:r w:rsidRPr="007D36AF">
        <w:rPr>
          <w:color w:val="000000"/>
        </w:rPr>
        <w:tab/>
      </w:r>
      <w:r w:rsidRPr="007D36AF">
        <w:rPr>
          <w:color w:val="000000"/>
        </w:rPr>
        <w:tab/>
      </w:r>
      <w:r w:rsidRPr="007D36AF">
        <w:rPr>
          <w:color w:val="000096"/>
        </w:rPr>
        <w:t>&lt;sp&gt;</w:t>
      </w:r>
      <w:r w:rsidRPr="007D36AF">
        <w:rPr>
          <w:color w:val="000000"/>
        </w:rPr>
        <w:br/>
        <w:t xml:space="preserve">    </w:t>
      </w:r>
      <w:r w:rsidRPr="007D36AF">
        <w:rPr>
          <w:color w:val="000000"/>
        </w:rPr>
        <w:tab/>
      </w:r>
      <w:r w:rsidRPr="007D36AF">
        <w:rPr>
          <w:color w:val="000000"/>
        </w:rPr>
        <w:tab/>
      </w:r>
      <w:r w:rsidRPr="007D36AF">
        <w:rPr>
          <w:color w:val="000000"/>
        </w:rPr>
        <w:tab/>
      </w:r>
      <w:r w:rsidRPr="007D36AF">
        <w:rPr>
          <w:color w:val="000096"/>
        </w:rPr>
        <w:t>&lt;speaker&gt;</w:t>
      </w:r>
      <w:r w:rsidRPr="007D36AF">
        <w:rPr>
          <w:color w:val="000000"/>
        </w:rPr>
        <w:t>[Lewis]:</w:t>
      </w:r>
      <w:r w:rsidRPr="007D36AF">
        <w:rPr>
          <w:color w:val="000096"/>
        </w:rPr>
        <w:t>&lt;/speaker&gt;</w:t>
      </w:r>
      <w:r w:rsidRPr="007D36AF">
        <w:rPr>
          <w:color w:val="000000"/>
        </w:rPr>
        <w:br/>
        <w:t xml:space="preserve">    </w:t>
      </w:r>
      <w:r w:rsidRPr="007D36AF">
        <w:rPr>
          <w:color w:val="000000"/>
        </w:rPr>
        <w:tab/>
      </w:r>
      <w:r w:rsidRPr="007D36AF">
        <w:rPr>
          <w:color w:val="000000"/>
        </w:rPr>
        <w:tab/>
      </w:r>
      <w:r w:rsidRPr="007D36AF">
        <w:rPr>
          <w:color w:val="000000"/>
        </w:rPr>
        <w:tab/>
      </w:r>
      <w:r w:rsidRPr="007D36AF">
        <w:rPr>
          <w:color w:val="000096"/>
        </w:rPr>
        <w:t>&lt;said&gt;</w:t>
      </w:r>
      <w:r w:rsidRPr="007D36AF">
        <w:rPr>
          <w:color w:val="000000"/>
        </w:rPr>
        <w:t>I belong to the executive committee as a result of being co-chairman of the transportation committee. The executive committee is composed of the transportation committee, the committee for strategy, committee for public relations, and the finance committee.</w:t>
      </w:r>
      <w:r w:rsidRPr="007D36AF">
        <w:rPr>
          <w:color w:val="000096"/>
        </w:rPr>
        <w:t>&lt;/said&gt;</w:t>
      </w:r>
      <w:r w:rsidRPr="007D36AF">
        <w:rPr>
          <w:color w:val="000000"/>
        </w:rPr>
        <w:br/>
        <w:t xml:space="preserve">    </w:t>
      </w:r>
      <w:r w:rsidRPr="007D36AF">
        <w:rPr>
          <w:color w:val="000000"/>
        </w:rPr>
        <w:tab/>
      </w:r>
      <w:r w:rsidRPr="007D36AF">
        <w:rPr>
          <w:color w:val="000000"/>
        </w:rPr>
        <w:tab/>
      </w:r>
      <w:r w:rsidRPr="007D36AF">
        <w:rPr>
          <w:color w:val="000096"/>
        </w:rPr>
        <w:t>&lt;/sp&gt;</w:t>
      </w:r>
      <w:r w:rsidRPr="007D36AF">
        <w:rPr>
          <w:color w:val="000000"/>
        </w:rPr>
        <w:br/>
        <w:t xml:space="preserve">    </w:t>
      </w:r>
      <w:r w:rsidRPr="007D36AF">
        <w:rPr>
          <w:color w:val="000000"/>
        </w:rPr>
        <w:tab/>
      </w:r>
      <w:r w:rsidRPr="007D36AF">
        <w:rPr>
          <w:color w:val="000000"/>
        </w:rPr>
        <w:tab/>
      </w:r>
      <w:r w:rsidRPr="007D36AF">
        <w:rPr>
          <w:color w:val="000096"/>
        </w:rPr>
        <w:t>&lt;sp&gt;</w:t>
      </w:r>
      <w:r w:rsidRPr="007D36AF">
        <w:rPr>
          <w:color w:val="000000"/>
        </w:rPr>
        <w:br/>
        <w:t xml:space="preserve">    </w:t>
      </w:r>
      <w:r w:rsidRPr="007D36AF">
        <w:rPr>
          <w:color w:val="000000"/>
        </w:rPr>
        <w:tab/>
      </w:r>
      <w:r w:rsidRPr="007D36AF">
        <w:rPr>
          <w:color w:val="000000"/>
        </w:rPr>
        <w:tab/>
      </w:r>
      <w:r w:rsidRPr="007D36AF">
        <w:rPr>
          <w:color w:val="000000"/>
        </w:rPr>
        <w:tab/>
      </w:r>
      <w:r w:rsidRPr="007D36AF">
        <w:rPr>
          <w:color w:val="000096"/>
        </w:rPr>
        <w:t>&lt;speaker&gt;</w:t>
      </w:r>
      <w:r w:rsidRPr="007D36AF">
        <w:rPr>
          <w:color w:val="000000"/>
        </w:rPr>
        <w:t>[Ferron]:</w:t>
      </w:r>
      <w:r w:rsidRPr="007D36AF">
        <w:rPr>
          <w:color w:val="000096"/>
        </w:rPr>
        <w:t>&lt;/speaker&gt;</w:t>
      </w:r>
      <w:r w:rsidRPr="007D36AF">
        <w:rPr>
          <w:color w:val="000000"/>
        </w:rPr>
        <w:br/>
        <w:t xml:space="preserve">    </w:t>
      </w:r>
      <w:r w:rsidRPr="007D36AF">
        <w:rPr>
          <w:color w:val="000000"/>
        </w:rPr>
        <w:tab/>
      </w:r>
      <w:r w:rsidRPr="007D36AF">
        <w:rPr>
          <w:color w:val="000000"/>
        </w:rPr>
        <w:tab/>
      </w:r>
      <w:r w:rsidRPr="007D36AF">
        <w:rPr>
          <w:color w:val="000000"/>
        </w:rPr>
        <w:tab/>
      </w:r>
      <w:r w:rsidRPr="007D36AF">
        <w:rPr>
          <w:color w:val="000096"/>
        </w:rPr>
        <w:t>&lt;said&gt;</w:t>
      </w:r>
      <w:r w:rsidRPr="007D36AF">
        <w:rPr>
          <w:color w:val="000000"/>
        </w:rPr>
        <w:t>Who is the other chairman?</w:t>
      </w:r>
      <w:r w:rsidRPr="007D36AF">
        <w:rPr>
          <w:color w:val="000096"/>
        </w:rPr>
        <w:t>&lt;/said&gt;</w:t>
      </w:r>
      <w:r w:rsidRPr="007D36AF">
        <w:rPr>
          <w:color w:val="000000"/>
        </w:rPr>
        <w:br/>
        <w:t xml:space="preserve">    </w:t>
      </w:r>
      <w:r w:rsidRPr="007D36AF">
        <w:rPr>
          <w:color w:val="000000"/>
        </w:rPr>
        <w:tab/>
      </w:r>
      <w:r w:rsidRPr="007D36AF">
        <w:rPr>
          <w:color w:val="000000"/>
        </w:rPr>
        <w:tab/>
      </w:r>
      <w:r w:rsidRPr="007D36AF">
        <w:rPr>
          <w:color w:val="000096"/>
        </w:rPr>
        <w:t>&lt;/sp&gt;</w:t>
      </w:r>
    </w:p>
    <w:p w:rsidR="001E0305" w:rsidRDefault="001E0305" w:rsidP="001E0305">
      <w:pPr>
        <w:pStyle w:val="HTMLPreformatted"/>
        <w:rPr>
          <w:color w:val="000000"/>
        </w:rPr>
      </w:pPr>
    </w:p>
    <w:p w:rsidR="001E0305" w:rsidRDefault="001E0305" w:rsidP="001E0305">
      <w:pPr>
        <w:pStyle w:val="Heading2"/>
      </w:pPr>
      <w:bookmarkStart w:id="133" w:name="_Toc138309433"/>
      <w:bookmarkStart w:id="134" w:name="_Toc170444945"/>
      <w:r>
        <w:t>&lt;list&gt;</w:t>
      </w:r>
      <w:bookmarkEnd w:id="133"/>
      <w:bookmarkEnd w:id="134"/>
    </w:p>
    <w:p w:rsidR="001E0305" w:rsidRDefault="001E0305" w:rsidP="001E0305">
      <w:pPr>
        <w:pStyle w:val="BodyText"/>
      </w:pPr>
      <w:r>
        <w:t>The &lt;list&gt; element is used for lists, and has four specific attributes: ordered, bulleted, gloss, simple. The item element is used for each new item in a list. Ordered lists will have a number in the content, while a simple list will not. A bulleted list will have the bullet character in the content as well.</w:t>
      </w:r>
    </w:p>
    <w:p w:rsidR="001E0305" w:rsidRDefault="001E0305" w:rsidP="001E0305">
      <w:pPr>
        <w:pStyle w:val="BodyText"/>
      </w:pPr>
      <w:r>
        <w:t>A gloss is a list of terms, and will use &lt;label&gt; to identify the term being defined. &lt;item&gt; will follow with the definition.</w:t>
      </w:r>
    </w:p>
    <w:p w:rsidR="001E0305" w:rsidRDefault="001E0305" w:rsidP="001E0305">
      <w:pPr>
        <w:pStyle w:val="Heading3"/>
      </w:pPr>
      <w:bookmarkStart w:id="135" w:name="_Toc138309434"/>
      <w:bookmarkStart w:id="136" w:name="_Toc170444946"/>
      <w:r>
        <w:t>&lt;list&gt; Examples</w:t>
      </w:r>
      <w:bookmarkEnd w:id="135"/>
      <w:bookmarkEnd w:id="136"/>
    </w:p>
    <w:p w:rsidR="001E0305" w:rsidRPr="001C2746" w:rsidRDefault="001E0305" w:rsidP="001E0305">
      <w:pPr>
        <w:pStyle w:val="HTMLPreformatted"/>
        <w:rPr>
          <w:color w:val="000000"/>
        </w:rPr>
      </w:pPr>
      <w:r>
        <w:rPr>
          <w:color w:val="000000"/>
        </w:rPr>
        <w:t xml:space="preserve">    </w:t>
      </w:r>
      <w:r>
        <w:rPr>
          <w:color w:val="000000"/>
        </w:rPr>
        <w:tab/>
      </w:r>
      <w:r w:rsidRPr="001C2746">
        <w:rPr>
          <w:color w:val="000096"/>
        </w:rPr>
        <w:t>&lt;list</w:t>
      </w:r>
      <w:r w:rsidRPr="001C2746">
        <w:rPr>
          <w:color w:val="F5844C"/>
        </w:rPr>
        <w:t xml:space="preserve"> type</w:t>
      </w:r>
      <w:r w:rsidRPr="001C2746">
        <w:rPr>
          <w:color w:val="FF8040"/>
        </w:rPr>
        <w:t>=</w:t>
      </w:r>
      <w:r w:rsidRPr="001C2746">
        <w:rPr>
          <w:color w:val="993300"/>
        </w:rPr>
        <w:t>"ordered"</w:t>
      </w:r>
      <w:r w:rsidRPr="001C2746">
        <w:rPr>
          <w:color w:val="000096"/>
        </w:rPr>
        <w:t>&gt;</w:t>
      </w:r>
      <w:r w:rsidRPr="001C2746">
        <w:rPr>
          <w:color w:val="000000"/>
        </w:rPr>
        <w:br/>
        <w:t xml:space="preserve">    </w:t>
      </w:r>
      <w:r w:rsidRPr="001C2746">
        <w:rPr>
          <w:color w:val="000000"/>
        </w:rPr>
        <w:tab/>
      </w:r>
      <w:r w:rsidRPr="001C2746">
        <w:rPr>
          <w:color w:val="000000"/>
        </w:rPr>
        <w:tab/>
      </w:r>
      <w:r w:rsidRPr="001C2746">
        <w:rPr>
          <w:color w:val="000096"/>
        </w:rPr>
        <w:t>&lt;item&gt;</w:t>
      </w:r>
      <w:r w:rsidRPr="001C2746">
        <w:rPr>
          <w:color w:val="000000"/>
        </w:rPr>
        <w:t>1. Papers through 1959</w:t>
      </w:r>
      <w:r w:rsidRPr="001C2746">
        <w:rPr>
          <w:color w:val="000096"/>
        </w:rPr>
        <w:t>&lt;/item&gt;</w:t>
      </w:r>
      <w:r w:rsidRPr="001C2746">
        <w:rPr>
          <w:color w:val="000000"/>
        </w:rPr>
        <w:br/>
        <w:t xml:space="preserve">    </w:t>
      </w:r>
      <w:r w:rsidRPr="001C2746">
        <w:rPr>
          <w:color w:val="000000"/>
        </w:rPr>
        <w:tab/>
      </w:r>
      <w:r w:rsidRPr="001C2746">
        <w:rPr>
          <w:color w:val="000000"/>
        </w:rPr>
        <w:tab/>
      </w:r>
      <w:r w:rsidRPr="001C2746">
        <w:rPr>
          <w:color w:val="000096"/>
        </w:rPr>
        <w:t>&lt;item&gt;</w:t>
      </w:r>
      <w:r w:rsidRPr="001C2746">
        <w:rPr>
          <w:color w:val="000000"/>
        </w:rPr>
        <w:t>2. Papers, 1960–84</w:t>
      </w:r>
      <w:r w:rsidRPr="001C2746">
        <w:rPr>
          <w:color w:val="000096"/>
        </w:rPr>
        <w:t>&lt;/item&gt;</w:t>
      </w:r>
      <w:r w:rsidRPr="001C2746">
        <w:rPr>
          <w:color w:val="000000"/>
        </w:rPr>
        <w:br/>
        <w:t xml:space="preserve">    </w:t>
      </w:r>
      <w:r w:rsidRPr="001C2746">
        <w:rPr>
          <w:color w:val="000000"/>
        </w:rPr>
        <w:tab/>
      </w:r>
      <w:r w:rsidRPr="001C2746">
        <w:rPr>
          <w:color w:val="000000"/>
        </w:rPr>
        <w:tab/>
      </w:r>
      <w:r w:rsidRPr="001C2746">
        <w:rPr>
          <w:color w:val="000096"/>
        </w:rPr>
        <w:t>&lt;item&gt;</w:t>
      </w:r>
      <w:r w:rsidRPr="001C2746">
        <w:rPr>
          <w:color w:val="000000"/>
        </w:rPr>
        <w:t>3. Papers, 1985–2000</w:t>
      </w:r>
      <w:r w:rsidRPr="001C2746">
        <w:rPr>
          <w:color w:val="000096"/>
        </w:rPr>
        <w:t>&lt;/item&gt;</w:t>
      </w:r>
      <w:r w:rsidRPr="001C2746">
        <w:rPr>
          <w:color w:val="000000"/>
        </w:rPr>
        <w:br/>
        <w:t xml:space="preserve">    </w:t>
      </w:r>
      <w:r w:rsidRPr="001C2746">
        <w:rPr>
          <w:color w:val="000000"/>
        </w:rPr>
        <w:tab/>
      </w:r>
      <w:r w:rsidRPr="001C2746">
        <w:rPr>
          <w:color w:val="000000"/>
        </w:rPr>
        <w:tab/>
      </w:r>
      <w:r w:rsidRPr="001C2746">
        <w:rPr>
          <w:color w:val="000096"/>
        </w:rPr>
        <w:t>&lt;item&gt;</w:t>
      </w:r>
      <w:r w:rsidRPr="001C2746">
        <w:rPr>
          <w:color w:val="000000"/>
        </w:rPr>
        <w:t>4. Men of Annapolis Papers</w:t>
      </w:r>
      <w:r w:rsidRPr="001C2746">
        <w:rPr>
          <w:color w:val="000096"/>
        </w:rPr>
        <w:t>&lt;/item&gt;</w:t>
      </w:r>
      <w:r w:rsidRPr="001C2746">
        <w:rPr>
          <w:color w:val="000000"/>
        </w:rPr>
        <w:br/>
        <w:t xml:space="preserve">    </w:t>
      </w:r>
      <w:r w:rsidRPr="001C2746">
        <w:rPr>
          <w:color w:val="000000"/>
        </w:rPr>
        <w:tab/>
      </w:r>
      <w:r w:rsidRPr="001C2746">
        <w:rPr>
          <w:color w:val="000000"/>
        </w:rPr>
        <w:tab/>
      </w:r>
      <w:r w:rsidRPr="001C2746">
        <w:rPr>
          <w:color w:val="000096"/>
        </w:rPr>
        <w:t>&lt;item&gt;</w:t>
      </w:r>
      <w:r w:rsidRPr="001C2746">
        <w:rPr>
          <w:color w:val="000000"/>
        </w:rPr>
        <w:t>5. Papers on Women</w:t>
      </w:r>
      <w:r w:rsidRPr="001C2746">
        <w:rPr>
          <w:color w:val="000096"/>
        </w:rPr>
        <w:t>&lt;/item&gt;</w:t>
      </w:r>
      <w:r w:rsidRPr="001C2746">
        <w:rPr>
          <w:color w:val="000000"/>
        </w:rPr>
        <w:br/>
        <w:t xml:space="preserve">    </w:t>
      </w:r>
      <w:r w:rsidRPr="001C2746">
        <w:rPr>
          <w:color w:val="000000"/>
        </w:rPr>
        <w:tab/>
      </w:r>
      <w:r w:rsidRPr="001C2746">
        <w:rPr>
          <w:color w:val="000096"/>
        </w:rPr>
        <w:t>&lt;/list&gt;</w:t>
      </w:r>
      <w:r w:rsidRPr="001C2746">
        <w:rPr>
          <w:color w:val="000000"/>
        </w:rPr>
        <w:br/>
        <w:t xml:space="preserve">    </w:t>
      </w:r>
      <w:r w:rsidRPr="001C2746">
        <w:rPr>
          <w:color w:val="000000"/>
        </w:rPr>
        <w:tab/>
      </w:r>
      <w:r w:rsidRPr="001C2746">
        <w:rPr>
          <w:color w:val="000000"/>
        </w:rPr>
        <w:br/>
        <w:t xml:space="preserve">    </w:t>
      </w:r>
      <w:r w:rsidRPr="001C2746">
        <w:rPr>
          <w:color w:val="000000"/>
        </w:rPr>
        <w:tab/>
      </w:r>
      <w:r w:rsidRPr="001C2746">
        <w:rPr>
          <w:color w:val="000096"/>
        </w:rPr>
        <w:t>&lt;list</w:t>
      </w:r>
      <w:r w:rsidRPr="001C2746">
        <w:rPr>
          <w:color w:val="F5844C"/>
        </w:rPr>
        <w:t xml:space="preserve"> type</w:t>
      </w:r>
      <w:r w:rsidRPr="001C2746">
        <w:rPr>
          <w:color w:val="FF8040"/>
        </w:rPr>
        <w:t>=</w:t>
      </w:r>
      <w:r w:rsidRPr="001C2746">
        <w:rPr>
          <w:color w:val="993300"/>
        </w:rPr>
        <w:t>"bulleted"</w:t>
      </w:r>
      <w:r w:rsidRPr="001C2746">
        <w:rPr>
          <w:color w:val="000096"/>
        </w:rPr>
        <w:t>&gt;</w:t>
      </w:r>
      <w:r w:rsidRPr="001C2746">
        <w:rPr>
          <w:color w:val="000000"/>
        </w:rPr>
        <w:br/>
        <w:t xml:space="preserve">    </w:t>
      </w:r>
      <w:r w:rsidRPr="001C2746">
        <w:rPr>
          <w:color w:val="000000"/>
        </w:rPr>
        <w:tab/>
      </w:r>
      <w:r w:rsidRPr="001C2746">
        <w:rPr>
          <w:color w:val="000000"/>
        </w:rPr>
        <w:tab/>
      </w:r>
      <w:r w:rsidRPr="001C2746">
        <w:rPr>
          <w:color w:val="000096"/>
        </w:rPr>
        <w:t>&lt;item&gt;</w:t>
      </w:r>
      <w:r w:rsidRPr="001C2746">
        <w:rPr>
          <w:color w:val="969600"/>
        </w:rPr>
        <w:t>&amp;#xb7;</w:t>
      </w:r>
      <w:r w:rsidRPr="001C2746">
        <w:rPr>
          <w:color w:val="000000"/>
        </w:rPr>
        <w:t xml:space="preserve"> Papers through 1959</w:t>
      </w:r>
      <w:r w:rsidRPr="001C2746">
        <w:rPr>
          <w:color w:val="000096"/>
        </w:rPr>
        <w:t>&lt;/item&gt;</w:t>
      </w:r>
      <w:r w:rsidRPr="001C2746">
        <w:rPr>
          <w:color w:val="000000"/>
        </w:rPr>
        <w:br/>
        <w:t xml:space="preserve">    </w:t>
      </w:r>
      <w:r w:rsidRPr="001C2746">
        <w:rPr>
          <w:color w:val="000000"/>
        </w:rPr>
        <w:tab/>
      </w:r>
      <w:r w:rsidRPr="001C2746">
        <w:rPr>
          <w:color w:val="000000"/>
        </w:rPr>
        <w:tab/>
      </w:r>
      <w:r w:rsidRPr="001C2746">
        <w:rPr>
          <w:color w:val="000096"/>
        </w:rPr>
        <w:t>&lt;item&gt;</w:t>
      </w:r>
      <w:r w:rsidRPr="001C2746">
        <w:rPr>
          <w:color w:val="969600"/>
        </w:rPr>
        <w:t>&amp;#xb7;</w:t>
      </w:r>
      <w:r w:rsidRPr="001C2746">
        <w:rPr>
          <w:color w:val="000000"/>
        </w:rPr>
        <w:t xml:space="preserve"> Papers, 1960–84</w:t>
      </w:r>
      <w:r w:rsidRPr="001C2746">
        <w:rPr>
          <w:color w:val="000096"/>
        </w:rPr>
        <w:t>&lt;/item&gt;</w:t>
      </w:r>
      <w:r w:rsidRPr="001C2746">
        <w:rPr>
          <w:color w:val="000000"/>
        </w:rPr>
        <w:br/>
        <w:t xml:space="preserve">    </w:t>
      </w:r>
      <w:r w:rsidRPr="001C2746">
        <w:rPr>
          <w:color w:val="000000"/>
        </w:rPr>
        <w:tab/>
      </w:r>
      <w:r w:rsidRPr="001C2746">
        <w:rPr>
          <w:color w:val="000000"/>
        </w:rPr>
        <w:tab/>
      </w:r>
      <w:r w:rsidRPr="001C2746">
        <w:rPr>
          <w:color w:val="000096"/>
        </w:rPr>
        <w:t>&lt;item&gt;</w:t>
      </w:r>
      <w:r w:rsidRPr="001C2746">
        <w:rPr>
          <w:color w:val="969600"/>
        </w:rPr>
        <w:t>&amp;#xb7;</w:t>
      </w:r>
      <w:r w:rsidRPr="001C2746">
        <w:rPr>
          <w:color w:val="000000"/>
        </w:rPr>
        <w:t xml:space="preserve"> Papers, 1985–2000</w:t>
      </w:r>
      <w:r w:rsidRPr="001C2746">
        <w:rPr>
          <w:color w:val="000096"/>
        </w:rPr>
        <w:t>&lt;/item&gt;</w:t>
      </w:r>
      <w:r w:rsidRPr="001C2746">
        <w:rPr>
          <w:color w:val="000000"/>
        </w:rPr>
        <w:br/>
        <w:t xml:space="preserve">    </w:t>
      </w:r>
      <w:r w:rsidRPr="001C2746">
        <w:rPr>
          <w:color w:val="000000"/>
        </w:rPr>
        <w:tab/>
      </w:r>
      <w:r w:rsidRPr="001C2746">
        <w:rPr>
          <w:color w:val="000000"/>
        </w:rPr>
        <w:tab/>
      </w:r>
      <w:r w:rsidRPr="001C2746">
        <w:rPr>
          <w:color w:val="000096"/>
        </w:rPr>
        <w:t>&lt;item&gt;</w:t>
      </w:r>
      <w:r w:rsidRPr="001C2746">
        <w:rPr>
          <w:color w:val="969600"/>
        </w:rPr>
        <w:t>&amp;#xb7;</w:t>
      </w:r>
      <w:r w:rsidRPr="001C2746">
        <w:rPr>
          <w:color w:val="000000"/>
        </w:rPr>
        <w:t xml:space="preserve"> Men of Annapolis Papers</w:t>
      </w:r>
      <w:r w:rsidRPr="001C2746">
        <w:rPr>
          <w:color w:val="000096"/>
        </w:rPr>
        <w:t>&lt;/item&gt;</w:t>
      </w:r>
      <w:r w:rsidRPr="001C2746">
        <w:rPr>
          <w:color w:val="000000"/>
        </w:rPr>
        <w:br/>
        <w:t xml:space="preserve">    </w:t>
      </w:r>
      <w:r w:rsidRPr="001C2746">
        <w:rPr>
          <w:color w:val="000000"/>
        </w:rPr>
        <w:tab/>
      </w:r>
      <w:r w:rsidRPr="001C2746">
        <w:rPr>
          <w:color w:val="000000"/>
        </w:rPr>
        <w:tab/>
      </w:r>
      <w:r w:rsidRPr="001C2746">
        <w:rPr>
          <w:color w:val="000096"/>
        </w:rPr>
        <w:t>&lt;item&gt;</w:t>
      </w:r>
      <w:r w:rsidRPr="001C2746">
        <w:rPr>
          <w:color w:val="969600"/>
        </w:rPr>
        <w:t>&amp;#xb7;</w:t>
      </w:r>
      <w:r w:rsidRPr="001C2746">
        <w:rPr>
          <w:color w:val="000000"/>
        </w:rPr>
        <w:t xml:space="preserve"> Papers on Women</w:t>
      </w:r>
      <w:r w:rsidRPr="001C2746">
        <w:rPr>
          <w:color w:val="000096"/>
        </w:rPr>
        <w:t>&lt;/item&gt;</w:t>
      </w:r>
      <w:r w:rsidRPr="001C2746">
        <w:rPr>
          <w:color w:val="000000"/>
        </w:rPr>
        <w:br/>
        <w:t xml:space="preserve">    </w:t>
      </w:r>
      <w:r w:rsidRPr="001C2746">
        <w:rPr>
          <w:color w:val="000000"/>
        </w:rPr>
        <w:tab/>
      </w:r>
      <w:r w:rsidRPr="001C2746">
        <w:rPr>
          <w:color w:val="000096"/>
        </w:rPr>
        <w:t>&lt;/list&gt;</w:t>
      </w:r>
      <w:r w:rsidRPr="001C2746">
        <w:rPr>
          <w:color w:val="000000"/>
        </w:rPr>
        <w:t xml:space="preserve"> </w:t>
      </w:r>
      <w:r w:rsidRPr="001C2746">
        <w:rPr>
          <w:color w:val="000000"/>
        </w:rPr>
        <w:tab/>
      </w:r>
      <w:r w:rsidRPr="001C2746">
        <w:rPr>
          <w:color w:val="000000"/>
        </w:rPr>
        <w:br/>
        <w:t xml:space="preserve">    </w:t>
      </w:r>
      <w:r w:rsidRPr="001C2746">
        <w:rPr>
          <w:color w:val="000000"/>
        </w:rPr>
        <w:tab/>
      </w:r>
      <w:r w:rsidRPr="001C2746">
        <w:rPr>
          <w:color w:val="000000"/>
        </w:rPr>
        <w:br/>
        <w:t xml:space="preserve">    </w:t>
      </w:r>
      <w:r w:rsidRPr="001C2746">
        <w:rPr>
          <w:color w:val="000000"/>
        </w:rPr>
        <w:tab/>
      </w:r>
      <w:r w:rsidRPr="001C2746">
        <w:rPr>
          <w:color w:val="000096"/>
        </w:rPr>
        <w:t>&lt;list</w:t>
      </w:r>
      <w:r w:rsidRPr="001C2746">
        <w:rPr>
          <w:color w:val="F5844C"/>
        </w:rPr>
        <w:t xml:space="preserve"> type</w:t>
      </w:r>
      <w:r w:rsidRPr="001C2746">
        <w:rPr>
          <w:color w:val="FF8040"/>
        </w:rPr>
        <w:t>=</w:t>
      </w:r>
      <w:r w:rsidRPr="001C2746">
        <w:rPr>
          <w:color w:val="993300"/>
        </w:rPr>
        <w:t>"gloss"</w:t>
      </w:r>
      <w:r w:rsidRPr="001C2746">
        <w:rPr>
          <w:color w:val="000096"/>
        </w:rPr>
        <w:t>&gt;</w:t>
      </w:r>
      <w:r w:rsidRPr="001C2746">
        <w:rPr>
          <w:color w:val="000000"/>
        </w:rPr>
        <w:br/>
        <w:t xml:space="preserve">    </w:t>
      </w:r>
      <w:r w:rsidRPr="001C2746">
        <w:rPr>
          <w:color w:val="000000"/>
        </w:rPr>
        <w:tab/>
      </w:r>
      <w:r w:rsidRPr="001C2746">
        <w:rPr>
          <w:color w:val="000000"/>
        </w:rPr>
        <w:tab/>
      </w:r>
      <w:r w:rsidRPr="001C2746">
        <w:rPr>
          <w:color w:val="000096"/>
        </w:rPr>
        <w:t>&lt;label&gt;</w:t>
      </w:r>
      <w:r w:rsidRPr="001C2746">
        <w:rPr>
          <w:color w:val="000000"/>
        </w:rPr>
        <w:t>DTD</w:t>
      </w:r>
      <w:r w:rsidRPr="001C2746">
        <w:rPr>
          <w:color w:val="000096"/>
        </w:rPr>
        <w:t>&lt;/label&gt;</w:t>
      </w:r>
      <w:r w:rsidRPr="001C2746">
        <w:rPr>
          <w:color w:val="000000"/>
        </w:rPr>
        <w:br/>
        <w:t xml:space="preserve">    </w:t>
      </w:r>
      <w:r w:rsidRPr="001C2746">
        <w:rPr>
          <w:color w:val="000000"/>
        </w:rPr>
        <w:tab/>
      </w:r>
      <w:r w:rsidRPr="001C2746">
        <w:rPr>
          <w:color w:val="000000"/>
        </w:rPr>
        <w:tab/>
      </w:r>
      <w:r w:rsidRPr="001C2746">
        <w:rPr>
          <w:color w:val="000096"/>
        </w:rPr>
        <w:t>&lt;item&gt;</w:t>
      </w:r>
      <w:r w:rsidRPr="001C2746">
        <w:rPr>
          <w:color w:val="000000"/>
        </w:rPr>
        <w:t>Document Type Definition-the set of rules that specifies how the SGML or XML grammar will be applied in a particular document instance.</w:t>
      </w:r>
      <w:r w:rsidRPr="001C2746">
        <w:rPr>
          <w:color w:val="000096"/>
        </w:rPr>
        <w:t>&lt;/item&gt;</w:t>
      </w:r>
      <w:r w:rsidRPr="001C2746">
        <w:rPr>
          <w:color w:val="000000"/>
        </w:rPr>
        <w:br/>
        <w:t xml:space="preserve">    </w:t>
      </w:r>
      <w:r w:rsidRPr="001C2746">
        <w:rPr>
          <w:color w:val="000000"/>
        </w:rPr>
        <w:tab/>
      </w:r>
      <w:r w:rsidRPr="001C2746">
        <w:rPr>
          <w:color w:val="000000"/>
        </w:rPr>
        <w:tab/>
      </w:r>
      <w:r w:rsidRPr="001C2746">
        <w:rPr>
          <w:color w:val="000096"/>
        </w:rPr>
        <w:t>&lt;label&gt;</w:t>
      </w:r>
      <w:r w:rsidRPr="001C2746">
        <w:rPr>
          <w:color w:val="000000"/>
        </w:rPr>
        <w:t>XML</w:t>
      </w:r>
      <w:r w:rsidRPr="001C2746">
        <w:rPr>
          <w:color w:val="000096"/>
        </w:rPr>
        <w:t>&lt;/label&gt;</w:t>
      </w:r>
      <w:r w:rsidRPr="001C2746">
        <w:rPr>
          <w:color w:val="000000"/>
        </w:rPr>
        <w:br/>
        <w:t xml:space="preserve">    </w:t>
      </w:r>
      <w:r w:rsidRPr="001C2746">
        <w:rPr>
          <w:color w:val="000000"/>
        </w:rPr>
        <w:tab/>
      </w:r>
      <w:r w:rsidRPr="001C2746">
        <w:rPr>
          <w:color w:val="000000"/>
        </w:rPr>
        <w:tab/>
      </w:r>
      <w:r w:rsidRPr="001C2746">
        <w:rPr>
          <w:color w:val="000096"/>
        </w:rPr>
        <w:t>&lt;item&gt;</w:t>
      </w:r>
      <w:r w:rsidRPr="001C2746">
        <w:rPr>
          <w:color w:val="000000"/>
        </w:rPr>
        <w:t xml:space="preserve">eXtensible Markup Language, a simplified subset of SGML (q.v.), developed by the World Wide Web Consortium.For a gentle introduction to XML, see </w:t>
      </w:r>
      <w:r w:rsidRPr="001C2746">
        <w:rPr>
          <w:color w:val="000096"/>
        </w:rPr>
        <w:t>&lt;ref</w:t>
      </w:r>
      <w:r w:rsidRPr="001C2746">
        <w:rPr>
          <w:color w:val="F5844C"/>
        </w:rPr>
        <w:t xml:space="preserve"> type</w:t>
      </w:r>
      <w:r w:rsidRPr="001C2746">
        <w:rPr>
          <w:color w:val="FF8040"/>
        </w:rPr>
        <w:t>=</w:t>
      </w:r>
      <w:r w:rsidRPr="001C2746">
        <w:rPr>
          <w:color w:val="993300"/>
        </w:rPr>
        <w:t>"uriref"</w:t>
      </w:r>
      <w:r w:rsidRPr="001C2746">
        <w:rPr>
          <w:color w:val="F5844C"/>
        </w:rPr>
        <w:t xml:space="preserve"> target</w:t>
      </w:r>
      <w:r w:rsidRPr="001C2746">
        <w:rPr>
          <w:color w:val="FF8040"/>
        </w:rPr>
        <w:t>=</w:t>
      </w:r>
      <w:r w:rsidRPr="001C2746">
        <w:rPr>
          <w:color w:val="993300"/>
        </w:rPr>
        <w:t>"http://www.tei-c.org/P4X/SG.html"</w:t>
      </w:r>
      <w:r w:rsidRPr="001C2746">
        <w:rPr>
          <w:color w:val="000096"/>
        </w:rPr>
        <w:t>&gt;</w:t>
      </w:r>
      <w:r w:rsidRPr="001C2746">
        <w:rPr>
          <w:color w:val="000000"/>
        </w:rPr>
        <w:t>http://www.tei-c.org/P4X/SG.html</w:t>
      </w:r>
      <w:r w:rsidRPr="001C2746">
        <w:rPr>
          <w:color w:val="000096"/>
        </w:rPr>
        <w:t>&lt;/ref&gt;&lt;/item&gt;</w:t>
      </w:r>
      <w:r w:rsidRPr="001C2746">
        <w:rPr>
          <w:color w:val="000000"/>
        </w:rPr>
        <w:br/>
        <w:t xml:space="preserve">    </w:t>
      </w:r>
      <w:r w:rsidRPr="001C2746">
        <w:rPr>
          <w:color w:val="000000"/>
        </w:rPr>
        <w:tab/>
      </w:r>
      <w:r w:rsidRPr="001C2746">
        <w:rPr>
          <w:color w:val="000096"/>
        </w:rPr>
        <w:t>&lt;/list&gt;</w:t>
      </w:r>
    </w:p>
    <w:p w:rsidR="001E0305" w:rsidRDefault="001E0305" w:rsidP="001E0305">
      <w:pPr>
        <w:pStyle w:val="Heading2"/>
      </w:pPr>
      <w:bookmarkStart w:id="137" w:name="_Toc138309435"/>
      <w:bookmarkStart w:id="138" w:name="_Toc170444947"/>
      <w:r>
        <w:t>&lt;div&gt; Footnotes and chapter endnotes</w:t>
      </w:r>
      <w:bookmarkEnd w:id="137"/>
      <w:bookmarkEnd w:id="138"/>
    </w:p>
    <w:p w:rsidR="001E0305" w:rsidRDefault="001E0305" w:rsidP="001E0305">
      <w:pPr>
        <w:pStyle w:val="BodyText"/>
      </w:pPr>
      <w:r>
        <w:t xml:space="preserve">Footnotes and chapter endnotes will be collected in their own &lt;div&gt; at the end of the chapter. Please see section 7.2 for book endnotes. </w:t>
      </w:r>
    </w:p>
    <w:p w:rsidR="001E0305" w:rsidRDefault="001E0305" w:rsidP="001E0305">
      <w:pPr>
        <w:pStyle w:val="Heading3"/>
      </w:pPr>
      <w:bookmarkStart w:id="139" w:name="_Toc138309436"/>
      <w:bookmarkStart w:id="140" w:name="_Toc170444948"/>
      <w:r>
        <w:t>&lt;div&gt; footnotes Example</w:t>
      </w:r>
      <w:bookmarkEnd w:id="139"/>
      <w:bookmarkEnd w:id="140"/>
    </w:p>
    <w:p w:rsidR="001E0305" w:rsidRDefault="001E0305" w:rsidP="001E0305">
      <w:pPr>
        <w:rPr>
          <w:rFonts w:ascii="Courier New" w:hAnsi="Courier New"/>
          <w:color w:val="000096"/>
          <w:sz w:val="20"/>
        </w:rPr>
      </w:pPr>
      <w:r w:rsidRPr="00DA583A">
        <w:rPr>
          <w:rFonts w:ascii="Courier New" w:hAnsi="Courier New"/>
          <w:color w:val="000096"/>
          <w:sz w:val="20"/>
        </w:rPr>
        <w:t>&lt;div</w:t>
      </w:r>
      <w:r w:rsidRPr="00DA583A">
        <w:rPr>
          <w:rFonts w:ascii="Courier New" w:hAnsi="Courier New"/>
          <w:color w:val="F5844C"/>
          <w:sz w:val="20"/>
        </w:rPr>
        <w:t xml:space="preserve"> xml:id</w:t>
      </w:r>
      <w:r w:rsidRPr="00DA583A">
        <w:rPr>
          <w:rFonts w:ascii="Courier New" w:hAnsi="Courier New"/>
          <w:color w:val="FF8040"/>
          <w:sz w:val="20"/>
        </w:rPr>
        <w:t>=</w:t>
      </w:r>
      <w:r w:rsidRPr="00DA583A">
        <w:rPr>
          <w:rFonts w:ascii="Courier New" w:hAnsi="Courier New"/>
          <w:color w:val="993300"/>
          <w:sz w:val="20"/>
        </w:rPr>
        <w:t>"</w:t>
      </w:r>
      <w:r>
        <w:rPr>
          <w:rFonts w:ascii="Courier New" w:hAnsi="Courier New"/>
          <w:color w:val="993300"/>
          <w:sz w:val="20"/>
        </w:rPr>
        <w:t>c1.foot</w:t>
      </w:r>
      <w:r w:rsidRPr="00DA583A">
        <w:rPr>
          <w:rFonts w:ascii="Courier New" w:hAnsi="Courier New"/>
          <w:color w:val="993300"/>
          <w:sz w:val="20"/>
        </w:rPr>
        <w:t>notes"</w:t>
      </w:r>
      <w:r w:rsidRPr="00DA583A">
        <w:rPr>
          <w:rFonts w:ascii="Courier New" w:hAnsi="Courier New"/>
          <w:color w:val="F5844C"/>
          <w:sz w:val="20"/>
        </w:rPr>
        <w:t xml:space="preserve"> type</w:t>
      </w:r>
      <w:r w:rsidRPr="00DA583A">
        <w:rPr>
          <w:rFonts w:ascii="Courier New" w:hAnsi="Courier New"/>
          <w:color w:val="FF8040"/>
          <w:sz w:val="20"/>
        </w:rPr>
        <w:t>=</w:t>
      </w:r>
      <w:r w:rsidRPr="00DA583A">
        <w:rPr>
          <w:rFonts w:ascii="Courier New" w:hAnsi="Courier New"/>
          <w:color w:val="993300"/>
          <w:sz w:val="20"/>
        </w:rPr>
        <w:t>"</w:t>
      </w:r>
      <w:r>
        <w:rPr>
          <w:rFonts w:ascii="Courier New" w:hAnsi="Courier New"/>
          <w:color w:val="993300"/>
          <w:sz w:val="20"/>
        </w:rPr>
        <w:t>foot</w:t>
      </w:r>
      <w:r w:rsidRPr="00DA583A">
        <w:rPr>
          <w:rFonts w:ascii="Courier New" w:hAnsi="Courier New"/>
          <w:color w:val="993300"/>
          <w:sz w:val="20"/>
        </w:rPr>
        <w:t>notes"</w:t>
      </w:r>
      <w:r w:rsidRPr="00DA583A">
        <w:rPr>
          <w:rFonts w:ascii="Courier New" w:hAnsi="Courier New"/>
          <w:color w:val="000096"/>
          <w:sz w:val="20"/>
        </w:rPr>
        <w:t>&gt;</w:t>
      </w:r>
    </w:p>
    <w:p w:rsidR="001E0305" w:rsidRDefault="001E0305" w:rsidP="001E0305">
      <w:pPr>
        <w:ind w:firstLine="720"/>
        <w:rPr>
          <w:rFonts w:ascii="Courier New" w:hAnsi="Courier New"/>
          <w:color w:val="000096"/>
          <w:sz w:val="20"/>
        </w:rPr>
      </w:pPr>
      <w:r w:rsidRPr="006D050C">
        <w:rPr>
          <w:rFonts w:ascii="Courier New" w:hAnsi="Courier New"/>
          <w:color w:val="000096"/>
          <w:sz w:val="20"/>
        </w:rPr>
        <w:t>&lt;note</w:t>
      </w:r>
      <w:r w:rsidRPr="006D050C">
        <w:rPr>
          <w:rFonts w:ascii="Courier New" w:hAnsi="Courier New"/>
          <w:color w:val="F5844C"/>
          <w:sz w:val="20"/>
        </w:rPr>
        <w:t xml:space="preserve"> xml:id</w:t>
      </w:r>
      <w:r w:rsidRPr="006D050C">
        <w:rPr>
          <w:rFonts w:ascii="Courier New" w:hAnsi="Courier New"/>
          <w:color w:val="FF8040"/>
          <w:sz w:val="20"/>
        </w:rPr>
        <w:t>=</w:t>
      </w:r>
      <w:r w:rsidRPr="006D050C">
        <w:rPr>
          <w:rFonts w:ascii="Courier New" w:hAnsi="Courier New"/>
          <w:color w:val="993300"/>
          <w:sz w:val="20"/>
        </w:rPr>
        <w:t>"footnote-001"</w:t>
      </w:r>
      <w:r w:rsidRPr="006D050C">
        <w:rPr>
          <w:rFonts w:ascii="Courier New" w:hAnsi="Courier New"/>
          <w:color w:val="F5844C"/>
          <w:sz w:val="20"/>
        </w:rPr>
        <w:t xml:space="preserve"> n</w:t>
      </w:r>
      <w:r w:rsidRPr="006D050C">
        <w:rPr>
          <w:rFonts w:ascii="Courier New" w:hAnsi="Courier New"/>
          <w:color w:val="FF8040"/>
          <w:sz w:val="20"/>
        </w:rPr>
        <w:t>=</w:t>
      </w:r>
      <w:r w:rsidRPr="006D050C">
        <w:rPr>
          <w:rFonts w:ascii="Courier New" w:hAnsi="Courier New"/>
          <w:color w:val="993300"/>
          <w:sz w:val="20"/>
        </w:rPr>
        <w:t>"*"</w:t>
      </w:r>
      <w:r w:rsidRPr="006D050C">
        <w:rPr>
          <w:rFonts w:ascii="Courier New" w:hAnsi="Courier New"/>
          <w:color w:val="F5844C"/>
          <w:sz w:val="20"/>
        </w:rPr>
        <w:t xml:space="preserve"> type</w:t>
      </w:r>
      <w:r w:rsidRPr="006D050C">
        <w:rPr>
          <w:rFonts w:ascii="Courier New" w:hAnsi="Courier New"/>
          <w:color w:val="FF8040"/>
          <w:sz w:val="20"/>
        </w:rPr>
        <w:t>=</w:t>
      </w:r>
      <w:r w:rsidRPr="006D050C">
        <w:rPr>
          <w:rFonts w:ascii="Courier New" w:hAnsi="Courier New"/>
          <w:color w:val="993300"/>
          <w:sz w:val="20"/>
        </w:rPr>
        <w:t>"footnote"</w:t>
      </w:r>
      <w:r w:rsidRPr="006D050C">
        <w:rPr>
          <w:rFonts w:ascii="Courier New" w:hAnsi="Courier New"/>
          <w:color w:val="000096"/>
          <w:sz w:val="20"/>
        </w:rPr>
        <w:t>&gt;&lt;p&gt;</w:t>
      </w:r>
      <w:r w:rsidRPr="006D050C">
        <w:rPr>
          <w:rFonts w:ascii="Courier New" w:hAnsi="Courier New"/>
          <w:color w:val="000000"/>
          <w:sz w:val="20"/>
        </w:rPr>
        <w:t xml:space="preserve">* The </w:t>
      </w:r>
      <w:r w:rsidRPr="006D050C">
        <w:rPr>
          <w:rFonts w:ascii="Courier New" w:hAnsi="Courier New"/>
          <w:color w:val="000096"/>
          <w:sz w:val="20"/>
        </w:rPr>
        <w:t>&lt;hi</w:t>
      </w:r>
      <w:r w:rsidRPr="006D050C">
        <w:rPr>
          <w:rFonts w:ascii="Courier New" w:hAnsi="Courier New"/>
          <w:color w:val="F5844C"/>
          <w:sz w:val="20"/>
        </w:rPr>
        <w:t xml:space="preserve"> rend</w:t>
      </w:r>
      <w:r w:rsidRPr="006D050C">
        <w:rPr>
          <w:rFonts w:ascii="Courier New" w:hAnsi="Courier New"/>
          <w:color w:val="FF8040"/>
          <w:sz w:val="20"/>
        </w:rPr>
        <w:t>=</w:t>
      </w:r>
      <w:r w:rsidRPr="006D050C">
        <w:rPr>
          <w:rFonts w:ascii="Courier New" w:hAnsi="Courier New"/>
          <w:color w:val="993300"/>
          <w:sz w:val="20"/>
        </w:rPr>
        <w:t>"italic"</w:t>
      </w:r>
      <w:r w:rsidRPr="006D050C">
        <w:rPr>
          <w:rFonts w:ascii="Courier New" w:hAnsi="Courier New"/>
          <w:color w:val="000096"/>
          <w:sz w:val="20"/>
        </w:rPr>
        <w:t>&gt;</w:t>
      </w:r>
      <w:r w:rsidRPr="006D050C">
        <w:rPr>
          <w:rFonts w:ascii="Courier New" w:hAnsi="Courier New"/>
          <w:color w:val="000000"/>
          <w:sz w:val="20"/>
        </w:rPr>
        <w:t>Encyclopaedia Britannica</w:t>
      </w:r>
      <w:r w:rsidRPr="006D050C">
        <w:rPr>
          <w:rFonts w:ascii="Courier New" w:hAnsi="Courier New"/>
          <w:color w:val="000096"/>
          <w:sz w:val="20"/>
        </w:rPr>
        <w:t>&lt;/hi&gt;</w:t>
      </w:r>
      <w:r w:rsidRPr="006D050C">
        <w:rPr>
          <w:rFonts w:ascii="Courier New" w:hAnsi="Courier New"/>
          <w:color w:val="000000"/>
          <w:sz w:val="20"/>
        </w:rPr>
        <w:t xml:space="preserve"> has no article on the Scotch-Irish, nor any reference in its index to the term. British historians speak of the migration of</w:t>
      </w:r>
      <w:r>
        <w:rPr>
          <w:rFonts w:ascii="Courier New" w:hAnsi="Courier New"/>
          <w:color w:val="000000"/>
          <w:sz w:val="20"/>
        </w:rPr>
        <w:t xml:space="preserve"> “</w:t>
      </w:r>
      <w:r w:rsidRPr="006D050C">
        <w:rPr>
          <w:rFonts w:ascii="Courier New" w:hAnsi="Courier New"/>
          <w:color w:val="000000"/>
          <w:sz w:val="20"/>
        </w:rPr>
        <w:t>Ulster Scots</w:t>
      </w:r>
      <w:r>
        <w:rPr>
          <w:rFonts w:ascii="Courier New" w:hAnsi="Courier New"/>
          <w:color w:val="000000"/>
          <w:sz w:val="20"/>
        </w:rPr>
        <w:t>”</w:t>
      </w:r>
      <w:r>
        <w:rPr>
          <w:rFonts w:ascii="Courier New" w:hAnsi="Courier New"/>
          <w:color w:val="969600"/>
          <w:sz w:val="20"/>
        </w:rPr>
        <w:t xml:space="preserve"> </w:t>
      </w:r>
      <w:r w:rsidRPr="006D050C">
        <w:rPr>
          <w:rFonts w:ascii="Courier New" w:hAnsi="Courier New"/>
          <w:color w:val="000000"/>
          <w:sz w:val="20"/>
        </w:rPr>
        <w:t xml:space="preserve">to the American colonies. For an account of the origin and adoption of the term </w:t>
      </w:r>
      <w:r>
        <w:rPr>
          <w:rFonts w:ascii="Courier New" w:hAnsi="Courier New"/>
          <w:color w:val="000000"/>
          <w:sz w:val="20"/>
        </w:rPr>
        <w:t>“</w:t>
      </w:r>
      <w:r w:rsidRPr="006D050C">
        <w:rPr>
          <w:rFonts w:ascii="Courier New" w:hAnsi="Courier New"/>
          <w:color w:val="000000"/>
          <w:sz w:val="20"/>
        </w:rPr>
        <w:t>Scotch-Irish</w:t>
      </w:r>
      <w:r>
        <w:rPr>
          <w:rFonts w:ascii="Courier New" w:hAnsi="Courier New"/>
          <w:color w:val="000000"/>
          <w:sz w:val="20"/>
        </w:rPr>
        <w:t>”</w:t>
      </w:r>
      <w:r w:rsidRPr="006D050C">
        <w:rPr>
          <w:rFonts w:ascii="Courier New" w:hAnsi="Courier New"/>
          <w:color w:val="000000"/>
          <w:sz w:val="20"/>
        </w:rPr>
        <w:t xml:space="preserve"> see Appendix I, page 327.</w:t>
      </w:r>
      <w:r w:rsidRPr="006D050C">
        <w:rPr>
          <w:rFonts w:ascii="Courier New" w:hAnsi="Courier New"/>
          <w:color w:val="000096"/>
          <w:sz w:val="20"/>
        </w:rPr>
        <w:t>&lt;/p&gt;&lt;/note&gt;</w:t>
      </w:r>
    </w:p>
    <w:p w:rsidR="001E0305" w:rsidRDefault="001E0305" w:rsidP="001E0305">
      <w:pPr>
        <w:pStyle w:val="Heading3"/>
      </w:pPr>
      <w:bookmarkStart w:id="141" w:name="_Toc138309437"/>
      <w:bookmarkStart w:id="142" w:name="_Toc170444949"/>
      <w:r>
        <w:t>&lt;div&gt; chapter endotes Example</w:t>
      </w:r>
      <w:bookmarkEnd w:id="141"/>
      <w:bookmarkEnd w:id="142"/>
    </w:p>
    <w:p w:rsidR="001E0305" w:rsidRDefault="001E0305" w:rsidP="001E0305">
      <w:pPr>
        <w:rPr>
          <w:rFonts w:ascii="Courier New" w:hAnsi="Courier New"/>
          <w:color w:val="000000"/>
          <w:sz w:val="20"/>
        </w:rPr>
      </w:pPr>
      <w:r w:rsidRPr="006D050C">
        <w:rPr>
          <w:rFonts w:ascii="Courier New" w:hAnsi="Courier New"/>
          <w:color w:val="000096"/>
          <w:sz w:val="20"/>
        </w:rPr>
        <w:t>&lt;div</w:t>
      </w:r>
      <w:r w:rsidRPr="006D050C">
        <w:rPr>
          <w:rFonts w:ascii="Courier New" w:hAnsi="Courier New"/>
          <w:color w:val="F5844C"/>
          <w:sz w:val="20"/>
        </w:rPr>
        <w:t xml:space="preserve"> xml:id</w:t>
      </w:r>
      <w:r w:rsidRPr="006D050C">
        <w:rPr>
          <w:rFonts w:ascii="Courier New" w:hAnsi="Courier New"/>
          <w:color w:val="FF8040"/>
          <w:sz w:val="20"/>
        </w:rPr>
        <w:t>=</w:t>
      </w:r>
      <w:r w:rsidRPr="006D050C">
        <w:rPr>
          <w:rFonts w:ascii="Courier New" w:hAnsi="Courier New"/>
          <w:color w:val="993300"/>
          <w:sz w:val="20"/>
        </w:rPr>
        <w:t>"anotes1.</w:t>
      </w:r>
      <w:r>
        <w:rPr>
          <w:rFonts w:ascii="Courier New" w:hAnsi="Courier New"/>
          <w:color w:val="993300"/>
          <w:sz w:val="20"/>
        </w:rPr>
        <w:t>1</w:t>
      </w:r>
      <w:r w:rsidRPr="006D050C">
        <w:rPr>
          <w:rFonts w:ascii="Courier New" w:hAnsi="Courier New"/>
          <w:color w:val="993300"/>
          <w:sz w:val="20"/>
        </w:rPr>
        <w:t>"</w:t>
      </w:r>
      <w:r w:rsidRPr="006D050C">
        <w:rPr>
          <w:rFonts w:ascii="Courier New" w:hAnsi="Courier New"/>
          <w:color w:val="F5844C"/>
          <w:sz w:val="20"/>
        </w:rPr>
        <w:t xml:space="preserve"> type</w:t>
      </w:r>
      <w:r w:rsidRPr="006D050C">
        <w:rPr>
          <w:rFonts w:ascii="Courier New" w:hAnsi="Courier New"/>
          <w:color w:val="FF8040"/>
          <w:sz w:val="20"/>
        </w:rPr>
        <w:t>=</w:t>
      </w:r>
      <w:r w:rsidRPr="006D050C">
        <w:rPr>
          <w:rFonts w:ascii="Courier New" w:hAnsi="Courier New"/>
          <w:color w:val="993300"/>
          <w:sz w:val="20"/>
        </w:rPr>
        <w:t>"ahead"</w:t>
      </w:r>
      <w:r w:rsidRPr="006D050C">
        <w:rPr>
          <w:rFonts w:ascii="Courier New" w:hAnsi="Courier New"/>
          <w:color w:val="F5844C"/>
          <w:sz w:val="20"/>
        </w:rPr>
        <w:t xml:space="preserve"> n</w:t>
      </w:r>
      <w:r w:rsidRPr="006D050C">
        <w:rPr>
          <w:rFonts w:ascii="Courier New" w:hAnsi="Courier New"/>
          <w:color w:val="FF8040"/>
          <w:sz w:val="20"/>
        </w:rPr>
        <w:t>=</w:t>
      </w:r>
      <w:r w:rsidRPr="006D050C">
        <w:rPr>
          <w:rFonts w:ascii="Courier New" w:hAnsi="Courier New"/>
          <w:color w:val="993300"/>
          <w:sz w:val="20"/>
        </w:rPr>
        <w:t>"1.</w:t>
      </w:r>
      <w:r>
        <w:rPr>
          <w:rFonts w:ascii="Courier New" w:hAnsi="Courier New"/>
          <w:color w:val="993300"/>
          <w:sz w:val="20"/>
        </w:rPr>
        <w:t>6</w:t>
      </w:r>
      <w:r w:rsidRPr="006D050C">
        <w:rPr>
          <w:rFonts w:ascii="Courier New" w:hAnsi="Courier New"/>
          <w:color w:val="993300"/>
          <w:sz w:val="20"/>
        </w:rPr>
        <w:t>"</w:t>
      </w:r>
      <w:r w:rsidRPr="006D050C">
        <w:rPr>
          <w:rFonts w:ascii="Courier New" w:hAnsi="Courier New"/>
          <w:color w:val="000096"/>
          <w:sz w:val="20"/>
        </w:rPr>
        <w:t>&gt;</w:t>
      </w:r>
    </w:p>
    <w:p w:rsidR="001E0305" w:rsidRDefault="001E0305" w:rsidP="001E0305">
      <w:pPr>
        <w:ind w:firstLine="720"/>
        <w:rPr>
          <w:rFonts w:ascii="Courier New" w:hAnsi="Courier New"/>
          <w:color w:val="000096"/>
          <w:sz w:val="20"/>
        </w:rPr>
      </w:pPr>
      <w:r w:rsidRPr="006D050C">
        <w:rPr>
          <w:rFonts w:ascii="Courier New" w:hAnsi="Courier New"/>
          <w:color w:val="000096"/>
          <w:sz w:val="20"/>
        </w:rPr>
        <w:t>&lt;head</w:t>
      </w:r>
      <w:r w:rsidRPr="006D050C">
        <w:rPr>
          <w:rFonts w:ascii="Courier New" w:hAnsi="Courier New"/>
          <w:color w:val="F5844C"/>
          <w:sz w:val="20"/>
        </w:rPr>
        <w:t xml:space="preserve"> type</w:t>
      </w:r>
      <w:r w:rsidRPr="006D050C">
        <w:rPr>
          <w:rFonts w:ascii="Courier New" w:hAnsi="Courier New"/>
          <w:color w:val="FF8040"/>
          <w:sz w:val="20"/>
        </w:rPr>
        <w:t>=</w:t>
      </w:r>
      <w:r w:rsidRPr="006D050C">
        <w:rPr>
          <w:rFonts w:ascii="Courier New" w:hAnsi="Courier New"/>
          <w:color w:val="993300"/>
          <w:sz w:val="20"/>
        </w:rPr>
        <w:t>"ahead"</w:t>
      </w:r>
      <w:r w:rsidRPr="006D050C">
        <w:rPr>
          <w:rFonts w:ascii="Courier New" w:hAnsi="Courier New"/>
          <w:color w:val="000096"/>
          <w:sz w:val="20"/>
        </w:rPr>
        <w:t>&gt;&lt;hi</w:t>
      </w:r>
      <w:r w:rsidRPr="006D050C">
        <w:rPr>
          <w:rFonts w:ascii="Courier New" w:hAnsi="Courier New"/>
          <w:color w:val="F5844C"/>
          <w:sz w:val="20"/>
        </w:rPr>
        <w:t xml:space="preserve"> rend</w:t>
      </w:r>
      <w:r w:rsidRPr="006D050C">
        <w:rPr>
          <w:rFonts w:ascii="Courier New" w:hAnsi="Courier New"/>
          <w:color w:val="FF8040"/>
          <w:sz w:val="20"/>
        </w:rPr>
        <w:t>=</w:t>
      </w:r>
      <w:r w:rsidRPr="006D050C">
        <w:rPr>
          <w:rFonts w:ascii="Courier New" w:hAnsi="Courier New"/>
          <w:color w:val="993300"/>
          <w:sz w:val="20"/>
        </w:rPr>
        <w:t>"sc"</w:t>
      </w:r>
      <w:r w:rsidRPr="006D050C">
        <w:rPr>
          <w:rFonts w:ascii="Courier New" w:hAnsi="Courier New"/>
          <w:color w:val="000096"/>
          <w:sz w:val="20"/>
        </w:rPr>
        <w:t>&gt;</w:t>
      </w:r>
      <w:r>
        <w:rPr>
          <w:rFonts w:ascii="Courier New" w:hAnsi="Courier New"/>
          <w:color w:val="000000"/>
          <w:sz w:val="20"/>
        </w:rPr>
        <w:t>notes</w:t>
      </w:r>
      <w:r w:rsidRPr="006D050C">
        <w:rPr>
          <w:rFonts w:ascii="Courier New" w:hAnsi="Courier New"/>
          <w:color w:val="000096"/>
          <w:sz w:val="20"/>
        </w:rPr>
        <w:t>&lt;/hi&gt;&lt;/head&gt;</w:t>
      </w:r>
    </w:p>
    <w:p w:rsidR="001E0305" w:rsidRPr="00DA583A" w:rsidRDefault="001E0305" w:rsidP="001E0305">
      <w:pPr>
        <w:ind w:firstLine="720"/>
        <w:rPr>
          <w:rFonts w:ascii="Courier New" w:hAnsi="Courier New"/>
          <w:color w:val="000000"/>
          <w:sz w:val="20"/>
          <w:szCs w:val="20"/>
        </w:rPr>
      </w:pPr>
      <w:r w:rsidRPr="006D050C">
        <w:rPr>
          <w:rFonts w:ascii="Courier New" w:hAnsi="Courier New"/>
          <w:color w:val="000096"/>
          <w:sz w:val="20"/>
        </w:rPr>
        <w:t>&lt;note</w:t>
      </w:r>
      <w:r w:rsidRPr="006D050C">
        <w:rPr>
          <w:rFonts w:ascii="Courier New" w:hAnsi="Courier New"/>
          <w:color w:val="F5844C"/>
          <w:sz w:val="20"/>
        </w:rPr>
        <w:t xml:space="preserve"> xml:id</w:t>
      </w:r>
      <w:r w:rsidRPr="006D050C">
        <w:rPr>
          <w:rFonts w:ascii="Courier New" w:hAnsi="Courier New"/>
          <w:color w:val="FF8040"/>
          <w:sz w:val="20"/>
        </w:rPr>
        <w:t>=</w:t>
      </w:r>
      <w:r w:rsidRPr="006D050C">
        <w:rPr>
          <w:rFonts w:ascii="Courier New" w:hAnsi="Courier New"/>
          <w:color w:val="993300"/>
          <w:sz w:val="20"/>
        </w:rPr>
        <w:t>"note1.</w:t>
      </w:r>
      <w:r>
        <w:rPr>
          <w:rFonts w:ascii="Courier New" w:hAnsi="Courier New"/>
          <w:color w:val="993300"/>
          <w:sz w:val="20"/>
        </w:rPr>
        <w:t>1</w:t>
      </w:r>
      <w:r w:rsidRPr="006D050C">
        <w:rPr>
          <w:rFonts w:ascii="Courier New" w:hAnsi="Courier New"/>
          <w:color w:val="993300"/>
          <w:sz w:val="20"/>
        </w:rPr>
        <w:t>-</w:t>
      </w:r>
      <w:r>
        <w:rPr>
          <w:rFonts w:ascii="Courier New" w:hAnsi="Courier New"/>
          <w:color w:val="993300"/>
          <w:sz w:val="20"/>
        </w:rPr>
        <w:t>1</w:t>
      </w:r>
      <w:r w:rsidRPr="006D050C">
        <w:rPr>
          <w:rFonts w:ascii="Courier New" w:hAnsi="Courier New"/>
          <w:color w:val="993300"/>
          <w:sz w:val="20"/>
        </w:rPr>
        <w:t>"</w:t>
      </w:r>
      <w:r w:rsidRPr="006D050C">
        <w:rPr>
          <w:rFonts w:ascii="Courier New" w:hAnsi="Courier New"/>
          <w:color w:val="F5844C"/>
          <w:sz w:val="20"/>
        </w:rPr>
        <w:t xml:space="preserve"> n</w:t>
      </w:r>
      <w:r w:rsidRPr="006D050C">
        <w:rPr>
          <w:rFonts w:ascii="Courier New" w:hAnsi="Courier New"/>
          <w:color w:val="FF8040"/>
          <w:sz w:val="20"/>
        </w:rPr>
        <w:t>=</w:t>
      </w:r>
      <w:r w:rsidRPr="006D050C">
        <w:rPr>
          <w:rFonts w:ascii="Courier New" w:hAnsi="Courier New"/>
          <w:color w:val="993300"/>
          <w:sz w:val="20"/>
        </w:rPr>
        <w:t>"</w:t>
      </w:r>
      <w:r>
        <w:rPr>
          <w:rFonts w:ascii="Courier New" w:hAnsi="Courier New"/>
          <w:color w:val="993300"/>
          <w:sz w:val="20"/>
        </w:rPr>
        <w:t>1</w:t>
      </w:r>
      <w:r w:rsidRPr="006D050C">
        <w:rPr>
          <w:rFonts w:ascii="Courier New" w:hAnsi="Courier New"/>
          <w:color w:val="993300"/>
          <w:sz w:val="20"/>
        </w:rPr>
        <w:t>"</w:t>
      </w:r>
      <w:r w:rsidRPr="006D050C">
        <w:rPr>
          <w:rFonts w:ascii="Courier New" w:hAnsi="Courier New"/>
          <w:color w:val="F5844C"/>
          <w:sz w:val="20"/>
        </w:rPr>
        <w:t xml:space="preserve"> type</w:t>
      </w:r>
      <w:r w:rsidRPr="006D050C">
        <w:rPr>
          <w:rFonts w:ascii="Courier New" w:hAnsi="Courier New"/>
          <w:color w:val="FF8040"/>
          <w:sz w:val="20"/>
        </w:rPr>
        <w:t>=</w:t>
      </w:r>
      <w:r w:rsidRPr="006D050C">
        <w:rPr>
          <w:rFonts w:ascii="Courier New" w:hAnsi="Courier New"/>
          <w:color w:val="993300"/>
          <w:sz w:val="20"/>
        </w:rPr>
        <w:t>"endnote"</w:t>
      </w:r>
      <w:r w:rsidRPr="006D050C">
        <w:rPr>
          <w:rFonts w:ascii="Courier New" w:hAnsi="Courier New"/>
          <w:color w:val="000096"/>
          <w:sz w:val="20"/>
        </w:rPr>
        <w:t>&gt;&lt;num&gt;</w:t>
      </w:r>
      <w:r>
        <w:rPr>
          <w:rFonts w:ascii="Courier New" w:hAnsi="Courier New"/>
          <w:color w:val="000000"/>
          <w:sz w:val="20"/>
        </w:rPr>
        <w:t>1</w:t>
      </w:r>
      <w:r w:rsidRPr="006D050C">
        <w:rPr>
          <w:rFonts w:ascii="Courier New" w:hAnsi="Courier New"/>
          <w:color w:val="000096"/>
          <w:sz w:val="20"/>
        </w:rPr>
        <w:t>&lt;/num&gt;</w:t>
      </w:r>
      <w:r w:rsidRPr="006D050C">
        <w:rPr>
          <w:rFonts w:ascii="Courier New" w:hAnsi="Courier New"/>
          <w:color w:val="000000"/>
          <w:sz w:val="20"/>
        </w:rPr>
        <w:t xml:space="preserve"> </w:t>
      </w:r>
      <w:r w:rsidRPr="006D050C">
        <w:rPr>
          <w:rFonts w:ascii="Courier New" w:hAnsi="Courier New"/>
          <w:color w:val="000096"/>
          <w:sz w:val="20"/>
        </w:rPr>
        <w:t>&lt;p&gt;</w:t>
      </w:r>
      <w:r w:rsidRPr="006D050C">
        <w:rPr>
          <w:rFonts w:ascii="Courier New" w:hAnsi="Courier New"/>
          <w:color w:val="000000"/>
          <w:sz w:val="20"/>
        </w:rPr>
        <w:t xml:space="preserve">See Mark Newman, </w:t>
      </w:r>
      <w:r w:rsidRPr="006D050C">
        <w:rPr>
          <w:rFonts w:ascii="Courier New" w:hAnsi="Courier New"/>
          <w:color w:val="000096"/>
          <w:sz w:val="20"/>
        </w:rPr>
        <w:t>&lt;hi</w:t>
      </w:r>
      <w:r w:rsidRPr="006D050C">
        <w:rPr>
          <w:rFonts w:ascii="Courier New" w:hAnsi="Courier New"/>
          <w:color w:val="F5844C"/>
          <w:sz w:val="20"/>
        </w:rPr>
        <w:t xml:space="preserve"> rend</w:t>
      </w:r>
      <w:r w:rsidRPr="006D050C">
        <w:rPr>
          <w:rFonts w:ascii="Courier New" w:hAnsi="Courier New"/>
          <w:color w:val="FF8040"/>
          <w:sz w:val="20"/>
        </w:rPr>
        <w:t>=</w:t>
      </w:r>
      <w:r w:rsidRPr="006D050C">
        <w:rPr>
          <w:rFonts w:ascii="Courier New" w:hAnsi="Courier New"/>
          <w:color w:val="993300"/>
          <w:sz w:val="20"/>
        </w:rPr>
        <w:t>"italic"</w:t>
      </w:r>
      <w:r w:rsidRPr="006D050C">
        <w:rPr>
          <w:rFonts w:ascii="Courier New" w:hAnsi="Courier New"/>
          <w:color w:val="000096"/>
          <w:sz w:val="20"/>
        </w:rPr>
        <w:t>&gt;</w:t>
      </w:r>
      <w:r w:rsidRPr="006D050C">
        <w:rPr>
          <w:rFonts w:ascii="Courier New" w:hAnsi="Courier New"/>
          <w:color w:val="000000"/>
          <w:sz w:val="20"/>
        </w:rPr>
        <w:t>Getting Right with God: Southern Baptists and Race</w:t>
      </w:r>
      <w:r w:rsidRPr="006D050C">
        <w:rPr>
          <w:rFonts w:ascii="Courier New" w:hAnsi="Courier New"/>
          <w:color w:val="000096"/>
          <w:sz w:val="20"/>
        </w:rPr>
        <w:t>&lt;/hi&gt;</w:t>
      </w:r>
      <w:r w:rsidRPr="006D050C">
        <w:rPr>
          <w:rFonts w:ascii="Courier New" w:hAnsi="Courier New"/>
          <w:color w:val="000000"/>
          <w:sz w:val="20"/>
        </w:rPr>
        <w:t xml:space="preserve"> (Tuscaloosa: University of Alabama Press, 2001), 24, and Joel Alvis, </w:t>
      </w:r>
      <w:r w:rsidRPr="006D050C">
        <w:rPr>
          <w:rFonts w:ascii="Courier New" w:hAnsi="Courier New"/>
          <w:color w:val="000096"/>
          <w:sz w:val="20"/>
        </w:rPr>
        <w:t>&lt;hi</w:t>
      </w:r>
      <w:r w:rsidRPr="006D050C">
        <w:rPr>
          <w:rFonts w:ascii="Courier New" w:hAnsi="Courier New"/>
          <w:color w:val="F5844C"/>
          <w:sz w:val="20"/>
        </w:rPr>
        <w:t xml:space="preserve"> rend</w:t>
      </w:r>
      <w:r w:rsidRPr="006D050C">
        <w:rPr>
          <w:rFonts w:ascii="Courier New" w:hAnsi="Courier New"/>
          <w:color w:val="FF8040"/>
          <w:sz w:val="20"/>
        </w:rPr>
        <w:t>=</w:t>
      </w:r>
      <w:r w:rsidRPr="006D050C">
        <w:rPr>
          <w:rFonts w:ascii="Courier New" w:hAnsi="Courier New"/>
          <w:color w:val="993300"/>
          <w:sz w:val="20"/>
        </w:rPr>
        <w:t>"italic"</w:t>
      </w:r>
      <w:r w:rsidRPr="006D050C">
        <w:rPr>
          <w:rFonts w:ascii="Courier New" w:hAnsi="Courier New"/>
          <w:color w:val="000096"/>
          <w:sz w:val="20"/>
        </w:rPr>
        <w:t>&gt;</w:t>
      </w:r>
      <w:r w:rsidRPr="006D050C">
        <w:rPr>
          <w:rFonts w:ascii="Courier New" w:hAnsi="Courier New"/>
          <w:color w:val="000000"/>
          <w:sz w:val="20"/>
        </w:rPr>
        <w:t>Religion and Race: Southern Presbyterians, 1946–1983</w:t>
      </w:r>
      <w:r w:rsidRPr="006D050C">
        <w:rPr>
          <w:rFonts w:ascii="Courier New" w:hAnsi="Courier New"/>
          <w:color w:val="000096"/>
          <w:sz w:val="20"/>
        </w:rPr>
        <w:t>&lt;/hi&gt;</w:t>
      </w:r>
      <w:r w:rsidRPr="006D050C">
        <w:rPr>
          <w:rFonts w:ascii="Courier New" w:hAnsi="Courier New"/>
          <w:color w:val="000000"/>
          <w:sz w:val="20"/>
        </w:rPr>
        <w:t xml:space="preserve"> (Tuscaloosa: University of Alabama Press, 1994), 57–58.</w:t>
      </w:r>
      <w:r w:rsidRPr="006D050C">
        <w:rPr>
          <w:rFonts w:ascii="Courier New" w:hAnsi="Courier New"/>
          <w:color w:val="000096"/>
          <w:sz w:val="20"/>
        </w:rPr>
        <w:t>&lt;/p&gt;&lt;/note&gt;</w:t>
      </w:r>
    </w:p>
    <w:p w:rsidR="001E0305" w:rsidRPr="00184881" w:rsidRDefault="001E0305" w:rsidP="001E0305"/>
    <w:p w:rsidR="001E0305" w:rsidRDefault="001E0305" w:rsidP="001E0305">
      <w:pPr>
        <w:pStyle w:val="Heading2"/>
      </w:pPr>
      <w:bookmarkStart w:id="143" w:name="_Toc138309438"/>
      <w:bookmarkStart w:id="144" w:name="_Toc170444950"/>
      <w:r>
        <w:t>&lt;table&gt;</w:t>
      </w:r>
      <w:bookmarkEnd w:id="143"/>
      <w:bookmarkEnd w:id="144"/>
    </w:p>
    <w:p w:rsidR="001E0305" w:rsidRDefault="001E0305" w:rsidP="001E0305">
      <w:pPr>
        <w:pStyle w:val="BodyText"/>
      </w:pPr>
      <w:r>
        <w:t xml:space="preserve">Tables will be contained by the &lt;table&gt; element, and should follow the TEI Guidelines, using &lt;row&gt; and &lt;cell&gt; for table structure. Table &lt;cell&gt;s have roles of “label” for headings and “data” for data. More can be found at </w:t>
      </w:r>
      <w:hyperlink r:id="rId9" w:anchor="FTTAB1" w:history="1">
        <w:r w:rsidRPr="00C63B93">
          <w:rPr>
            <w:rStyle w:val="Hyperlink"/>
          </w:rPr>
          <w:t>http://www.tei-c.org/release/doc/tei-p5-doc/en/html/FT.html#FTTAB1</w:t>
        </w:r>
      </w:hyperlink>
      <w:r>
        <w:t xml:space="preserve">. </w:t>
      </w:r>
    </w:p>
    <w:p w:rsidR="001E0305" w:rsidRDefault="001E0305" w:rsidP="001E0305">
      <w:pPr>
        <w:pStyle w:val="BodyText"/>
      </w:pPr>
      <w:r>
        <w:t>Table heads should be encoded using a &lt;head&gt; element with the type of tableHead.</w:t>
      </w:r>
    </w:p>
    <w:p w:rsidR="001E0305" w:rsidRDefault="001E0305" w:rsidP="001E0305">
      <w:pPr>
        <w:pStyle w:val="BodyText"/>
      </w:pPr>
      <w:r>
        <w:t xml:space="preserve">Table footnotes and source elements shall be encoded using &lt;note&gt; and &lt;p&gt; elements. There are two types of notes: one with a reference in the table body, and one without. The first should have a type of tablenote, and the second a type of source. </w:t>
      </w:r>
    </w:p>
    <w:p w:rsidR="001E0305" w:rsidRDefault="001E0305" w:rsidP="001E0305">
      <w:pPr>
        <w:pStyle w:val="Heading3"/>
      </w:pPr>
      <w:bookmarkStart w:id="145" w:name="_Toc138309439"/>
      <w:bookmarkStart w:id="146" w:name="_Toc170444951"/>
      <w:r>
        <w:t>&lt;table&gt; Example</w:t>
      </w:r>
      <w:bookmarkEnd w:id="145"/>
      <w:bookmarkEnd w:id="146"/>
    </w:p>
    <w:p w:rsidR="001E0305" w:rsidRPr="002D39BB" w:rsidRDefault="001E0305" w:rsidP="001E0305">
      <w:pPr>
        <w:pStyle w:val="HTMLPreformatted"/>
        <w:rPr>
          <w:color w:val="000000"/>
        </w:rPr>
      </w:pPr>
      <w:r>
        <w:rPr>
          <w:color w:val="000000"/>
        </w:rPr>
        <w:t xml:space="preserve">     </w:t>
      </w:r>
      <w:r w:rsidRPr="002D39BB">
        <w:rPr>
          <w:color w:val="000096"/>
        </w:rPr>
        <w:t>&lt;table</w:t>
      </w:r>
      <w:r w:rsidRPr="002D39BB">
        <w:rPr>
          <w:color w:val="F5844C"/>
        </w:rPr>
        <w:t xml:space="preserve"> xml:id</w:t>
      </w:r>
      <w:r w:rsidRPr="002D39BB">
        <w:rPr>
          <w:color w:val="FF8040"/>
        </w:rPr>
        <w:t>=</w:t>
      </w:r>
      <w:r w:rsidRPr="002D39BB">
        <w:rPr>
          <w:color w:val="993300"/>
        </w:rPr>
        <w:t>"table1.1"</w:t>
      </w:r>
      <w:r w:rsidRPr="002D39BB">
        <w:rPr>
          <w:color w:val="F5844C"/>
        </w:rPr>
        <w:t xml:space="preserve"> n</w:t>
      </w:r>
      <w:r w:rsidRPr="002D39BB">
        <w:rPr>
          <w:color w:val="FF8040"/>
        </w:rPr>
        <w:t>=</w:t>
      </w:r>
      <w:r w:rsidRPr="002D39BB">
        <w:rPr>
          <w:color w:val="993300"/>
        </w:rPr>
        <w:t>"1.1"</w:t>
      </w:r>
      <w:r w:rsidRPr="002D39BB">
        <w:rPr>
          <w:color w:val="000096"/>
        </w:rPr>
        <w:t>&gt;</w:t>
      </w:r>
      <w:r w:rsidRPr="002D39BB">
        <w:rPr>
          <w:color w:val="000000"/>
        </w:rPr>
        <w:br/>
        <w:t xml:space="preserve">    </w:t>
      </w:r>
      <w:r w:rsidRPr="002D39BB">
        <w:rPr>
          <w:color w:val="000000"/>
        </w:rPr>
        <w:tab/>
      </w:r>
      <w:r w:rsidRPr="002D39BB">
        <w:rPr>
          <w:color w:val="000000"/>
        </w:rPr>
        <w:tab/>
      </w:r>
      <w:r w:rsidRPr="002D39BB">
        <w:rPr>
          <w:color w:val="000096"/>
        </w:rPr>
        <w:t>&lt;head</w:t>
      </w:r>
      <w:r w:rsidRPr="002D39BB">
        <w:rPr>
          <w:color w:val="F5844C"/>
        </w:rPr>
        <w:t xml:space="preserve"> type</w:t>
      </w:r>
      <w:r w:rsidRPr="002D39BB">
        <w:rPr>
          <w:color w:val="FF8040"/>
        </w:rPr>
        <w:t>=</w:t>
      </w:r>
      <w:r w:rsidRPr="002D39BB">
        <w:rPr>
          <w:color w:val="993300"/>
        </w:rPr>
        <w:t>"tableHead"</w:t>
      </w:r>
      <w:r w:rsidRPr="002D39BB">
        <w:rPr>
          <w:color w:val="000096"/>
        </w:rPr>
        <w:t>&gt;</w:t>
      </w:r>
      <w:r w:rsidRPr="002D39BB">
        <w:rPr>
          <w:color w:val="000000"/>
        </w:rPr>
        <w:t>TABLE 1. South Carolina Expenditures on Pupils and Teacher Salaries</w:t>
      </w:r>
      <w:r w:rsidRPr="002D39BB">
        <w:rPr>
          <w:color w:val="000096"/>
        </w:rPr>
        <w:t>&lt;/head&gt;</w:t>
      </w:r>
      <w:r w:rsidRPr="002D39BB">
        <w:rPr>
          <w:color w:val="000000"/>
        </w:rPr>
        <w:br/>
        <w:t xml:space="preserve">    </w:t>
      </w:r>
      <w:r w:rsidRPr="002D39BB">
        <w:rPr>
          <w:color w:val="000000"/>
        </w:rPr>
        <w:tab/>
      </w:r>
      <w:r w:rsidRPr="002D39BB">
        <w:rPr>
          <w:color w:val="000000"/>
        </w:rPr>
        <w:tab/>
      </w:r>
      <w:r w:rsidRPr="002D39BB">
        <w:rPr>
          <w:color w:val="000096"/>
        </w:rPr>
        <w:t>&lt;row&gt;</w:t>
      </w:r>
      <w:r w:rsidRPr="002D39BB">
        <w:rPr>
          <w:color w:val="000000"/>
        </w:rPr>
        <w:br/>
        <w:t xml:space="preserve">    </w:t>
      </w:r>
      <w:r w:rsidRPr="002D39BB">
        <w:rPr>
          <w:color w:val="000000"/>
        </w:rPr>
        <w:tab/>
      </w:r>
      <w:r w:rsidRPr="002D39BB">
        <w:rPr>
          <w:color w:val="000000"/>
        </w:rPr>
        <w:tab/>
      </w:r>
      <w:r w:rsidRPr="002D39BB">
        <w:rPr>
          <w:color w:val="000000"/>
        </w:rPr>
        <w:tab/>
      </w:r>
      <w:r w:rsidRPr="002D39BB">
        <w:rPr>
          <w:color w:val="000096"/>
        </w:rPr>
        <w:t>&lt;cell</w:t>
      </w:r>
      <w:r w:rsidRPr="002D39BB">
        <w:rPr>
          <w:color w:val="F5844C"/>
        </w:rPr>
        <w:t xml:space="preserve"> role</w:t>
      </w:r>
      <w:r w:rsidRPr="002D39BB">
        <w:rPr>
          <w:color w:val="FF8040"/>
        </w:rPr>
        <w:t>=</w:t>
      </w:r>
      <w:r w:rsidRPr="002D39BB">
        <w:rPr>
          <w:color w:val="993300"/>
        </w:rPr>
        <w:t>"label"</w:t>
      </w:r>
      <w:r w:rsidRPr="002D39BB">
        <w:rPr>
          <w:color w:val="000096"/>
        </w:rPr>
        <w:t>&gt;</w:t>
      </w:r>
      <w:r w:rsidRPr="002D39BB">
        <w:rPr>
          <w:color w:val="000000"/>
        </w:rPr>
        <w:t>Year</w:t>
      </w:r>
      <w:r w:rsidRPr="002D39BB">
        <w:rPr>
          <w:color w:val="000096"/>
        </w:rPr>
        <w:t>&lt;/cell&gt;</w:t>
      </w:r>
      <w:r w:rsidRPr="002D39BB">
        <w:rPr>
          <w:color w:val="000000"/>
        </w:rPr>
        <w:br/>
        <w:t xml:space="preserve">    </w:t>
      </w:r>
      <w:r w:rsidRPr="002D39BB">
        <w:rPr>
          <w:color w:val="000000"/>
        </w:rPr>
        <w:tab/>
      </w:r>
      <w:r w:rsidRPr="002D39BB">
        <w:rPr>
          <w:color w:val="000000"/>
        </w:rPr>
        <w:tab/>
      </w:r>
      <w:r w:rsidRPr="002D39BB">
        <w:rPr>
          <w:color w:val="000000"/>
        </w:rPr>
        <w:tab/>
      </w:r>
      <w:r w:rsidRPr="002D39BB">
        <w:rPr>
          <w:color w:val="000096"/>
        </w:rPr>
        <w:t>&lt;cell</w:t>
      </w:r>
      <w:r w:rsidRPr="002D39BB">
        <w:rPr>
          <w:color w:val="F5844C"/>
        </w:rPr>
        <w:t xml:space="preserve"> role</w:t>
      </w:r>
      <w:r w:rsidRPr="002D39BB">
        <w:rPr>
          <w:color w:val="FF8040"/>
        </w:rPr>
        <w:t>=</w:t>
      </w:r>
      <w:r w:rsidRPr="002D39BB">
        <w:rPr>
          <w:color w:val="993300"/>
        </w:rPr>
        <w:t>"label"</w:t>
      </w:r>
      <w:r w:rsidRPr="002D39BB">
        <w:rPr>
          <w:color w:val="000096"/>
        </w:rPr>
        <w:t>&gt;</w:t>
      </w:r>
      <w:r w:rsidRPr="002D39BB">
        <w:rPr>
          <w:color w:val="000000"/>
        </w:rPr>
        <w:t>Average per Pupil Spent</w:t>
      </w:r>
      <w:r w:rsidRPr="002D39BB">
        <w:rPr>
          <w:color w:val="000096"/>
        </w:rPr>
        <w:t>&lt;ref</w:t>
      </w:r>
      <w:r w:rsidRPr="002D39BB">
        <w:rPr>
          <w:color w:val="F5844C"/>
        </w:rPr>
        <w:t xml:space="preserve"> type</w:t>
      </w:r>
      <w:r w:rsidRPr="002D39BB">
        <w:rPr>
          <w:color w:val="FF8040"/>
        </w:rPr>
        <w:t>=</w:t>
      </w:r>
      <w:r w:rsidRPr="002D39BB">
        <w:rPr>
          <w:color w:val="993300"/>
        </w:rPr>
        <w:t>"noteref"</w:t>
      </w:r>
      <w:r w:rsidRPr="002D39BB">
        <w:rPr>
          <w:color w:val="F5844C"/>
        </w:rPr>
        <w:t xml:space="preserve"> n</w:t>
      </w:r>
      <w:r w:rsidRPr="002D39BB">
        <w:rPr>
          <w:color w:val="FF8040"/>
        </w:rPr>
        <w:t>=</w:t>
      </w:r>
      <w:r w:rsidRPr="002D39BB">
        <w:rPr>
          <w:color w:val="993300"/>
        </w:rPr>
        <w:t>"1"</w:t>
      </w:r>
      <w:r w:rsidRPr="002D39BB">
        <w:rPr>
          <w:color w:val="F5844C"/>
        </w:rPr>
        <w:t xml:space="preserve"> target</w:t>
      </w:r>
      <w:r w:rsidRPr="002D39BB">
        <w:rPr>
          <w:color w:val="FF8040"/>
        </w:rPr>
        <w:t>=</w:t>
      </w:r>
      <w:r w:rsidRPr="002D39BB">
        <w:rPr>
          <w:color w:val="993300"/>
        </w:rPr>
        <w:t>"#note-tn1"</w:t>
      </w:r>
      <w:r w:rsidRPr="002D39BB">
        <w:rPr>
          <w:color w:val="F5844C"/>
        </w:rPr>
        <w:t xml:space="preserve"> rend</w:t>
      </w:r>
      <w:r w:rsidRPr="002D39BB">
        <w:rPr>
          <w:color w:val="FF8040"/>
        </w:rPr>
        <w:t>=</w:t>
      </w:r>
      <w:r w:rsidRPr="002D39BB">
        <w:rPr>
          <w:color w:val="993300"/>
        </w:rPr>
        <w:t>"superscript"</w:t>
      </w:r>
      <w:r w:rsidRPr="002D39BB">
        <w:rPr>
          <w:color w:val="000096"/>
        </w:rPr>
        <w:t>&gt;</w:t>
      </w:r>
      <w:r w:rsidRPr="002D39BB">
        <w:rPr>
          <w:color w:val="000000"/>
        </w:rPr>
        <w:t>*</w:t>
      </w:r>
      <w:r w:rsidRPr="002D39BB">
        <w:rPr>
          <w:color w:val="000096"/>
        </w:rPr>
        <w:t>&lt;/ref&gt;&lt;/cell&gt;</w:t>
      </w:r>
      <w:r w:rsidRPr="002D39BB">
        <w:rPr>
          <w:color w:val="000000"/>
        </w:rPr>
        <w:br/>
        <w:t xml:space="preserve">    </w:t>
      </w:r>
      <w:r w:rsidRPr="002D39BB">
        <w:rPr>
          <w:color w:val="000000"/>
        </w:rPr>
        <w:tab/>
      </w:r>
      <w:r w:rsidRPr="002D39BB">
        <w:rPr>
          <w:color w:val="000000"/>
        </w:rPr>
        <w:tab/>
      </w:r>
      <w:r w:rsidRPr="002D39BB">
        <w:rPr>
          <w:color w:val="000000"/>
        </w:rPr>
        <w:tab/>
      </w:r>
      <w:r w:rsidRPr="002D39BB">
        <w:rPr>
          <w:color w:val="000096"/>
        </w:rPr>
        <w:t>&lt;cell</w:t>
      </w:r>
      <w:r w:rsidRPr="002D39BB">
        <w:rPr>
          <w:color w:val="F5844C"/>
        </w:rPr>
        <w:t xml:space="preserve"> role</w:t>
      </w:r>
      <w:r w:rsidRPr="002D39BB">
        <w:rPr>
          <w:color w:val="FF8040"/>
        </w:rPr>
        <w:t>=</w:t>
      </w:r>
      <w:r w:rsidRPr="002D39BB">
        <w:rPr>
          <w:color w:val="993300"/>
        </w:rPr>
        <w:t>"label"</w:t>
      </w:r>
      <w:r w:rsidRPr="002D39BB">
        <w:rPr>
          <w:color w:val="000096"/>
        </w:rPr>
        <w:t>&gt;</w:t>
      </w:r>
      <w:r w:rsidRPr="002D39BB">
        <w:rPr>
          <w:color w:val="000000"/>
        </w:rPr>
        <w:t>Average Teacher Salary</w:t>
      </w:r>
      <w:r w:rsidRPr="002D39BB">
        <w:rPr>
          <w:color w:val="000096"/>
        </w:rPr>
        <w:t>&lt;/cell&gt;</w:t>
      </w:r>
      <w:r w:rsidRPr="002D39BB">
        <w:rPr>
          <w:color w:val="000000"/>
        </w:rPr>
        <w:br/>
        <w:t xml:space="preserve">    </w:t>
      </w:r>
      <w:r w:rsidRPr="002D39BB">
        <w:rPr>
          <w:color w:val="000000"/>
        </w:rPr>
        <w:tab/>
      </w:r>
      <w:r w:rsidRPr="002D39BB">
        <w:rPr>
          <w:color w:val="000000"/>
        </w:rPr>
        <w:tab/>
      </w:r>
      <w:r w:rsidRPr="002D39BB">
        <w:rPr>
          <w:color w:val="000000"/>
        </w:rPr>
        <w:tab/>
      </w:r>
      <w:r w:rsidRPr="002D39BB">
        <w:rPr>
          <w:color w:val="000096"/>
        </w:rPr>
        <w:t>&lt;cell</w:t>
      </w:r>
      <w:r w:rsidRPr="002D39BB">
        <w:rPr>
          <w:color w:val="F5844C"/>
        </w:rPr>
        <w:t xml:space="preserve"> role</w:t>
      </w:r>
      <w:r w:rsidRPr="002D39BB">
        <w:rPr>
          <w:color w:val="FF8040"/>
        </w:rPr>
        <w:t>=</w:t>
      </w:r>
      <w:r w:rsidRPr="002D39BB">
        <w:rPr>
          <w:color w:val="993300"/>
        </w:rPr>
        <w:t>"label"</w:t>
      </w:r>
      <w:r w:rsidRPr="002D39BB">
        <w:rPr>
          <w:color w:val="000096"/>
        </w:rPr>
        <w:t>&gt;</w:t>
      </w:r>
      <w:r w:rsidRPr="002D39BB">
        <w:rPr>
          <w:color w:val="000000"/>
        </w:rPr>
        <w:t>Differential</w:t>
      </w:r>
      <w:r w:rsidRPr="002D39BB">
        <w:rPr>
          <w:color w:val="000096"/>
        </w:rPr>
        <w:t>&lt;/cell&gt;</w:t>
      </w:r>
      <w:r w:rsidRPr="002D39BB">
        <w:rPr>
          <w:color w:val="000000"/>
        </w:rPr>
        <w:br/>
        <w:t xml:space="preserve">    </w:t>
      </w:r>
      <w:r w:rsidRPr="002D39BB">
        <w:rPr>
          <w:color w:val="000000"/>
        </w:rPr>
        <w:tab/>
      </w:r>
      <w:r w:rsidRPr="002D39BB">
        <w:rPr>
          <w:color w:val="000000"/>
        </w:rPr>
        <w:tab/>
      </w:r>
      <w:r w:rsidRPr="002D39BB">
        <w:rPr>
          <w:color w:val="000096"/>
        </w:rPr>
        <w:t>&lt;/row&gt;</w:t>
      </w:r>
      <w:r w:rsidRPr="002D39BB">
        <w:rPr>
          <w:color w:val="000000"/>
        </w:rPr>
        <w:br/>
        <w:t xml:space="preserve">    </w:t>
      </w:r>
      <w:r w:rsidRPr="002D39BB">
        <w:rPr>
          <w:color w:val="000000"/>
        </w:rPr>
        <w:tab/>
      </w:r>
      <w:r w:rsidRPr="002D39BB">
        <w:rPr>
          <w:color w:val="000000"/>
        </w:rPr>
        <w:tab/>
      </w:r>
      <w:r w:rsidRPr="002D39BB">
        <w:rPr>
          <w:color w:val="000096"/>
        </w:rPr>
        <w:t>&lt;row&gt;</w:t>
      </w:r>
      <w:r w:rsidRPr="002D39BB">
        <w:rPr>
          <w:color w:val="000000"/>
        </w:rPr>
        <w:br/>
        <w:t xml:space="preserve">    </w:t>
      </w:r>
      <w:r w:rsidRPr="002D39BB">
        <w:rPr>
          <w:color w:val="000000"/>
        </w:rPr>
        <w:tab/>
      </w:r>
      <w:r w:rsidRPr="002D39BB">
        <w:rPr>
          <w:color w:val="000000"/>
        </w:rPr>
        <w:tab/>
      </w:r>
      <w:r w:rsidRPr="002D39BB">
        <w:rPr>
          <w:color w:val="000000"/>
        </w:rPr>
        <w:tab/>
      </w:r>
      <w:r w:rsidRPr="002D39BB">
        <w:rPr>
          <w:color w:val="000096"/>
        </w:rPr>
        <w:t>&lt;cell</w:t>
      </w:r>
      <w:r w:rsidRPr="002D39BB">
        <w:rPr>
          <w:color w:val="F5844C"/>
        </w:rPr>
        <w:t xml:space="preserve"> role</w:t>
      </w:r>
      <w:r w:rsidRPr="002D39BB">
        <w:rPr>
          <w:color w:val="FF8040"/>
        </w:rPr>
        <w:t>=</w:t>
      </w:r>
      <w:r w:rsidRPr="002D39BB">
        <w:rPr>
          <w:color w:val="993300"/>
        </w:rPr>
        <w:t>"data"</w:t>
      </w:r>
      <w:r w:rsidRPr="002D39BB">
        <w:rPr>
          <w:color w:val="000096"/>
        </w:rPr>
        <w:t>&gt;</w:t>
      </w:r>
      <w:r w:rsidRPr="002D39BB">
        <w:rPr>
          <w:color w:val="000000"/>
        </w:rPr>
        <w:t>1920–21</w:t>
      </w:r>
      <w:r w:rsidRPr="002D39BB">
        <w:rPr>
          <w:color w:val="000096"/>
        </w:rPr>
        <w:t>&lt;/cell&gt;</w:t>
      </w:r>
      <w:r w:rsidRPr="002D39BB">
        <w:rPr>
          <w:color w:val="000000"/>
        </w:rPr>
        <w:br/>
        <w:t xml:space="preserve">    </w:t>
      </w:r>
      <w:r w:rsidRPr="002D39BB">
        <w:rPr>
          <w:color w:val="000000"/>
        </w:rPr>
        <w:tab/>
      </w:r>
      <w:r w:rsidRPr="002D39BB">
        <w:rPr>
          <w:color w:val="000000"/>
        </w:rPr>
        <w:tab/>
      </w:r>
      <w:r w:rsidRPr="002D39BB">
        <w:rPr>
          <w:color w:val="000000"/>
        </w:rPr>
        <w:tab/>
      </w:r>
      <w:r w:rsidRPr="002D39BB">
        <w:rPr>
          <w:color w:val="000096"/>
        </w:rPr>
        <w:t>&lt;cell</w:t>
      </w:r>
      <w:r w:rsidRPr="002D39BB">
        <w:rPr>
          <w:color w:val="F5844C"/>
        </w:rPr>
        <w:t xml:space="preserve"> role</w:t>
      </w:r>
      <w:r w:rsidRPr="002D39BB">
        <w:rPr>
          <w:color w:val="FF8040"/>
        </w:rPr>
        <w:t>=</w:t>
      </w:r>
      <w:r w:rsidRPr="002D39BB">
        <w:rPr>
          <w:color w:val="993300"/>
        </w:rPr>
        <w:t>"data"</w:t>
      </w:r>
      <w:r w:rsidRPr="002D39BB">
        <w:rPr>
          <w:color w:val="000096"/>
        </w:rPr>
        <w:t>&gt;</w:t>
      </w:r>
      <w:r w:rsidRPr="002D39BB">
        <w:rPr>
          <w:color w:val="000000"/>
        </w:rPr>
        <w:t>White: $39.26</w:t>
      </w:r>
      <w:r w:rsidRPr="002D39BB">
        <w:rPr>
          <w:color w:val="000096"/>
        </w:rPr>
        <w:t>&lt;lb/&gt;</w:t>
      </w:r>
      <w:r w:rsidRPr="002D39BB">
        <w:rPr>
          <w:color w:val="000000"/>
        </w:rPr>
        <w:t>Black: $4.84</w:t>
      </w:r>
      <w:r w:rsidRPr="002D39BB">
        <w:rPr>
          <w:color w:val="000096"/>
        </w:rPr>
        <w:t>&lt;/cell&gt;</w:t>
      </w:r>
      <w:r w:rsidRPr="002D39BB">
        <w:rPr>
          <w:color w:val="000000"/>
        </w:rPr>
        <w:br/>
        <w:t xml:space="preserve">    </w:t>
      </w:r>
      <w:r w:rsidRPr="002D39BB">
        <w:rPr>
          <w:color w:val="000000"/>
        </w:rPr>
        <w:tab/>
      </w:r>
      <w:r w:rsidRPr="002D39BB">
        <w:rPr>
          <w:color w:val="000000"/>
        </w:rPr>
        <w:tab/>
      </w:r>
      <w:r w:rsidRPr="002D39BB">
        <w:rPr>
          <w:color w:val="000000"/>
        </w:rPr>
        <w:tab/>
      </w:r>
      <w:r w:rsidRPr="002D39BB">
        <w:rPr>
          <w:color w:val="000096"/>
        </w:rPr>
        <w:t>&lt;cell</w:t>
      </w:r>
      <w:r w:rsidRPr="002D39BB">
        <w:rPr>
          <w:color w:val="F5844C"/>
        </w:rPr>
        <w:t xml:space="preserve"> role</w:t>
      </w:r>
      <w:r w:rsidRPr="002D39BB">
        <w:rPr>
          <w:color w:val="FF8040"/>
        </w:rPr>
        <w:t>=</w:t>
      </w:r>
      <w:r w:rsidRPr="002D39BB">
        <w:rPr>
          <w:color w:val="993300"/>
        </w:rPr>
        <w:t>"data"</w:t>
      </w:r>
      <w:r w:rsidRPr="002D39BB">
        <w:rPr>
          <w:color w:val="000096"/>
        </w:rPr>
        <w:t>&gt;</w:t>
      </w:r>
      <w:r w:rsidRPr="002D39BB">
        <w:rPr>
          <w:color w:val="000000"/>
        </w:rPr>
        <w:t>White: $773.33</w:t>
      </w:r>
      <w:r w:rsidRPr="002D39BB">
        <w:rPr>
          <w:color w:val="000096"/>
        </w:rPr>
        <w:t>&lt;lb/&gt;</w:t>
      </w:r>
      <w:r w:rsidRPr="002D39BB">
        <w:rPr>
          <w:color w:val="000000"/>
        </w:rPr>
        <w:t>Black: $225.47</w:t>
      </w:r>
      <w:r w:rsidRPr="002D39BB">
        <w:rPr>
          <w:color w:val="000096"/>
        </w:rPr>
        <w:t>&lt;/cell&gt;</w:t>
      </w:r>
      <w:r w:rsidRPr="002D39BB">
        <w:rPr>
          <w:color w:val="000000"/>
        </w:rPr>
        <w:br/>
        <w:t xml:space="preserve">    </w:t>
      </w:r>
      <w:r w:rsidRPr="002D39BB">
        <w:rPr>
          <w:color w:val="000000"/>
        </w:rPr>
        <w:tab/>
      </w:r>
      <w:r w:rsidRPr="002D39BB">
        <w:rPr>
          <w:color w:val="000000"/>
        </w:rPr>
        <w:tab/>
      </w:r>
      <w:r w:rsidRPr="002D39BB">
        <w:rPr>
          <w:color w:val="000000"/>
        </w:rPr>
        <w:tab/>
      </w:r>
      <w:r w:rsidRPr="002D39BB">
        <w:rPr>
          <w:color w:val="000096"/>
        </w:rPr>
        <w:t>&lt;cell</w:t>
      </w:r>
      <w:r w:rsidRPr="002D39BB">
        <w:rPr>
          <w:color w:val="F5844C"/>
        </w:rPr>
        <w:t xml:space="preserve"> role</w:t>
      </w:r>
      <w:r w:rsidRPr="002D39BB">
        <w:rPr>
          <w:color w:val="FF8040"/>
        </w:rPr>
        <w:t>=</w:t>
      </w:r>
      <w:r w:rsidRPr="002D39BB">
        <w:rPr>
          <w:color w:val="993300"/>
        </w:rPr>
        <w:t>"data"</w:t>
      </w:r>
      <w:r w:rsidRPr="002D39BB">
        <w:rPr>
          <w:color w:val="000096"/>
        </w:rPr>
        <w:t>&gt;</w:t>
      </w:r>
      <w:r w:rsidRPr="002D39BB">
        <w:rPr>
          <w:color w:val="000000"/>
        </w:rPr>
        <w:t xml:space="preserve">State spends 8.1 times more per white pupil; white teachers earn </w:t>
      </w:r>
      <w:r w:rsidRPr="002D39BB">
        <w:rPr>
          <w:color w:val="000000"/>
        </w:rPr>
        <w:br/>
        <w:t xml:space="preserve">    </w:t>
      </w:r>
      <w:r w:rsidRPr="002D39BB">
        <w:rPr>
          <w:color w:val="000000"/>
        </w:rPr>
        <w:tab/>
      </w:r>
      <w:r w:rsidRPr="002D39BB">
        <w:rPr>
          <w:color w:val="000000"/>
        </w:rPr>
        <w:tab/>
      </w:r>
      <w:r w:rsidRPr="002D39BB">
        <w:rPr>
          <w:color w:val="000000"/>
        </w:rPr>
        <w:tab/>
      </w:r>
      <w:r w:rsidRPr="002D39BB">
        <w:rPr>
          <w:color w:val="000000"/>
        </w:rPr>
        <w:tab/>
        <w:t>3.4 times more</w:t>
      </w:r>
      <w:r w:rsidRPr="002D39BB">
        <w:rPr>
          <w:color w:val="000096"/>
        </w:rPr>
        <w:t>&lt;/cell&gt;</w:t>
      </w:r>
      <w:r w:rsidRPr="002D39BB">
        <w:rPr>
          <w:color w:val="000000"/>
        </w:rPr>
        <w:br/>
        <w:t xml:space="preserve">    </w:t>
      </w:r>
      <w:r w:rsidRPr="002D39BB">
        <w:rPr>
          <w:color w:val="000000"/>
        </w:rPr>
        <w:tab/>
      </w:r>
      <w:r w:rsidRPr="002D39BB">
        <w:rPr>
          <w:color w:val="000000"/>
        </w:rPr>
        <w:tab/>
      </w:r>
      <w:r w:rsidRPr="002D39BB">
        <w:rPr>
          <w:color w:val="000096"/>
        </w:rPr>
        <w:t>&lt;/row&gt;</w:t>
      </w:r>
      <w:r w:rsidRPr="002D39BB">
        <w:rPr>
          <w:color w:val="000000"/>
        </w:rPr>
        <w:br/>
        <w:t xml:space="preserve">    </w:t>
      </w:r>
      <w:r w:rsidRPr="002D39BB">
        <w:rPr>
          <w:color w:val="000000"/>
        </w:rPr>
        <w:tab/>
      </w:r>
      <w:r w:rsidRPr="002D39BB">
        <w:rPr>
          <w:color w:val="000000"/>
        </w:rPr>
        <w:tab/>
      </w:r>
      <w:r w:rsidRPr="002D39BB">
        <w:rPr>
          <w:color w:val="000096"/>
        </w:rPr>
        <w:t>&lt;note</w:t>
      </w:r>
      <w:r w:rsidRPr="002D39BB">
        <w:rPr>
          <w:color w:val="F5844C"/>
        </w:rPr>
        <w:t xml:space="preserve"> type</w:t>
      </w:r>
      <w:r w:rsidRPr="002D39BB">
        <w:rPr>
          <w:color w:val="FF8040"/>
        </w:rPr>
        <w:t>=</w:t>
      </w:r>
      <w:r w:rsidRPr="002D39BB">
        <w:rPr>
          <w:color w:val="993300"/>
        </w:rPr>
        <w:t>"source"</w:t>
      </w:r>
      <w:r w:rsidRPr="002D39BB">
        <w:rPr>
          <w:color w:val="000096"/>
        </w:rPr>
        <w:t>&gt;</w:t>
      </w:r>
      <w:r w:rsidRPr="002D39BB">
        <w:rPr>
          <w:color w:val="000000"/>
        </w:rPr>
        <w:br/>
        <w:t xml:space="preserve">    </w:t>
      </w:r>
      <w:r w:rsidRPr="002D39BB">
        <w:rPr>
          <w:color w:val="000000"/>
        </w:rPr>
        <w:tab/>
      </w:r>
      <w:r w:rsidRPr="002D39BB">
        <w:rPr>
          <w:color w:val="000000"/>
        </w:rPr>
        <w:tab/>
      </w:r>
      <w:r w:rsidRPr="002D39BB">
        <w:rPr>
          <w:color w:val="000000"/>
        </w:rPr>
        <w:tab/>
      </w:r>
      <w:r w:rsidRPr="002D39BB">
        <w:rPr>
          <w:color w:val="000096"/>
        </w:rPr>
        <w:t>&lt;p&gt;</w:t>
      </w:r>
      <w:r w:rsidRPr="002D39BB">
        <w:rPr>
          <w:color w:val="000000"/>
        </w:rPr>
        <w:t xml:space="preserve">Sources: All figures from the </w:t>
      </w:r>
      <w:r w:rsidRPr="002D39BB">
        <w:rPr>
          <w:color w:val="000096"/>
        </w:rPr>
        <w:t>&lt;hi</w:t>
      </w:r>
      <w:r w:rsidRPr="002D39BB">
        <w:rPr>
          <w:color w:val="F5844C"/>
        </w:rPr>
        <w:t xml:space="preserve"> rend</w:t>
      </w:r>
      <w:r w:rsidRPr="002D39BB">
        <w:rPr>
          <w:color w:val="FF8040"/>
        </w:rPr>
        <w:t>=</w:t>
      </w:r>
      <w:r w:rsidRPr="002D39BB">
        <w:rPr>
          <w:color w:val="993300"/>
        </w:rPr>
        <w:t>"italic"</w:t>
      </w:r>
      <w:r w:rsidRPr="002D39BB">
        <w:rPr>
          <w:color w:val="000096"/>
        </w:rPr>
        <w:t>&gt;</w:t>
      </w:r>
      <w:r w:rsidRPr="002D39BB">
        <w:rPr>
          <w:color w:val="000000"/>
        </w:rPr>
        <w:t>Annual Report of the State Superintendent of Education of the State of South Carolina</w:t>
      </w:r>
      <w:r w:rsidRPr="002D39BB">
        <w:rPr>
          <w:color w:val="000096"/>
        </w:rPr>
        <w:t>&lt;/hi&gt;</w:t>
      </w:r>
      <w:r w:rsidRPr="002D39BB">
        <w:rPr>
          <w:color w:val="000000"/>
        </w:rPr>
        <w:t>.</w:t>
      </w:r>
      <w:r>
        <w:rPr>
          <w:color w:val="000000"/>
        </w:rPr>
        <w:t>&lt;</w:t>
      </w:r>
      <w:r w:rsidRPr="002D39BB">
        <w:rPr>
          <w:color w:val="000096"/>
        </w:rPr>
        <w:t>p&gt;&lt;/note&gt;</w:t>
      </w:r>
      <w:r w:rsidRPr="002D39BB">
        <w:rPr>
          <w:color w:val="000000"/>
        </w:rPr>
        <w:br/>
        <w:t xml:space="preserve">    </w:t>
      </w:r>
      <w:r w:rsidRPr="002D39BB">
        <w:rPr>
          <w:color w:val="000000"/>
        </w:rPr>
        <w:tab/>
      </w:r>
      <w:r w:rsidRPr="002D39BB">
        <w:rPr>
          <w:color w:val="000000"/>
        </w:rPr>
        <w:tab/>
      </w:r>
      <w:r w:rsidRPr="002D39BB">
        <w:rPr>
          <w:color w:val="000096"/>
        </w:rPr>
        <w:t>&lt;note</w:t>
      </w:r>
      <w:r w:rsidRPr="002D39BB">
        <w:rPr>
          <w:color w:val="F5844C"/>
        </w:rPr>
        <w:t xml:space="preserve"> xml:id</w:t>
      </w:r>
      <w:r w:rsidRPr="002D39BB">
        <w:rPr>
          <w:color w:val="FF8040"/>
        </w:rPr>
        <w:t>=</w:t>
      </w:r>
      <w:r w:rsidRPr="002D39BB">
        <w:rPr>
          <w:color w:val="993300"/>
        </w:rPr>
        <w:t>"note-tn1"</w:t>
      </w:r>
      <w:r w:rsidRPr="002D39BB">
        <w:rPr>
          <w:color w:val="F5844C"/>
        </w:rPr>
        <w:t xml:space="preserve"> n</w:t>
      </w:r>
      <w:r w:rsidRPr="002D39BB">
        <w:rPr>
          <w:color w:val="FF8040"/>
        </w:rPr>
        <w:t>=</w:t>
      </w:r>
      <w:r w:rsidRPr="002D39BB">
        <w:rPr>
          <w:color w:val="993300"/>
        </w:rPr>
        <w:t>"*"</w:t>
      </w:r>
      <w:r w:rsidRPr="002D39BB">
        <w:rPr>
          <w:color w:val="F5844C"/>
        </w:rPr>
        <w:t xml:space="preserve"> type</w:t>
      </w:r>
      <w:r w:rsidRPr="002D39BB">
        <w:rPr>
          <w:color w:val="FF8040"/>
        </w:rPr>
        <w:t>=</w:t>
      </w:r>
      <w:r w:rsidRPr="002D39BB">
        <w:rPr>
          <w:color w:val="993300"/>
        </w:rPr>
        <w:t>"tablenote"</w:t>
      </w:r>
      <w:r w:rsidRPr="002D39BB">
        <w:rPr>
          <w:color w:val="000096"/>
        </w:rPr>
        <w:t>&gt;&lt;p&gt;</w:t>
      </w:r>
      <w:r w:rsidRPr="002D39BB">
        <w:rPr>
          <w:color w:val="000000"/>
        </w:rPr>
        <w:t>All per-pupil expenditures are according to enrollment</w:t>
      </w:r>
      <w:r>
        <w:rPr>
          <w:color w:val="000000"/>
        </w:rPr>
        <w:t>, with the exception of 1942–43</w:t>
      </w:r>
      <w:r w:rsidRPr="002D39BB">
        <w:rPr>
          <w:color w:val="000000"/>
        </w:rPr>
        <w:t>.</w:t>
      </w:r>
      <w:r w:rsidRPr="002D39BB">
        <w:rPr>
          <w:color w:val="000096"/>
        </w:rPr>
        <w:t>&lt;/p&gt;&lt;/note&gt;</w:t>
      </w:r>
      <w:r w:rsidRPr="002D39BB">
        <w:rPr>
          <w:color w:val="000000"/>
        </w:rPr>
        <w:br/>
        <w:t xml:space="preserve">    </w:t>
      </w:r>
      <w:r w:rsidRPr="002D39BB">
        <w:rPr>
          <w:color w:val="000000"/>
        </w:rPr>
        <w:tab/>
      </w:r>
      <w:r w:rsidRPr="002D39BB">
        <w:rPr>
          <w:color w:val="000096"/>
        </w:rPr>
        <w:t>&lt;/table&gt;</w:t>
      </w:r>
    </w:p>
    <w:p w:rsidR="001E0305" w:rsidRDefault="001E6363" w:rsidP="001E0305">
      <w:pPr>
        <w:pStyle w:val="Heading2"/>
      </w:pPr>
      <w:bookmarkStart w:id="147" w:name="_Toc77151938"/>
      <w:bookmarkStart w:id="148" w:name="_Toc138309440"/>
      <w:r>
        <w:t xml:space="preserve">  </w:t>
      </w:r>
      <w:bookmarkStart w:id="149" w:name="_Toc170444952"/>
      <w:r w:rsidR="001E0305">
        <w:t>Reference Articles</w:t>
      </w:r>
      <w:bookmarkEnd w:id="148"/>
      <w:bookmarkEnd w:id="149"/>
    </w:p>
    <w:p w:rsidR="001E0305" w:rsidRDefault="001E0305" w:rsidP="001E0305">
      <w:pPr>
        <w:pStyle w:val="BodyText"/>
      </w:pPr>
      <w:r>
        <w:t>Articles in reference works should be encoded using &lt;div&gt; and &lt;head&gt; elements for structure. All other elements should be encoded similarly to monographs: paragraphs using &lt;p&gt;, attributions using &lt;byline&gt;, bibliographic references using &lt;bibl&gt;, etc.</w:t>
      </w:r>
    </w:p>
    <w:p w:rsidR="001E0305" w:rsidRDefault="001E0305" w:rsidP="001E0305">
      <w:pPr>
        <w:pStyle w:val="BodyText"/>
      </w:pPr>
      <w:r>
        <w:t>For reference articles where the entry terms run in to the descriptive paragraph, either with or without punctuation, the term or phrase should be repeated in a &lt;head&gt; element, as in the second example below.</w:t>
      </w:r>
    </w:p>
    <w:p w:rsidR="001E0305" w:rsidRDefault="001E0305" w:rsidP="001E0305">
      <w:pPr>
        <w:pStyle w:val="Heading3"/>
      </w:pPr>
      <w:bookmarkStart w:id="150" w:name="_Toc138309441"/>
      <w:bookmarkStart w:id="151" w:name="_Toc170444953"/>
      <w:r>
        <w:t>Reference &lt;div&gt; and &lt;head&gt; Examples</w:t>
      </w:r>
      <w:bookmarkEnd w:id="150"/>
      <w:bookmarkEnd w:id="151"/>
    </w:p>
    <w:p w:rsidR="001E0305" w:rsidRPr="00CB076E" w:rsidRDefault="001E0305" w:rsidP="001E0305">
      <w:pPr>
        <w:pStyle w:val="HTMLPreformatted"/>
        <w:rPr>
          <w:color w:val="000000"/>
        </w:rPr>
      </w:pPr>
      <w:r>
        <w:rPr>
          <w:color w:val="000000"/>
        </w:rPr>
        <w:t xml:space="preserve">     </w:t>
      </w:r>
      <w:r w:rsidRPr="00CB076E">
        <w:rPr>
          <w:color w:val="000096"/>
        </w:rPr>
        <w:t>&lt;div</w:t>
      </w:r>
      <w:r w:rsidRPr="00CB076E">
        <w:rPr>
          <w:color w:val="F5844C"/>
        </w:rPr>
        <w:t xml:space="preserve"> type</w:t>
      </w:r>
      <w:r w:rsidRPr="00CB076E">
        <w:rPr>
          <w:color w:val="FF8040"/>
        </w:rPr>
        <w:t>=</w:t>
      </w:r>
      <w:r w:rsidRPr="00CB076E">
        <w:rPr>
          <w:color w:val="993300"/>
        </w:rPr>
        <w:t>"article"</w:t>
      </w:r>
      <w:r w:rsidRPr="00CB076E">
        <w:rPr>
          <w:color w:val="F5844C"/>
        </w:rPr>
        <w:t xml:space="preserve"> xml:id</w:t>
      </w:r>
      <w:r w:rsidRPr="00CB076E">
        <w:rPr>
          <w:color w:val="FF8040"/>
        </w:rPr>
        <w:t>=</w:t>
      </w:r>
      <w:r w:rsidRPr="00CB076E">
        <w:rPr>
          <w:color w:val="993300"/>
        </w:rPr>
        <w:t>"article1"</w:t>
      </w:r>
      <w:r w:rsidRPr="00CB076E">
        <w:rPr>
          <w:color w:val="F5844C"/>
        </w:rPr>
        <w:t xml:space="preserve"> n</w:t>
      </w:r>
      <w:r w:rsidRPr="00CB076E">
        <w:rPr>
          <w:color w:val="FF8040"/>
        </w:rPr>
        <w:t>=</w:t>
      </w:r>
      <w:r w:rsidRPr="00CB076E">
        <w:rPr>
          <w:color w:val="993300"/>
        </w:rPr>
        <w:t>"1"</w:t>
      </w:r>
      <w:r w:rsidRPr="00CB076E">
        <w:rPr>
          <w:color w:val="000096"/>
        </w:rPr>
        <w:t>&gt;</w:t>
      </w:r>
      <w:r w:rsidRPr="00CB076E">
        <w:rPr>
          <w:color w:val="000000"/>
        </w:rPr>
        <w:br/>
      </w:r>
      <w:r w:rsidRPr="00CB076E">
        <w:rPr>
          <w:color w:val="000000"/>
        </w:rPr>
        <w:tab/>
      </w:r>
      <w:r w:rsidRPr="00CB076E">
        <w:rPr>
          <w:color w:val="000000"/>
        </w:rPr>
        <w:tab/>
      </w:r>
      <w:r w:rsidRPr="00CB076E">
        <w:rPr>
          <w:color w:val="000000"/>
        </w:rPr>
        <w:tab/>
      </w:r>
      <w:r w:rsidRPr="00CB076E">
        <w:rPr>
          <w:color w:val="000000"/>
        </w:rPr>
        <w:tab/>
      </w:r>
      <w:r w:rsidRPr="00CB076E">
        <w:rPr>
          <w:color w:val="000096"/>
        </w:rPr>
        <w:t>&lt;head</w:t>
      </w:r>
      <w:r w:rsidRPr="00CB076E">
        <w:rPr>
          <w:color w:val="F5844C"/>
        </w:rPr>
        <w:t xml:space="preserve"> type</w:t>
      </w:r>
      <w:r w:rsidRPr="00CB076E">
        <w:rPr>
          <w:color w:val="FF8040"/>
        </w:rPr>
        <w:t>=</w:t>
      </w:r>
      <w:r w:rsidRPr="00CB076E">
        <w:rPr>
          <w:color w:val="993300"/>
        </w:rPr>
        <w:t>"entryName.A"</w:t>
      </w:r>
      <w:r w:rsidRPr="00CB076E">
        <w:rPr>
          <w:color w:val="000096"/>
        </w:rPr>
        <w:t>&gt;</w:t>
      </w:r>
      <w:r w:rsidRPr="00CB076E">
        <w:rPr>
          <w:color w:val="000000"/>
        </w:rPr>
        <w:t>Southern Zigzag Salamander</w:t>
      </w:r>
      <w:r w:rsidRPr="00CB076E">
        <w:rPr>
          <w:color w:val="000096"/>
        </w:rPr>
        <w:t>&lt;/head&gt;</w:t>
      </w:r>
      <w:r w:rsidRPr="00CB076E">
        <w:rPr>
          <w:color w:val="000000"/>
        </w:rPr>
        <w:br/>
      </w:r>
      <w:r w:rsidRPr="00CB076E">
        <w:rPr>
          <w:color w:val="000000"/>
        </w:rPr>
        <w:tab/>
      </w:r>
      <w:r w:rsidRPr="00CB076E">
        <w:rPr>
          <w:color w:val="000000"/>
        </w:rPr>
        <w:tab/>
      </w:r>
      <w:r w:rsidRPr="00CB076E">
        <w:rPr>
          <w:color w:val="000000"/>
        </w:rPr>
        <w:tab/>
      </w:r>
      <w:r w:rsidRPr="00CB076E">
        <w:rPr>
          <w:color w:val="000000"/>
        </w:rPr>
        <w:tab/>
      </w:r>
      <w:r w:rsidRPr="00CB076E">
        <w:rPr>
          <w:color w:val="000096"/>
        </w:rPr>
        <w:t>&lt;head</w:t>
      </w:r>
      <w:r w:rsidRPr="00CB076E">
        <w:rPr>
          <w:color w:val="F5844C"/>
        </w:rPr>
        <w:t xml:space="preserve"> type</w:t>
      </w:r>
      <w:r w:rsidRPr="00CB076E">
        <w:rPr>
          <w:color w:val="FF8040"/>
        </w:rPr>
        <w:t>=</w:t>
      </w:r>
      <w:r w:rsidRPr="00CB076E">
        <w:rPr>
          <w:color w:val="993300"/>
        </w:rPr>
        <w:t>"entryName.B"</w:t>
      </w:r>
      <w:r w:rsidRPr="00CB076E">
        <w:rPr>
          <w:color w:val="000096"/>
        </w:rPr>
        <w:t>&gt;</w:t>
      </w:r>
      <w:r w:rsidRPr="00CB076E">
        <w:rPr>
          <w:color w:val="000000"/>
        </w:rPr>
        <w:t>Plethodon ventralis</w:t>
      </w:r>
      <w:r w:rsidRPr="00CB076E">
        <w:rPr>
          <w:color w:val="000096"/>
        </w:rPr>
        <w:t>&lt;/head&gt;</w:t>
      </w:r>
      <w:r w:rsidRPr="00CB076E">
        <w:rPr>
          <w:color w:val="000000"/>
        </w:rPr>
        <w:br/>
      </w:r>
      <w:r w:rsidRPr="00CB076E">
        <w:rPr>
          <w:color w:val="000000"/>
        </w:rPr>
        <w:tab/>
      </w:r>
      <w:r w:rsidRPr="00CB076E">
        <w:rPr>
          <w:color w:val="000000"/>
        </w:rPr>
        <w:tab/>
      </w:r>
      <w:r w:rsidRPr="00CB076E">
        <w:rPr>
          <w:color w:val="000000"/>
        </w:rPr>
        <w:tab/>
      </w:r>
      <w:r w:rsidRPr="00CB076E">
        <w:rPr>
          <w:color w:val="000000"/>
        </w:rPr>
        <w:tab/>
      </w:r>
      <w:r w:rsidRPr="00CB076E">
        <w:rPr>
          <w:color w:val="000096"/>
        </w:rPr>
        <w:t>&lt;p&gt;</w:t>
      </w:r>
      <w:r w:rsidRPr="00CB076E">
        <w:rPr>
          <w:color w:val="000000"/>
        </w:rPr>
        <w:t>64 to 111 mm (2.5 to 4.5 in.) This small salamander has a reddish orange to reddish brown stripe down the brown back and tail with wavy or zigzag edges at least on its anterior half. The belly is heavily mottled with black, white, and reddish orange. Many individuals in our area have no stripe, and both color phases have a variable amount of red pigment on the back, sides, and belly. Red-backed Salamanders have a straight-edged reddish dorsal stripe and a salt-and-pepper belly (if ventral reddish orange pigment is present, it is confined to the area between the front limbs).</w:t>
      </w:r>
      <w:r w:rsidRPr="00CB076E">
        <w:rPr>
          <w:color w:val="000096"/>
        </w:rPr>
        <w:t>&lt;/p&gt;</w:t>
      </w:r>
      <w:r w:rsidRPr="00CB076E">
        <w:rPr>
          <w:color w:val="000000"/>
        </w:rPr>
        <w:br/>
      </w:r>
      <w:r w:rsidRPr="00CB076E">
        <w:rPr>
          <w:color w:val="000000"/>
        </w:rPr>
        <w:tab/>
      </w:r>
      <w:r w:rsidRPr="00CB076E">
        <w:rPr>
          <w:color w:val="000000"/>
        </w:rPr>
        <w:tab/>
      </w:r>
      <w:r w:rsidRPr="00CB076E">
        <w:rPr>
          <w:color w:val="000000"/>
        </w:rPr>
        <w:tab/>
      </w:r>
      <w:r w:rsidRPr="00CB076E">
        <w:rPr>
          <w:color w:val="000096"/>
        </w:rPr>
        <w:t>&lt;/div&gt;</w:t>
      </w:r>
      <w:r w:rsidRPr="00CB076E">
        <w:rPr>
          <w:color w:val="000000"/>
        </w:rPr>
        <w:br/>
      </w:r>
    </w:p>
    <w:p w:rsidR="001E0305" w:rsidRPr="002D39BB" w:rsidRDefault="001E0305" w:rsidP="001E0305">
      <w:pPr>
        <w:pStyle w:val="HTMLPreformatted"/>
        <w:rPr>
          <w:color w:val="000000"/>
        </w:rPr>
      </w:pPr>
      <w:r w:rsidRPr="00CB076E">
        <w:rPr>
          <w:color w:val="000000"/>
        </w:rPr>
        <w:tab/>
      </w:r>
      <w:r w:rsidRPr="00CB076E">
        <w:rPr>
          <w:color w:val="000000"/>
        </w:rPr>
        <w:tab/>
      </w:r>
      <w:r w:rsidRPr="00CB076E">
        <w:rPr>
          <w:color w:val="000000"/>
        </w:rPr>
        <w:tab/>
      </w:r>
      <w:r w:rsidRPr="00CB076E">
        <w:rPr>
          <w:color w:val="000096"/>
        </w:rPr>
        <w:t>&lt;div</w:t>
      </w:r>
      <w:r w:rsidRPr="00CB076E">
        <w:rPr>
          <w:color w:val="F5844C"/>
        </w:rPr>
        <w:t xml:space="preserve"> type</w:t>
      </w:r>
      <w:r w:rsidRPr="00CB076E">
        <w:rPr>
          <w:color w:val="FF8040"/>
        </w:rPr>
        <w:t>=</w:t>
      </w:r>
      <w:r w:rsidRPr="00CB076E">
        <w:rPr>
          <w:color w:val="993300"/>
        </w:rPr>
        <w:t>"article"</w:t>
      </w:r>
      <w:r w:rsidRPr="00CB076E">
        <w:rPr>
          <w:color w:val="F5844C"/>
        </w:rPr>
        <w:t xml:space="preserve"> xml:id</w:t>
      </w:r>
      <w:r w:rsidRPr="00CB076E">
        <w:rPr>
          <w:color w:val="FF8040"/>
        </w:rPr>
        <w:t>=</w:t>
      </w:r>
      <w:r w:rsidRPr="00CB076E">
        <w:rPr>
          <w:color w:val="993300"/>
        </w:rPr>
        <w:t>"article22"</w:t>
      </w:r>
      <w:r w:rsidRPr="00CB076E">
        <w:rPr>
          <w:color w:val="F5844C"/>
        </w:rPr>
        <w:t xml:space="preserve"> n</w:t>
      </w:r>
      <w:r w:rsidRPr="00CB076E">
        <w:rPr>
          <w:color w:val="FF8040"/>
        </w:rPr>
        <w:t>=</w:t>
      </w:r>
      <w:r w:rsidRPr="00CB076E">
        <w:rPr>
          <w:color w:val="993300"/>
        </w:rPr>
        <w:t>"22"</w:t>
      </w:r>
      <w:r w:rsidRPr="00CB076E">
        <w:rPr>
          <w:color w:val="000096"/>
        </w:rPr>
        <w:t>&gt;</w:t>
      </w:r>
      <w:r w:rsidRPr="00CB076E">
        <w:rPr>
          <w:color w:val="000000"/>
        </w:rPr>
        <w:br/>
      </w:r>
      <w:r w:rsidRPr="00CB076E">
        <w:rPr>
          <w:color w:val="000000"/>
        </w:rPr>
        <w:tab/>
      </w:r>
      <w:r w:rsidRPr="00CB076E">
        <w:rPr>
          <w:color w:val="000000"/>
        </w:rPr>
        <w:tab/>
      </w:r>
      <w:r w:rsidRPr="00CB076E">
        <w:rPr>
          <w:color w:val="000000"/>
        </w:rPr>
        <w:tab/>
      </w:r>
      <w:r w:rsidRPr="00CB076E">
        <w:rPr>
          <w:color w:val="000000"/>
        </w:rPr>
        <w:tab/>
      </w:r>
      <w:r w:rsidRPr="00CB076E">
        <w:rPr>
          <w:color w:val="000096"/>
        </w:rPr>
        <w:t>&lt;head</w:t>
      </w:r>
      <w:r w:rsidRPr="00CB076E">
        <w:rPr>
          <w:color w:val="F5844C"/>
        </w:rPr>
        <w:t xml:space="preserve"> type</w:t>
      </w:r>
      <w:r w:rsidRPr="00CB076E">
        <w:rPr>
          <w:color w:val="FF8040"/>
        </w:rPr>
        <w:t>=</w:t>
      </w:r>
      <w:r w:rsidRPr="00CB076E">
        <w:rPr>
          <w:color w:val="993300"/>
        </w:rPr>
        <w:t>"entryName.A"</w:t>
      </w:r>
      <w:r w:rsidRPr="00CB076E">
        <w:rPr>
          <w:color w:val="000096"/>
        </w:rPr>
        <w:t>&gt;</w:t>
      </w:r>
      <w:r w:rsidRPr="00CB076E">
        <w:rPr>
          <w:color w:val="000000"/>
        </w:rPr>
        <w:t>Museum of the Cape Fear</w:t>
      </w:r>
      <w:r w:rsidRPr="00CB076E">
        <w:rPr>
          <w:color w:val="000096"/>
        </w:rPr>
        <w:t>&lt;/head&gt;</w:t>
      </w:r>
      <w:r w:rsidRPr="00CB076E">
        <w:rPr>
          <w:color w:val="000000"/>
        </w:rPr>
        <w:br/>
      </w:r>
      <w:r w:rsidRPr="00CB076E">
        <w:rPr>
          <w:color w:val="000000"/>
        </w:rPr>
        <w:tab/>
      </w:r>
      <w:r w:rsidRPr="00CB076E">
        <w:rPr>
          <w:color w:val="000000"/>
        </w:rPr>
        <w:tab/>
      </w:r>
      <w:r w:rsidRPr="00CB076E">
        <w:rPr>
          <w:color w:val="000000"/>
        </w:rPr>
        <w:tab/>
      </w:r>
      <w:r w:rsidRPr="00CB076E">
        <w:rPr>
          <w:color w:val="000000"/>
        </w:rPr>
        <w:tab/>
      </w:r>
      <w:r w:rsidRPr="00CB076E">
        <w:rPr>
          <w:color w:val="000096"/>
        </w:rPr>
        <w:t>&lt;p&gt;&lt;hi</w:t>
      </w:r>
      <w:r w:rsidRPr="00CB076E">
        <w:rPr>
          <w:color w:val="F5844C"/>
        </w:rPr>
        <w:t xml:space="preserve"> rend</w:t>
      </w:r>
      <w:r w:rsidRPr="00CB076E">
        <w:rPr>
          <w:color w:val="FF8040"/>
        </w:rPr>
        <w:t>=</w:t>
      </w:r>
      <w:r w:rsidRPr="00CB076E">
        <w:rPr>
          <w:color w:val="993300"/>
        </w:rPr>
        <w:t>"bold"</w:t>
      </w:r>
      <w:r w:rsidRPr="00CB076E">
        <w:rPr>
          <w:color w:val="000096"/>
        </w:rPr>
        <w:t>&gt;</w:t>
      </w:r>
      <w:r w:rsidRPr="00CB076E">
        <w:rPr>
          <w:color w:val="000000"/>
        </w:rPr>
        <w:t>Museum of the Cape Fear</w:t>
      </w:r>
      <w:r w:rsidRPr="00CB076E">
        <w:rPr>
          <w:color w:val="000096"/>
        </w:rPr>
        <w:t>&lt;/hi&gt;</w:t>
      </w:r>
      <w:r w:rsidRPr="00CB076E">
        <w:rPr>
          <w:color w:val="000000"/>
        </w:rPr>
        <w:t xml:space="preserve"> in Fayettville is the third regional...</w:t>
      </w:r>
      <w:r w:rsidRPr="00CB076E">
        <w:rPr>
          <w:color w:val="000096"/>
        </w:rPr>
        <w:t>&lt;/p&gt;</w:t>
      </w:r>
      <w:r w:rsidRPr="00CB076E">
        <w:rPr>
          <w:color w:val="000000"/>
        </w:rPr>
        <w:br/>
      </w:r>
      <w:r w:rsidRPr="00CB076E">
        <w:rPr>
          <w:color w:val="000000"/>
        </w:rPr>
        <w:tab/>
      </w:r>
      <w:r w:rsidRPr="00CB076E">
        <w:rPr>
          <w:color w:val="000000"/>
        </w:rPr>
        <w:tab/>
      </w:r>
      <w:r w:rsidRPr="00CB076E">
        <w:rPr>
          <w:color w:val="000000"/>
        </w:rPr>
        <w:tab/>
      </w:r>
      <w:r w:rsidRPr="00CB076E">
        <w:rPr>
          <w:color w:val="000000"/>
        </w:rPr>
        <w:tab/>
      </w:r>
      <w:r w:rsidRPr="00CB076E">
        <w:rPr>
          <w:color w:val="000096"/>
        </w:rPr>
        <w:t>&lt;p&gt;</w:t>
      </w:r>
      <w:r w:rsidRPr="00CB076E">
        <w:rPr>
          <w:color w:val="000000"/>
        </w:rPr>
        <w:t xml:space="preserve">References: </w:t>
      </w:r>
      <w:r w:rsidRPr="00CB076E">
        <w:rPr>
          <w:color w:val="000096"/>
        </w:rPr>
        <w:t>&lt;bibl&gt;&lt;author&gt;</w:t>
      </w:r>
      <w:r w:rsidRPr="00CB076E">
        <w:rPr>
          <w:color w:val="000000"/>
        </w:rPr>
        <w:t>Angela Fracaro</w:t>
      </w:r>
      <w:r w:rsidRPr="00CB076E">
        <w:rPr>
          <w:color w:val="000096"/>
        </w:rPr>
        <w:t>&lt;/author&gt;</w:t>
      </w:r>
      <w:r w:rsidRPr="00CB076E">
        <w:rPr>
          <w:color w:val="000000"/>
        </w:rPr>
        <w:t xml:space="preserve">, </w:t>
      </w:r>
      <w:r w:rsidRPr="00CB076E">
        <w:rPr>
          <w:color w:val="000096"/>
        </w:rPr>
        <w:t>&lt;title</w:t>
      </w:r>
      <w:r w:rsidRPr="00CB076E">
        <w:rPr>
          <w:color w:val="F5844C"/>
        </w:rPr>
        <w:t xml:space="preserve"> level</w:t>
      </w:r>
      <w:r w:rsidRPr="00CB076E">
        <w:rPr>
          <w:color w:val="FF8040"/>
        </w:rPr>
        <w:t>=</w:t>
      </w:r>
      <w:r w:rsidRPr="00CB076E">
        <w:rPr>
          <w:color w:val="993300"/>
        </w:rPr>
        <w:t>"a"</w:t>
      </w:r>
      <w:r w:rsidRPr="00CB076E">
        <w:rPr>
          <w:color w:val="000096"/>
        </w:rPr>
        <w:t>&gt;</w:t>
      </w:r>
      <w:r w:rsidRPr="00CB076E">
        <w:rPr>
          <w:color w:val="000000"/>
        </w:rPr>
        <w:t>"A Fast Start at Looking Back,"</w:t>
      </w:r>
      <w:r w:rsidRPr="00CB076E">
        <w:rPr>
          <w:color w:val="000096"/>
        </w:rPr>
        <w:t>&lt;/title&gt;</w:t>
      </w:r>
      <w:r w:rsidRPr="00CB076E">
        <w:rPr>
          <w:color w:val="000000"/>
        </w:rPr>
        <w:t xml:space="preserve"> </w:t>
      </w:r>
      <w:r w:rsidRPr="00CB076E">
        <w:rPr>
          <w:color w:val="000096"/>
        </w:rPr>
        <w:t>&lt;title</w:t>
      </w:r>
      <w:r w:rsidRPr="00CB076E">
        <w:rPr>
          <w:color w:val="F5844C"/>
        </w:rPr>
        <w:t xml:space="preserve"> level</w:t>
      </w:r>
      <w:r w:rsidRPr="00CB076E">
        <w:rPr>
          <w:color w:val="FF8040"/>
        </w:rPr>
        <w:t>=</w:t>
      </w:r>
      <w:r w:rsidRPr="00CB076E">
        <w:rPr>
          <w:color w:val="993300"/>
        </w:rPr>
        <w:t>"j"</w:t>
      </w:r>
      <w:r w:rsidRPr="00CB076E">
        <w:rPr>
          <w:color w:val="000096"/>
        </w:rPr>
        <w:t>&gt;</w:t>
      </w:r>
      <w:r w:rsidRPr="00CB076E">
        <w:rPr>
          <w:color w:val="000000"/>
        </w:rPr>
        <w:t>The State</w:t>
      </w:r>
      <w:r w:rsidRPr="00CB076E">
        <w:rPr>
          <w:color w:val="000096"/>
        </w:rPr>
        <w:t>&lt;/title&gt;</w:t>
      </w:r>
      <w:r>
        <w:rPr>
          <w:color w:val="000096"/>
        </w:rPr>
        <w:t xml:space="preserve"> </w:t>
      </w:r>
      <w:r w:rsidRPr="00CB076E">
        <w:rPr>
          <w:color w:val="000096"/>
        </w:rPr>
        <w:t>&lt;biblScope</w:t>
      </w:r>
      <w:r w:rsidRPr="00CB076E">
        <w:rPr>
          <w:color w:val="F5844C"/>
        </w:rPr>
        <w:t xml:space="preserve"> type</w:t>
      </w:r>
      <w:r w:rsidRPr="00CB076E">
        <w:rPr>
          <w:color w:val="FF8040"/>
        </w:rPr>
        <w:t>=</w:t>
      </w:r>
      <w:r w:rsidRPr="00CB076E">
        <w:rPr>
          <w:color w:val="993300"/>
        </w:rPr>
        <w:t>"vol"</w:t>
      </w:r>
      <w:r w:rsidRPr="00CB076E">
        <w:rPr>
          <w:color w:val="000096"/>
        </w:rPr>
        <w:t>&gt;</w:t>
      </w:r>
      <w:r w:rsidRPr="00CB076E">
        <w:rPr>
          <w:color w:val="000000"/>
        </w:rPr>
        <w:t>57</w:t>
      </w:r>
      <w:r w:rsidRPr="00CB076E">
        <w:rPr>
          <w:color w:val="000096"/>
        </w:rPr>
        <w:t>&lt;/biblScope&gt;</w:t>
      </w:r>
      <w:r w:rsidRPr="00CB076E">
        <w:rPr>
          <w:color w:val="000000"/>
        </w:rPr>
        <w:t xml:space="preserve"> (</w:t>
      </w:r>
      <w:r w:rsidRPr="00CB076E">
        <w:rPr>
          <w:color w:val="000096"/>
        </w:rPr>
        <w:t>&lt;date&gt;</w:t>
      </w:r>
      <w:r w:rsidRPr="00CB076E">
        <w:rPr>
          <w:color w:val="000000"/>
        </w:rPr>
        <w:t>June 1989</w:t>
      </w:r>
      <w:r w:rsidRPr="00CB076E">
        <w:rPr>
          <w:color w:val="000096"/>
        </w:rPr>
        <w:t>&lt;/date&gt;</w:t>
      </w:r>
      <w:r w:rsidRPr="00CB076E">
        <w:rPr>
          <w:color w:val="000000"/>
        </w:rPr>
        <w:t>)</w:t>
      </w:r>
      <w:r w:rsidRPr="00CB076E">
        <w:rPr>
          <w:color w:val="000096"/>
        </w:rPr>
        <w:t>&lt;/bibl&gt;</w:t>
      </w:r>
      <w:r w:rsidRPr="00CB076E">
        <w:rPr>
          <w:color w:val="000000"/>
        </w:rPr>
        <w:t xml:space="preserve">; </w:t>
      </w:r>
      <w:r w:rsidRPr="00CB076E">
        <w:rPr>
          <w:color w:val="000096"/>
        </w:rPr>
        <w:t>&lt;bibl&gt;&lt;author&gt;</w:t>
      </w:r>
      <w:r w:rsidRPr="00CB076E">
        <w:rPr>
          <w:color w:val="000000"/>
        </w:rPr>
        <w:t>Karen Rosalinde Zimmer</w:t>
      </w:r>
      <w:r w:rsidRPr="00CB076E">
        <w:rPr>
          <w:color w:val="000096"/>
        </w:rPr>
        <w:t>&lt;/author&gt;</w:t>
      </w:r>
      <w:r w:rsidRPr="00CB076E">
        <w:rPr>
          <w:color w:val="000000"/>
        </w:rPr>
        <w:t xml:space="preserve">, </w:t>
      </w:r>
      <w:r w:rsidRPr="00CB076E">
        <w:rPr>
          <w:color w:val="000096"/>
        </w:rPr>
        <w:t>&lt;title</w:t>
      </w:r>
      <w:r>
        <w:rPr>
          <w:color w:val="F5844C"/>
        </w:rPr>
        <w:t xml:space="preserve"> </w:t>
      </w:r>
      <w:r w:rsidRPr="00CB076E">
        <w:rPr>
          <w:color w:val="F5844C"/>
        </w:rPr>
        <w:t>level</w:t>
      </w:r>
      <w:r w:rsidRPr="00CB076E">
        <w:rPr>
          <w:color w:val="FF8040"/>
        </w:rPr>
        <w:t>=</w:t>
      </w:r>
      <w:r w:rsidRPr="00CB076E">
        <w:rPr>
          <w:color w:val="993300"/>
        </w:rPr>
        <w:t>"u"</w:t>
      </w:r>
      <w:r w:rsidRPr="00CB076E">
        <w:rPr>
          <w:color w:val="000096"/>
        </w:rPr>
        <w:t>&gt;</w:t>
      </w:r>
      <w:r w:rsidRPr="00CB076E">
        <w:rPr>
          <w:color w:val="000000"/>
        </w:rPr>
        <w:t>"An Audience Development Plan for the Museum of the Cape Fear in Fayetteville"</w:t>
      </w:r>
      <w:r w:rsidRPr="00CB076E">
        <w:rPr>
          <w:color w:val="000096"/>
        </w:rPr>
        <w:t>&lt;/title&gt;</w:t>
      </w:r>
      <w:r w:rsidRPr="00CB076E">
        <w:rPr>
          <w:color w:val="000000"/>
        </w:rPr>
        <w:t xml:space="preserve"> (M.A. thesis, </w:t>
      </w:r>
      <w:r w:rsidRPr="00CB076E">
        <w:rPr>
          <w:color w:val="000096"/>
        </w:rPr>
        <w:t>&lt;pubPlace&gt;</w:t>
      </w:r>
      <w:r w:rsidRPr="00CB076E">
        <w:rPr>
          <w:color w:val="000000"/>
        </w:rPr>
        <w:t>UNC-Chapel Hill</w:t>
      </w:r>
      <w:r w:rsidRPr="00CB076E">
        <w:rPr>
          <w:color w:val="000096"/>
        </w:rPr>
        <w:t>&lt;/pubPlace&gt;</w:t>
      </w:r>
      <w:r w:rsidRPr="00CB076E">
        <w:rPr>
          <w:color w:val="000000"/>
        </w:rPr>
        <w:t xml:space="preserve">, </w:t>
      </w:r>
      <w:r w:rsidRPr="00CB076E">
        <w:rPr>
          <w:color w:val="000096"/>
        </w:rPr>
        <w:t>&lt;date&gt;</w:t>
      </w:r>
      <w:r w:rsidRPr="00CB076E">
        <w:rPr>
          <w:color w:val="000000"/>
        </w:rPr>
        <w:t>1989</w:t>
      </w:r>
      <w:r w:rsidRPr="00CB076E">
        <w:rPr>
          <w:color w:val="000096"/>
        </w:rPr>
        <w:t>&lt;/date&gt;</w:t>
      </w:r>
      <w:r w:rsidRPr="00CB076E">
        <w:rPr>
          <w:color w:val="000000"/>
        </w:rPr>
        <w:t>)</w:t>
      </w:r>
      <w:r w:rsidRPr="00CB076E">
        <w:rPr>
          <w:color w:val="000096"/>
        </w:rPr>
        <w:t>&lt;/bibl&gt;</w:t>
      </w:r>
      <w:r w:rsidRPr="00CB076E">
        <w:rPr>
          <w:color w:val="000000"/>
        </w:rPr>
        <w:t>.</w:t>
      </w:r>
      <w:r w:rsidRPr="00CB076E">
        <w:rPr>
          <w:color w:val="000096"/>
        </w:rPr>
        <w:t>&lt;/p&gt;</w:t>
      </w:r>
      <w:r w:rsidRPr="00CB076E">
        <w:rPr>
          <w:color w:val="000000"/>
        </w:rPr>
        <w:br/>
      </w:r>
      <w:r w:rsidRPr="00CB076E">
        <w:rPr>
          <w:color w:val="000000"/>
        </w:rPr>
        <w:tab/>
      </w:r>
      <w:r w:rsidRPr="00CB076E">
        <w:rPr>
          <w:color w:val="000000"/>
        </w:rPr>
        <w:tab/>
      </w:r>
      <w:r w:rsidRPr="00CB076E">
        <w:rPr>
          <w:color w:val="000000"/>
        </w:rPr>
        <w:tab/>
      </w:r>
      <w:r w:rsidRPr="00CB076E">
        <w:rPr>
          <w:color w:val="000000"/>
        </w:rPr>
        <w:tab/>
      </w:r>
      <w:r w:rsidRPr="00CB076E">
        <w:rPr>
          <w:color w:val="000096"/>
        </w:rPr>
        <w:t>&lt;byline&gt;</w:t>
      </w:r>
      <w:r w:rsidRPr="00CB076E">
        <w:rPr>
          <w:color w:val="000000"/>
        </w:rPr>
        <w:t>Angelyn H. Patteson</w:t>
      </w:r>
      <w:r w:rsidRPr="00CB076E">
        <w:rPr>
          <w:color w:val="000096"/>
        </w:rPr>
        <w:t>&lt;/byline&gt;</w:t>
      </w:r>
      <w:r w:rsidRPr="00CB076E">
        <w:rPr>
          <w:color w:val="000000"/>
        </w:rPr>
        <w:br/>
      </w:r>
      <w:r w:rsidRPr="00CB076E">
        <w:rPr>
          <w:color w:val="000000"/>
        </w:rPr>
        <w:tab/>
      </w:r>
      <w:r w:rsidRPr="00CB076E">
        <w:rPr>
          <w:color w:val="000000"/>
        </w:rPr>
        <w:tab/>
      </w:r>
      <w:r w:rsidRPr="00CB076E">
        <w:rPr>
          <w:color w:val="000000"/>
        </w:rPr>
        <w:tab/>
      </w:r>
      <w:r w:rsidRPr="00CB076E">
        <w:rPr>
          <w:color w:val="000096"/>
        </w:rPr>
        <w:t>&lt;/div&gt;</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p>
    <w:p w:rsidR="001E0305" w:rsidRDefault="001E0305" w:rsidP="001E0305">
      <w:pPr>
        <w:pStyle w:val="Heading1"/>
      </w:pPr>
      <w:bookmarkStart w:id="152" w:name="_Toc138309442"/>
      <w:bookmarkStart w:id="153" w:name="_Toc170444954"/>
      <w:r>
        <w:t>&lt;back&gt;</w:t>
      </w:r>
      <w:bookmarkEnd w:id="147"/>
      <w:bookmarkEnd w:id="152"/>
      <w:bookmarkEnd w:id="153"/>
    </w:p>
    <w:p w:rsidR="001E0305" w:rsidRDefault="001E0305" w:rsidP="001E0305">
      <w:pPr>
        <w:pStyle w:val="BodyText"/>
      </w:pPr>
      <w:r>
        <w:t xml:space="preserve">The &lt;back&gt; element includes all the backmatter material present in the book, including appendices, bibliography, and index. The sections are made up of &lt;div&gt; elements with the type indicating the section name: e.g., bibliography, index, etc. </w:t>
      </w:r>
    </w:p>
    <w:p w:rsidR="001E0305" w:rsidRDefault="001E0305" w:rsidP="001E0305">
      <w:pPr>
        <w:pStyle w:val="Heading2"/>
      </w:pPr>
      <w:bookmarkStart w:id="154" w:name="_Toc138309443"/>
      <w:bookmarkStart w:id="155" w:name="_Toc170444955"/>
      <w:r>
        <w:t>Backmatter &lt;div&gt; Sections</w:t>
      </w:r>
      <w:bookmarkEnd w:id="154"/>
      <w:bookmarkEnd w:id="155"/>
    </w:p>
    <w:p w:rsidR="001E0305" w:rsidRDefault="001E0305" w:rsidP="001E0305">
      <w:pPr>
        <w:pStyle w:val="BodyText"/>
      </w:pPr>
      <w:r>
        <w:t>Sections other than the bibliography and index will be encoded in the same manner as the frontmatter sections, using &lt;div&gt;.</w:t>
      </w:r>
    </w:p>
    <w:p w:rsidR="001E0305" w:rsidRDefault="001E0305" w:rsidP="001E0305">
      <w:pPr>
        <w:pStyle w:val="Heading3"/>
      </w:pPr>
      <w:bookmarkStart w:id="156" w:name="_Toc138309444"/>
      <w:bookmarkStart w:id="157" w:name="_Toc170444956"/>
      <w:r>
        <w:t>&lt;div&gt; Example: Acknowledgments</w:t>
      </w:r>
      <w:bookmarkEnd w:id="156"/>
      <w:bookmarkEnd w:id="157"/>
      <w:r>
        <w:t xml:space="preserve"> </w:t>
      </w:r>
    </w:p>
    <w:p w:rsidR="001E0305" w:rsidRPr="00DA583A" w:rsidRDefault="001E0305" w:rsidP="001E0305">
      <w:pPr>
        <w:rPr>
          <w:rFonts w:ascii="Courier New" w:hAnsi="Courier New"/>
          <w:color w:val="000000"/>
          <w:sz w:val="20"/>
          <w:szCs w:val="20"/>
        </w:rPr>
      </w:pPr>
      <w:r w:rsidRPr="00DA583A">
        <w:rPr>
          <w:rFonts w:ascii="Courier New" w:hAnsi="Courier New"/>
          <w:color w:val="000000"/>
          <w:sz w:val="20"/>
          <w:szCs w:val="20"/>
        </w:rPr>
        <w:t xml:space="preserve">      </w:t>
      </w:r>
      <w:r w:rsidRPr="00DA583A">
        <w:rPr>
          <w:rFonts w:ascii="Times New Roman" w:hAnsi="Times New Roman"/>
          <w:color w:val="000000"/>
          <w:sz w:val="20"/>
        </w:rPr>
        <w:t xml:space="preserve">    </w:t>
      </w:r>
      <w:r w:rsidRPr="00DA583A">
        <w:rPr>
          <w:rFonts w:ascii="Times New Roman" w:hAnsi="Times New Roman"/>
          <w:color w:val="000000"/>
          <w:sz w:val="20"/>
        </w:rPr>
        <w:tab/>
      </w:r>
      <w:r w:rsidRPr="00DA583A">
        <w:rPr>
          <w:rFonts w:ascii="Courier New" w:hAnsi="Courier New"/>
          <w:color w:val="000096"/>
          <w:sz w:val="20"/>
        </w:rPr>
        <w:t>&lt;div</w:t>
      </w:r>
      <w:r w:rsidRPr="00DA583A">
        <w:rPr>
          <w:rFonts w:ascii="Courier New" w:hAnsi="Courier New"/>
          <w:color w:val="F5844C"/>
          <w:sz w:val="20"/>
        </w:rPr>
        <w:t xml:space="preserve"> type</w:t>
      </w:r>
      <w:r w:rsidRPr="00DA583A">
        <w:rPr>
          <w:rFonts w:ascii="Courier New" w:hAnsi="Courier New"/>
          <w:color w:val="FF8040"/>
          <w:sz w:val="20"/>
        </w:rPr>
        <w:t>=</w:t>
      </w:r>
      <w:r w:rsidRPr="00DA583A">
        <w:rPr>
          <w:rFonts w:ascii="Courier New" w:hAnsi="Courier New"/>
          <w:color w:val="993300"/>
          <w:sz w:val="20"/>
        </w:rPr>
        <w:t>"acknowledgments"</w:t>
      </w:r>
      <w:r w:rsidRPr="00DA583A">
        <w:rPr>
          <w:rFonts w:ascii="Courier New" w:hAnsi="Courier New"/>
          <w:color w:val="F5844C"/>
          <w:sz w:val="20"/>
        </w:rPr>
        <w:t xml:space="preserve"> xml:id</w:t>
      </w:r>
      <w:r w:rsidRPr="00DA583A">
        <w:rPr>
          <w:rFonts w:ascii="Courier New" w:hAnsi="Courier New"/>
          <w:color w:val="FF8040"/>
          <w:sz w:val="20"/>
        </w:rPr>
        <w:t>=</w:t>
      </w:r>
      <w:r w:rsidRPr="00DA583A">
        <w:rPr>
          <w:rFonts w:ascii="Courier New" w:hAnsi="Courier New"/>
          <w:color w:val="993300"/>
          <w:sz w:val="20"/>
        </w:rPr>
        <w:t>"ack"</w:t>
      </w:r>
      <w:r w:rsidRPr="00DA583A">
        <w:rPr>
          <w:rFonts w:ascii="Courier New" w:hAnsi="Courier New"/>
          <w:color w:val="000096"/>
          <w:sz w:val="20"/>
        </w:rPr>
        <w:t>&gt;</w:t>
      </w:r>
      <w:r w:rsidRPr="00DA583A">
        <w:rPr>
          <w:rFonts w:ascii="Courier New" w:hAnsi="Courier New"/>
          <w:color w:val="000000"/>
          <w:sz w:val="20"/>
        </w:rPr>
        <w:br/>
        <w:t xml:space="preserve">    </w:t>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96"/>
          <w:sz w:val="20"/>
        </w:rPr>
        <w:t>&lt;pb</w:t>
      </w:r>
      <w:r w:rsidRPr="00DA583A">
        <w:rPr>
          <w:rFonts w:ascii="Courier New" w:hAnsi="Courier New"/>
          <w:color w:val="F5844C"/>
          <w:sz w:val="20"/>
        </w:rPr>
        <w:t xml:space="preserve"> xml:id</w:t>
      </w:r>
      <w:r w:rsidRPr="00DA583A">
        <w:rPr>
          <w:rFonts w:ascii="Courier New" w:hAnsi="Courier New"/>
          <w:color w:val="FF8040"/>
          <w:sz w:val="20"/>
        </w:rPr>
        <w:t>=</w:t>
      </w:r>
      <w:r w:rsidRPr="00DA583A">
        <w:rPr>
          <w:rFonts w:ascii="Courier New" w:hAnsi="Courier New"/>
          <w:color w:val="993300"/>
          <w:sz w:val="20"/>
        </w:rPr>
        <w:t>"pg287"</w:t>
      </w:r>
      <w:r w:rsidRPr="00DA583A">
        <w:rPr>
          <w:rFonts w:ascii="Courier New" w:hAnsi="Courier New"/>
          <w:color w:val="F5844C"/>
          <w:sz w:val="20"/>
        </w:rPr>
        <w:t xml:space="preserve"> n</w:t>
      </w:r>
      <w:r w:rsidRPr="00DA583A">
        <w:rPr>
          <w:rFonts w:ascii="Courier New" w:hAnsi="Courier New"/>
          <w:color w:val="FF8040"/>
          <w:sz w:val="20"/>
        </w:rPr>
        <w:t>=</w:t>
      </w:r>
      <w:r w:rsidRPr="00DA583A">
        <w:rPr>
          <w:rFonts w:ascii="Courier New" w:hAnsi="Courier New"/>
          <w:color w:val="993300"/>
          <w:sz w:val="20"/>
        </w:rPr>
        <w:t>"287"</w:t>
      </w:r>
      <w:r w:rsidRPr="00DA583A">
        <w:rPr>
          <w:rFonts w:ascii="Courier New" w:hAnsi="Courier New"/>
          <w:color w:val="000096"/>
          <w:sz w:val="20"/>
        </w:rPr>
        <w:t>/&gt;</w:t>
      </w:r>
      <w:r w:rsidRPr="00DA583A">
        <w:rPr>
          <w:rFonts w:ascii="Courier New" w:hAnsi="Courier New"/>
          <w:color w:val="000000"/>
          <w:sz w:val="20"/>
        </w:rPr>
        <w:br/>
        <w:t xml:space="preserve">    </w:t>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96"/>
          <w:sz w:val="20"/>
        </w:rPr>
        <w:t>&lt;head</w:t>
      </w:r>
      <w:r w:rsidRPr="00DA583A">
        <w:rPr>
          <w:rFonts w:ascii="Courier New" w:hAnsi="Courier New"/>
          <w:color w:val="F5844C"/>
          <w:sz w:val="20"/>
        </w:rPr>
        <w:t xml:space="preserve"> type</w:t>
      </w:r>
      <w:r w:rsidRPr="00DA583A">
        <w:rPr>
          <w:rFonts w:ascii="Courier New" w:hAnsi="Courier New"/>
          <w:color w:val="FF8040"/>
          <w:sz w:val="20"/>
        </w:rPr>
        <w:t>=</w:t>
      </w:r>
      <w:r w:rsidRPr="00DA583A">
        <w:rPr>
          <w:rFonts w:ascii="Courier New" w:hAnsi="Courier New"/>
          <w:color w:val="993300"/>
          <w:sz w:val="20"/>
        </w:rPr>
        <w:t>"chapterTitle"</w:t>
      </w:r>
      <w:r w:rsidRPr="00DA583A">
        <w:rPr>
          <w:rFonts w:ascii="Courier New" w:hAnsi="Courier New"/>
          <w:color w:val="000096"/>
          <w:sz w:val="20"/>
        </w:rPr>
        <w:t>&gt;</w:t>
      </w:r>
      <w:r w:rsidRPr="00DA583A">
        <w:rPr>
          <w:rFonts w:ascii="Courier New" w:hAnsi="Courier New"/>
          <w:color w:val="000000"/>
          <w:sz w:val="20"/>
        </w:rPr>
        <w:t>Acknowledgments</w:t>
      </w:r>
      <w:r w:rsidRPr="00DA583A">
        <w:rPr>
          <w:rFonts w:ascii="Courier New" w:hAnsi="Courier New"/>
          <w:color w:val="000096"/>
          <w:sz w:val="20"/>
        </w:rPr>
        <w:t>&lt;/head&gt;</w:t>
      </w:r>
      <w:r w:rsidRPr="00DA583A">
        <w:rPr>
          <w:rFonts w:ascii="Courier New" w:hAnsi="Courier New"/>
          <w:color w:val="000000"/>
          <w:sz w:val="20"/>
        </w:rPr>
        <w:br/>
        <w:t xml:space="preserve">    </w:t>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96"/>
          <w:sz w:val="20"/>
        </w:rPr>
        <w:t>&lt;p&gt;</w:t>
      </w:r>
      <w:r w:rsidRPr="00DA583A">
        <w:rPr>
          <w:rFonts w:ascii="Courier New" w:hAnsi="Courier New"/>
          <w:color w:val="000000"/>
          <w:sz w:val="20"/>
        </w:rPr>
        <w:t>This book has been an unusually</w:t>
      </w:r>
    </w:p>
    <w:p w:rsidR="001E0305" w:rsidRDefault="001E0305" w:rsidP="001E0305">
      <w:pPr>
        <w:pStyle w:val="Heading2"/>
      </w:pPr>
      <w:bookmarkStart w:id="158" w:name="_Toc77151939"/>
      <w:bookmarkStart w:id="159" w:name="_Toc138309445"/>
      <w:bookmarkStart w:id="160" w:name="_Toc170444957"/>
      <w:r>
        <w:t>&lt;div&gt; Endnotes</w:t>
      </w:r>
      <w:bookmarkEnd w:id="159"/>
      <w:bookmarkEnd w:id="160"/>
    </w:p>
    <w:p w:rsidR="001E0305" w:rsidRDefault="001E0305" w:rsidP="001E0305">
      <w:pPr>
        <w:pStyle w:val="BodyText"/>
      </w:pPr>
      <w:r>
        <w:t>Book endnotes should be captured in a backmatter &lt;div&gt;; see section 6.8 for chapter endnotes and footnotes.</w:t>
      </w:r>
    </w:p>
    <w:p w:rsidR="001E0305" w:rsidRDefault="001E0305" w:rsidP="001E0305">
      <w:pPr>
        <w:pStyle w:val="Heading3"/>
      </w:pPr>
      <w:bookmarkStart w:id="161" w:name="_Toc138309446"/>
      <w:bookmarkStart w:id="162" w:name="_Toc170444958"/>
      <w:r>
        <w:t>&lt;div&gt; Example: Endnotes</w:t>
      </w:r>
      <w:bookmarkEnd w:id="161"/>
      <w:bookmarkEnd w:id="162"/>
      <w:r>
        <w:t xml:space="preserve"> </w:t>
      </w:r>
    </w:p>
    <w:p w:rsidR="001E0305" w:rsidRPr="00DA583A" w:rsidRDefault="001E0305" w:rsidP="001E0305">
      <w:pPr>
        <w:rPr>
          <w:rFonts w:ascii="Courier New" w:hAnsi="Courier New"/>
          <w:color w:val="000000"/>
          <w:sz w:val="20"/>
          <w:szCs w:val="20"/>
        </w:rPr>
      </w:pPr>
      <w:r w:rsidRPr="00DA583A">
        <w:rPr>
          <w:rFonts w:ascii="Courier New" w:hAnsi="Courier New"/>
          <w:color w:val="000096"/>
          <w:sz w:val="20"/>
        </w:rPr>
        <w:t>&lt;div</w:t>
      </w:r>
      <w:r w:rsidRPr="00DA583A">
        <w:rPr>
          <w:rFonts w:ascii="Courier New" w:hAnsi="Courier New"/>
          <w:color w:val="F5844C"/>
          <w:sz w:val="20"/>
        </w:rPr>
        <w:t xml:space="preserve"> xml:id</w:t>
      </w:r>
      <w:r w:rsidRPr="00DA583A">
        <w:rPr>
          <w:rFonts w:ascii="Courier New" w:hAnsi="Courier New"/>
          <w:color w:val="FF8040"/>
          <w:sz w:val="20"/>
        </w:rPr>
        <w:t>=</w:t>
      </w:r>
      <w:r w:rsidRPr="00DA583A">
        <w:rPr>
          <w:rFonts w:ascii="Courier New" w:hAnsi="Courier New"/>
          <w:color w:val="993300"/>
          <w:sz w:val="20"/>
        </w:rPr>
        <w:t>"endnotes"</w:t>
      </w:r>
      <w:r w:rsidRPr="00DA583A">
        <w:rPr>
          <w:rFonts w:ascii="Courier New" w:hAnsi="Courier New"/>
          <w:color w:val="F5844C"/>
          <w:sz w:val="20"/>
        </w:rPr>
        <w:t xml:space="preserve"> type</w:t>
      </w:r>
      <w:r w:rsidRPr="00DA583A">
        <w:rPr>
          <w:rFonts w:ascii="Courier New" w:hAnsi="Courier New"/>
          <w:color w:val="FF8040"/>
          <w:sz w:val="20"/>
        </w:rPr>
        <w:t>=</w:t>
      </w:r>
      <w:r w:rsidRPr="00DA583A">
        <w:rPr>
          <w:rFonts w:ascii="Courier New" w:hAnsi="Courier New"/>
          <w:color w:val="993300"/>
          <w:sz w:val="20"/>
        </w:rPr>
        <w:t>"endnotes"</w:t>
      </w:r>
      <w:r w:rsidRPr="00DA583A">
        <w:rPr>
          <w:rFonts w:ascii="Courier New" w:hAnsi="Courier New"/>
          <w:color w:val="000096"/>
          <w:sz w:val="20"/>
        </w:rPr>
        <w:t>&gt;</w:t>
      </w:r>
      <w:r w:rsidRPr="00DA583A">
        <w:rPr>
          <w:rFonts w:ascii="Courier New" w:hAnsi="Courier New"/>
          <w:color w:val="000000"/>
          <w:sz w:val="20"/>
        </w:rPr>
        <w:br/>
      </w:r>
      <w:r w:rsidRPr="00DA583A">
        <w:rPr>
          <w:rFonts w:ascii="Courier New" w:hAnsi="Courier New"/>
          <w:color w:val="000096"/>
          <w:sz w:val="20"/>
        </w:rPr>
        <w:t>&lt;pb</w:t>
      </w:r>
      <w:r w:rsidRPr="00DA583A">
        <w:rPr>
          <w:rFonts w:ascii="Courier New" w:hAnsi="Courier New"/>
          <w:color w:val="F5844C"/>
          <w:sz w:val="20"/>
        </w:rPr>
        <w:t xml:space="preserve"> xml:id</w:t>
      </w:r>
      <w:r w:rsidRPr="00DA583A">
        <w:rPr>
          <w:rFonts w:ascii="Courier New" w:hAnsi="Courier New"/>
          <w:color w:val="FF8040"/>
          <w:sz w:val="20"/>
        </w:rPr>
        <w:t>=</w:t>
      </w:r>
      <w:r w:rsidRPr="00DA583A">
        <w:rPr>
          <w:rFonts w:ascii="Courier New" w:hAnsi="Courier New"/>
          <w:color w:val="993300"/>
          <w:sz w:val="20"/>
        </w:rPr>
        <w:t>"pg255"</w:t>
      </w:r>
      <w:r w:rsidRPr="00DA583A">
        <w:rPr>
          <w:rFonts w:ascii="Courier New" w:hAnsi="Courier New"/>
          <w:color w:val="F5844C"/>
          <w:sz w:val="20"/>
        </w:rPr>
        <w:t xml:space="preserve"> n</w:t>
      </w:r>
      <w:r w:rsidRPr="00DA583A">
        <w:rPr>
          <w:rFonts w:ascii="Courier New" w:hAnsi="Courier New"/>
          <w:color w:val="FF8040"/>
          <w:sz w:val="20"/>
        </w:rPr>
        <w:t>=</w:t>
      </w:r>
      <w:r w:rsidRPr="00DA583A">
        <w:rPr>
          <w:rFonts w:ascii="Courier New" w:hAnsi="Courier New"/>
          <w:color w:val="993300"/>
          <w:sz w:val="20"/>
        </w:rPr>
        <w:t>"255"</w:t>
      </w:r>
      <w:r w:rsidRPr="00DA583A">
        <w:rPr>
          <w:rFonts w:ascii="Courier New" w:hAnsi="Courier New"/>
          <w:color w:val="000096"/>
          <w:sz w:val="20"/>
        </w:rPr>
        <w:t>/&gt;</w:t>
      </w:r>
      <w:r w:rsidRPr="00DA583A">
        <w:rPr>
          <w:rFonts w:ascii="Courier New" w:hAnsi="Courier New"/>
          <w:color w:val="000000"/>
          <w:sz w:val="20"/>
        </w:rPr>
        <w:br/>
      </w:r>
      <w:r w:rsidRPr="00DA583A">
        <w:rPr>
          <w:rFonts w:ascii="Courier New" w:hAnsi="Courier New"/>
          <w:color w:val="000096"/>
          <w:sz w:val="20"/>
        </w:rPr>
        <w:t>&lt;head</w:t>
      </w:r>
      <w:r w:rsidRPr="00DA583A">
        <w:rPr>
          <w:rFonts w:ascii="Courier New" w:hAnsi="Courier New"/>
          <w:color w:val="F5844C"/>
          <w:sz w:val="20"/>
        </w:rPr>
        <w:t xml:space="preserve"> type</w:t>
      </w:r>
      <w:r w:rsidRPr="00DA583A">
        <w:rPr>
          <w:rFonts w:ascii="Courier New" w:hAnsi="Courier New"/>
          <w:color w:val="FF8040"/>
          <w:sz w:val="20"/>
        </w:rPr>
        <w:t>=</w:t>
      </w:r>
      <w:r w:rsidRPr="00DA583A">
        <w:rPr>
          <w:rFonts w:ascii="Courier New" w:hAnsi="Courier New"/>
          <w:color w:val="993300"/>
          <w:sz w:val="20"/>
        </w:rPr>
        <w:t>"chapterTitle"</w:t>
      </w:r>
      <w:r w:rsidRPr="00DA583A">
        <w:rPr>
          <w:rFonts w:ascii="Courier New" w:hAnsi="Courier New"/>
          <w:color w:val="000096"/>
          <w:sz w:val="20"/>
        </w:rPr>
        <w:t>&gt;</w:t>
      </w:r>
      <w:r w:rsidRPr="00DA583A">
        <w:rPr>
          <w:rFonts w:ascii="Courier New" w:hAnsi="Courier New"/>
          <w:color w:val="000000"/>
          <w:sz w:val="20"/>
        </w:rPr>
        <w:t>Notes</w:t>
      </w:r>
      <w:r w:rsidRPr="00DA583A">
        <w:rPr>
          <w:rFonts w:ascii="Courier New" w:hAnsi="Courier New"/>
          <w:color w:val="000096"/>
          <w:sz w:val="20"/>
        </w:rPr>
        <w:t>&lt;/head&gt;</w:t>
      </w:r>
    </w:p>
    <w:p w:rsidR="001E0305" w:rsidRPr="00DA583A" w:rsidRDefault="001E0305" w:rsidP="001E0305">
      <w:pPr>
        <w:ind w:firstLine="720"/>
        <w:rPr>
          <w:rFonts w:ascii="Courier New" w:hAnsi="Courier New"/>
          <w:color w:val="000000"/>
          <w:sz w:val="20"/>
          <w:szCs w:val="20"/>
        </w:rPr>
      </w:pPr>
      <w:r w:rsidRPr="00DA583A">
        <w:rPr>
          <w:rFonts w:ascii="Courier New" w:hAnsi="Courier New"/>
          <w:color w:val="000096"/>
          <w:sz w:val="20"/>
        </w:rPr>
        <w:t>&lt;div</w:t>
      </w:r>
      <w:r w:rsidRPr="00DA583A">
        <w:rPr>
          <w:rFonts w:ascii="Courier New" w:hAnsi="Courier New"/>
          <w:color w:val="F5844C"/>
          <w:sz w:val="20"/>
        </w:rPr>
        <w:t xml:space="preserve"> xml:id</w:t>
      </w:r>
      <w:r w:rsidRPr="00DA583A">
        <w:rPr>
          <w:rFonts w:ascii="Courier New" w:hAnsi="Courier New"/>
          <w:color w:val="FF8040"/>
          <w:sz w:val="20"/>
        </w:rPr>
        <w:t>=</w:t>
      </w:r>
      <w:r w:rsidRPr="00DA583A">
        <w:rPr>
          <w:rFonts w:ascii="Courier New" w:hAnsi="Courier New"/>
          <w:color w:val="993300"/>
          <w:sz w:val="20"/>
        </w:rPr>
        <w:t>"anotes1.2"</w:t>
      </w:r>
      <w:r w:rsidRPr="00DA583A">
        <w:rPr>
          <w:rFonts w:ascii="Courier New" w:hAnsi="Courier New"/>
          <w:color w:val="F5844C"/>
          <w:sz w:val="20"/>
        </w:rPr>
        <w:t xml:space="preserve"> type</w:t>
      </w:r>
      <w:r w:rsidRPr="00DA583A">
        <w:rPr>
          <w:rFonts w:ascii="Courier New" w:hAnsi="Courier New"/>
          <w:color w:val="FF8040"/>
          <w:sz w:val="20"/>
        </w:rPr>
        <w:t>=</w:t>
      </w:r>
      <w:r w:rsidRPr="00DA583A">
        <w:rPr>
          <w:rFonts w:ascii="Courier New" w:hAnsi="Courier New"/>
          <w:color w:val="993300"/>
          <w:sz w:val="20"/>
        </w:rPr>
        <w:t>"ahead"</w:t>
      </w:r>
      <w:r w:rsidRPr="00DA583A">
        <w:rPr>
          <w:rFonts w:ascii="Courier New" w:hAnsi="Courier New"/>
          <w:color w:val="F5844C"/>
          <w:sz w:val="20"/>
        </w:rPr>
        <w:t xml:space="preserve"> n</w:t>
      </w:r>
      <w:r w:rsidRPr="00DA583A">
        <w:rPr>
          <w:rFonts w:ascii="Courier New" w:hAnsi="Courier New"/>
          <w:color w:val="FF8040"/>
          <w:sz w:val="20"/>
        </w:rPr>
        <w:t>=</w:t>
      </w:r>
      <w:r w:rsidRPr="00DA583A">
        <w:rPr>
          <w:rFonts w:ascii="Courier New" w:hAnsi="Courier New"/>
          <w:color w:val="993300"/>
          <w:sz w:val="20"/>
        </w:rPr>
        <w:t>"1.2"</w:t>
      </w:r>
      <w:r w:rsidRPr="00DA583A">
        <w:rPr>
          <w:rFonts w:ascii="Courier New" w:hAnsi="Courier New"/>
          <w:color w:val="000096"/>
          <w:sz w:val="20"/>
        </w:rPr>
        <w:t>&gt;</w:t>
      </w:r>
      <w:r w:rsidRPr="00DA583A">
        <w:rPr>
          <w:rFonts w:ascii="Courier New" w:hAnsi="Courier New"/>
          <w:color w:val="000000"/>
          <w:sz w:val="20"/>
        </w:rPr>
        <w:br/>
      </w:r>
      <w:r w:rsidRPr="00DA583A">
        <w:rPr>
          <w:rFonts w:ascii="Courier New" w:hAnsi="Courier New"/>
          <w:color w:val="000000"/>
          <w:sz w:val="20"/>
        </w:rPr>
        <w:tab/>
      </w:r>
      <w:r w:rsidRPr="00DA583A">
        <w:rPr>
          <w:rFonts w:ascii="Courier New" w:hAnsi="Courier New"/>
          <w:color w:val="000096"/>
          <w:sz w:val="20"/>
        </w:rPr>
        <w:t>&lt;head</w:t>
      </w:r>
      <w:r w:rsidRPr="00DA583A">
        <w:rPr>
          <w:rFonts w:ascii="Courier New" w:hAnsi="Courier New"/>
          <w:color w:val="F5844C"/>
          <w:sz w:val="20"/>
        </w:rPr>
        <w:t xml:space="preserve"> type</w:t>
      </w:r>
      <w:r w:rsidRPr="00DA583A">
        <w:rPr>
          <w:rFonts w:ascii="Courier New" w:hAnsi="Courier New"/>
          <w:color w:val="FF8040"/>
          <w:sz w:val="20"/>
        </w:rPr>
        <w:t>=</w:t>
      </w:r>
      <w:r w:rsidRPr="00DA583A">
        <w:rPr>
          <w:rFonts w:ascii="Courier New" w:hAnsi="Courier New"/>
          <w:color w:val="993300"/>
          <w:sz w:val="20"/>
        </w:rPr>
        <w:t>"ahead"</w:t>
      </w:r>
      <w:r w:rsidRPr="00DA583A">
        <w:rPr>
          <w:rFonts w:ascii="Courier New" w:hAnsi="Courier New"/>
          <w:color w:val="000096"/>
          <w:sz w:val="20"/>
        </w:rPr>
        <w:t>&gt;</w:t>
      </w:r>
      <w:r w:rsidRPr="00DA583A">
        <w:rPr>
          <w:rFonts w:ascii="Courier New" w:hAnsi="Courier New"/>
          <w:color w:val="000000"/>
          <w:sz w:val="20"/>
        </w:rPr>
        <w:t>CHAPTER ONE</w:t>
      </w:r>
      <w:r w:rsidRPr="00DA583A">
        <w:rPr>
          <w:rFonts w:ascii="Courier New" w:hAnsi="Courier New"/>
          <w:color w:val="000096"/>
          <w:sz w:val="20"/>
        </w:rPr>
        <w:t>&lt;/head&gt;</w:t>
      </w:r>
      <w:r w:rsidRPr="00DA583A">
        <w:rPr>
          <w:rFonts w:ascii="Courier New" w:hAnsi="Courier New"/>
          <w:color w:val="000000"/>
          <w:sz w:val="20"/>
        </w:rPr>
        <w:br/>
      </w:r>
      <w:r w:rsidRPr="00DA583A">
        <w:rPr>
          <w:rFonts w:ascii="Courier New" w:hAnsi="Courier New"/>
          <w:color w:val="000000"/>
          <w:sz w:val="20"/>
        </w:rPr>
        <w:tab/>
      </w:r>
      <w:r w:rsidRPr="00DA583A">
        <w:rPr>
          <w:rFonts w:ascii="Courier New" w:hAnsi="Courier New"/>
          <w:color w:val="000096"/>
          <w:sz w:val="20"/>
        </w:rPr>
        <w:t>&lt;note</w:t>
      </w:r>
      <w:r w:rsidRPr="00DA583A">
        <w:rPr>
          <w:rFonts w:ascii="Courier New" w:hAnsi="Courier New"/>
          <w:color w:val="F5844C"/>
          <w:sz w:val="20"/>
        </w:rPr>
        <w:t xml:space="preserve"> xml:id</w:t>
      </w:r>
      <w:r w:rsidRPr="00DA583A">
        <w:rPr>
          <w:rFonts w:ascii="Courier New" w:hAnsi="Courier New"/>
          <w:color w:val="FF8040"/>
          <w:sz w:val="20"/>
        </w:rPr>
        <w:t>=</w:t>
      </w:r>
      <w:r w:rsidRPr="00DA583A">
        <w:rPr>
          <w:rFonts w:ascii="Courier New" w:hAnsi="Courier New"/>
          <w:color w:val="993300"/>
          <w:sz w:val="20"/>
        </w:rPr>
        <w:t>"note1.2-1"</w:t>
      </w:r>
      <w:r w:rsidRPr="00DA583A">
        <w:rPr>
          <w:rFonts w:ascii="Courier New" w:hAnsi="Courier New"/>
          <w:color w:val="F5844C"/>
          <w:sz w:val="20"/>
        </w:rPr>
        <w:t xml:space="preserve"> n</w:t>
      </w:r>
      <w:r w:rsidRPr="00DA583A">
        <w:rPr>
          <w:rFonts w:ascii="Courier New" w:hAnsi="Courier New"/>
          <w:color w:val="FF8040"/>
          <w:sz w:val="20"/>
        </w:rPr>
        <w:t>=</w:t>
      </w:r>
      <w:r w:rsidRPr="00DA583A">
        <w:rPr>
          <w:rFonts w:ascii="Courier New" w:hAnsi="Courier New"/>
          <w:color w:val="993300"/>
          <w:sz w:val="20"/>
        </w:rPr>
        <w:t>"1"</w:t>
      </w:r>
      <w:r w:rsidRPr="00DA583A">
        <w:rPr>
          <w:rFonts w:ascii="Courier New" w:hAnsi="Courier New"/>
          <w:color w:val="F5844C"/>
          <w:sz w:val="20"/>
        </w:rPr>
        <w:t xml:space="preserve"> type</w:t>
      </w:r>
      <w:r w:rsidRPr="00DA583A">
        <w:rPr>
          <w:rFonts w:ascii="Courier New" w:hAnsi="Courier New"/>
          <w:color w:val="FF8040"/>
          <w:sz w:val="20"/>
        </w:rPr>
        <w:t>=</w:t>
      </w:r>
      <w:r w:rsidRPr="00DA583A">
        <w:rPr>
          <w:rFonts w:ascii="Courier New" w:hAnsi="Courier New"/>
          <w:color w:val="993300"/>
          <w:sz w:val="20"/>
        </w:rPr>
        <w:t>"endnote"</w:t>
      </w:r>
      <w:r w:rsidRPr="00DA583A">
        <w:rPr>
          <w:rFonts w:ascii="Courier New" w:hAnsi="Courier New"/>
          <w:color w:val="000096"/>
          <w:sz w:val="20"/>
        </w:rPr>
        <w:t>&gt;&lt;num&gt;</w:t>
      </w:r>
      <w:r w:rsidRPr="00DA583A">
        <w:rPr>
          <w:rFonts w:ascii="Courier New" w:hAnsi="Courier New"/>
          <w:color w:val="000000"/>
          <w:sz w:val="20"/>
        </w:rPr>
        <w:t>1</w:t>
      </w:r>
      <w:r w:rsidRPr="00DA583A">
        <w:rPr>
          <w:rFonts w:ascii="Courier New" w:hAnsi="Courier New"/>
          <w:color w:val="000096"/>
          <w:sz w:val="20"/>
        </w:rPr>
        <w:t>&lt;/num&gt;</w:t>
      </w:r>
      <w:r w:rsidRPr="00DA583A">
        <w:rPr>
          <w:rFonts w:ascii="Courier New" w:hAnsi="Courier New"/>
          <w:color w:val="000000"/>
          <w:sz w:val="20"/>
        </w:rPr>
        <w:t xml:space="preserve"> </w:t>
      </w:r>
      <w:r w:rsidRPr="00DA583A">
        <w:rPr>
          <w:rFonts w:ascii="Courier New" w:hAnsi="Courier New"/>
          <w:color w:val="000096"/>
          <w:sz w:val="20"/>
        </w:rPr>
        <w:t>&lt;p&gt;&lt;hi</w:t>
      </w:r>
      <w:r w:rsidRPr="00DA583A">
        <w:rPr>
          <w:rFonts w:ascii="Courier New" w:hAnsi="Courier New"/>
          <w:color w:val="F5844C"/>
          <w:sz w:val="20"/>
        </w:rPr>
        <w:t xml:space="preserve"> rend</w:t>
      </w:r>
      <w:r w:rsidRPr="00DA583A">
        <w:rPr>
          <w:rFonts w:ascii="Courier New" w:hAnsi="Courier New"/>
          <w:color w:val="FF8040"/>
          <w:sz w:val="20"/>
        </w:rPr>
        <w:t>=</w:t>
      </w:r>
      <w:r w:rsidRPr="00DA583A">
        <w:rPr>
          <w:rFonts w:ascii="Courier New" w:hAnsi="Courier New"/>
          <w:color w:val="993300"/>
          <w:sz w:val="20"/>
        </w:rPr>
        <w:t>"italic"</w:t>
      </w:r>
      <w:r w:rsidRPr="00DA583A">
        <w:rPr>
          <w:rFonts w:ascii="Courier New" w:hAnsi="Courier New"/>
          <w:color w:val="000096"/>
          <w:sz w:val="20"/>
        </w:rPr>
        <w:t>&gt;</w:t>
      </w:r>
      <w:r w:rsidRPr="00DA583A">
        <w:rPr>
          <w:rFonts w:ascii="Courier New" w:hAnsi="Courier New"/>
          <w:color w:val="000000"/>
          <w:sz w:val="20"/>
        </w:rPr>
        <w:t>Brown v. Board of Education,</w:t>
      </w:r>
      <w:r w:rsidRPr="00DA583A">
        <w:rPr>
          <w:rFonts w:ascii="Courier New" w:hAnsi="Courier New"/>
          <w:color w:val="000096"/>
          <w:sz w:val="20"/>
        </w:rPr>
        <w:t>&lt;/hi&gt;</w:t>
      </w:r>
      <w:r w:rsidRPr="00DA583A">
        <w:rPr>
          <w:rFonts w:ascii="Courier New" w:hAnsi="Courier New"/>
          <w:color w:val="000000"/>
          <w:sz w:val="20"/>
        </w:rPr>
        <w:t xml:space="preserve"> 347 U.S. 483 (1954).</w:t>
      </w:r>
      <w:r w:rsidRPr="00DA583A">
        <w:rPr>
          <w:rFonts w:ascii="Courier New" w:hAnsi="Courier New"/>
          <w:color w:val="000096"/>
          <w:sz w:val="20"/>
        </w:rPr>
        <w:t>&lt;/p&gt;&lt;/note&gt;</w:t>
      </w:r>
      <w:r w:rsidRPr="00DA583A">
        <w:rPr>
          <w:rFonts w:ascii="Courier New" w:hAnsi="Courier New"/>
          <w:color w:val="000000"/>
          <w:sz w:val="20"/>
        </w:rPr>
        <w:br/>
      </w:r>
      <w:r w:rsidRPr="00DA583A">
        <w:rPr>
          <w:rFonts w:ascii="Courier New" w:hAnsi="Courier New"/>
          <w:color w:val="000000"/>
          <w:sz w:val="20"/>
        </w:rPr>
        <w:tab/>
      </w:r>
      <w:r w:rsidRPr="00DA583A">
        <w:rPr>
          <w:rFonts w:ascii="Courier New" w:hAnsi="Courier New"/>
          <w:color w:val="000096"/>
          <w:sz w:val="20"/>
        </w:rPr>
        <w:t>&lt;note</w:t>
      </w:r>
      <w:r w:rsidRPr="00DA583A">
        <w:rPr>
          <w:rFonts w:ascii="Courier New" w:hAnsi="Courier New"/>
          <w:color w:val="F5844C"/>
          <w:sz w:val="20"/>
        </w:rPr>
        <w:t xml:space="preserve"> xml:id</w:t>
      </w:r>
      <w:r w:rsidRPr="00DA583A">
        <w:rPr>
          <w:rFonts w:ascii="Courier New" w:hAnsi="Courier New"/>
          <w:color w:val="FF8040"/>
          <w:sz w:val="20"/>
        </w:rPr>
        <w:t>=</w:t>
      </w:r>
      <w:r w:rsidRPr="00DA583A">
        <w:rPr>
          <w:rFonts w:ascii="Courier New" w:hAnsi="Courier New"/>
          <w:color w:val="993300"/>
          <w:sz w:val="20"/>
        </w:rPr>
        <w:t>"note1.2-2"</w:t>
      </w:r>
      <w:r w:rsidRPr="00DA583A">
        <w:rPr>
          <w:rFonts w:ascii="Courier New" w:hAnsi="Courier New"/>
          <w:color w:val="F5844C"/>
          <w:sz w:val="20"/>
        </w:rPr>
        <w:t xml:space="preserve"> n</w:t>
      </w:r>
      <w:r w:rsidRPr="00DA583A">
        <w:rPr>
          <w:rFonts w:ascii="Courier New" w:hAnsi="Courier New"/>
          <w:color w:val="FF8040"/>
          <w:sz w:val="20"/>
        </w:rPr>
        <w:t>=</w:t>
      </w:r>
      <w:r w:rsidRPr="00DA583A">
        <w:rPr>
          <w:rFonts w:ascii="Courier New" w:hAnsi="Courier New"/>
          <w:color w:val="993300"/>
          <w:sz w:val="20"/>
        </w:rPr>
        <w:t>"2"</w:t>
      </w:r>
      <w:r w:rsidRPr="00DA583A">
        <w:rPr>
          <w:rFonts w:ascii="Courier New" w:hAnsi="Courier New"/>
          <w:color w:val="F5844C"/>
          <w:sz w:val="20"/>
        </w:rPr>
        <w:t xml:space="preserve"> type</w:t>
      </w:r>
      <w:r w:rsidRPr="00DA583A">
        <w:rPr>
          <w:rFonts w:ascii="Courier New" w:hAnsi="Courier New"/>
          <w:color w:val="FF8040"/>
          <w:sz w:val="20"/>
        </w:rPr>
        <w:t>=</w:t>
      </w:r>
      <w:r w:rsidRPr="00DA583A">
        <w:rPr>
          <w:rFonts w:ascii="Courier New" w:hAnsi="Courier New"/>
          <w:color w:val="993300"/>
          <w:sz w:val="20"/>
        </w:rPr>
        <w:t>"endnote"</w:t>
      </w:r>
      <w:r w:rsidRPr="00DA583A">
        <w:rPr>
          <w:rFonts w:ascii="Courier New" w:hAnsi="Courier New"/>
          <w:color w:val="000096"/>
          <w:sz w:val="20"/>
        </w:rPr>
        <w:t>&gt;&lt;num&gt;</w:t>
      </w:r>
      <w:r w:rsidRPr="00DA583A">
        <w:rPr>
          <w:rFonts w:ascii="Courier New" w:hAnsi="Courier New"/>
          <w:color w:val="000000"/>
          <w:sz w:val="20"/>
        </w:rPr>
        <w:t>2</w:t>
      </w:r>
      <w:r w:rsidRPr="00DA583A">
        <w:rPr>
          <w:rFonts w:ascii="Courier New" w:hAnsi="Courier New"/>
          <w:color w:val="000096"/>
          <w:sz w:val="20"/>
        </w:rPr>
        <w:t>&lt;/num&gt;</w:t>
      </w:r>
      <w:r w:rsidRPr="00DA583A">
        <w:rPr>
          <w:rFonts w:ascii="Courier New" w:hAnsi="Courier New"/>
          <w:color w:val="000000"/>
          <w:sz w:val="20"/>
        </w:rPr>
        <w:t xml:space="preserve"> </w:t>
      </w:r>
      <w:r w:rsidRPr="00DA583A">
        <w:rPr>
          <w:rFonts w:ascii="Courier New" w:hAnsi="Courier New"/>
          <w:color w:val="000096"/>
          <w:sz w:val="20"/>
        </w:rPr>
        <w:t>&lt;p&gt;&lt;hi</w:t>
      </w:r>
      <w:r w:rsidRPr="00DA583A">
        <w:rPr>
          <w:rFonts w:ascii="Courier New" w:hAnsi="Courier New"/>
          <w:color w:val="F5844C"/>
          <w:sz w:val="20"/>
        </w:rPr>
        <w:t xml:space="preserve"> rend</w:t>
      </w:r>
      <w:r w:rsidRPr="00DA583A">
        <w:rPr>
          <w:rFonts w:ascii="Courier New" w:hAnsi="Courier New"/>
          <w:color w:val="FF8040"/>
          <w:sz w:val="20"/>
        </w:rPr>
        <w:t>=</w:t>
      </w:r>
      <w:r w:rsidRPr="00DA583A">
        <w:rPr>
          <w:rFonts w:ascii="Courier New" w:hAnsi="Courier New"/>
          <w:color w:val="993300"/>
          <w:sz w:val="20"/>
        </w:rPr>
        <w:t>"italic"</w:t>
      </w:r>
      <w:r w:rsidRPr="00DA583A">
        <w:rPr>
          <w:rFonts w:ascii="Courier New" w:hAnsi="Courier New"/>
          <w:color w:val="000096"/>
          <w:sz w:val="20"/>
        </w:rPr>
        <w:t>&gt;</w:t>
      </w:r>
      <w:r w:rsidRPr="00DA583A">
        <w:rPr>
          <w:rFonts w:ascii="Courier New" w:hAnsi="Courier New"/>
          <w:color w:val="000000"/>
          <w:sz w:val="20"/>
        </w:rPr>
        <w:t>Laws of North Carolina</w:t>
      </w:r>
      <w:r w:rsidRPr="00DA583A">
        <w:rPr>
          <w:rFonts w:ascii="Courier New" w:hAnsi="Courier New"/>
          <w:color w:val="000096"/>
          <w:sz w:val="20"/>
        </w:rPr>
        <w:t>&lt;/hi&gt;</w:t>
      </w:r>
      <w:r w:rsidRPr="00DA583A">
        <w:rPr>
          <w:rFonts w:ascii="Courier New" w:hAnsi="Courier New"/>
          <w:color w:val="000000"/>
          <w:sz w:val="20"/>
        </w:rPr>
        <w:t xml:space="preserve"> (1838–39), chap. 8, sec. 3, p. 13; North Carolina Advisory Committee, </w:t>
      </w:r>
      <w:r w:rsidRPr="00DA583A">
        <w:rPr>
          <w:rFonts w:ascii="Courier New" w:hAnsi="Courier New"/>
          <w:color w:val="000096"/>
          <w:sz w:val="20"/>
        </w:rPr>
        <w:t xml:space="preserve">&lt;hi </w:t>
      </w:r>
      <w:r w:rsidRPr="00DA583A">
        <w:rPr>
          <w:rFonts w:ascii="Courier New" w:hAnsi="Courier New"/>
          <w:color w:val="F5844C"/>
          <w:sz w:val="20"/>
        </w:rPr>
        <w:t>rend</w:t>
      </w:r>
      <w:r w:rsidRPr="00DA583A">
        <w:rPr>
          <w:rFonts w:ascii="Courier New" w:hAnsi="Courier New"/>
          <w:color w:val="FF8040"/>
          <w:sz w:val="20"/>
        </w:rPr>
        <w:t>=</w:t>
      </w:r>
      <w:r w:rsidRPr="00DA583A">
        <w:rPr>
          <w:rFonts w:ascii="Courier New" w:hAnsi="Courier New"/>
          <w:color w:val="993300"/>
          <w:sz w:val="20"/>
        </w:rPr>
        <w:t>"italic"</w:t>
      </w:r>
      <w:r w:rsidRPr="00DA583A">
        <w:rPr>
          <w:rFonts w:ascii="Courier New" w:hAnsi="Courier New"/>
          <w:color w:val="000096"/>
          <w:sz w:val="20"/>
        </w:rPr>
        <w:t>&gt;</w:t>
      </w:r>
      <w:r w:rsidRPr="00DA583A">
        <w:rPr>
          <w:rFonts w:ascii="Courier New" w:hAnsi="Courier New"/>
          <w:color w:val="000000"/>
          <w:sz w:val="20"/>
        </w:rPr>
        <w:t>Equal Protection of the Laws,</w:t>
      </w:r>
      <w:r w:rsidRPr="00DA583A">
        <w:rPr>
          <w:rFonts w:ascii="Courier New" w:hAnsi="Courier New"/>
          <w:color w:val="000096"/>
          <w:sz w:val="20"/>
        </w:rPr>
        <w:t>&lt;/hi&gt;</w:t>
      </w:r>
      <w:r w:rsidRPr="00DA583A">
        <w:rPr>
          <w:rFonts w:ascii="Courier New" w:hAnsi="Courier New"/>
          <w:color w:val="000000"/>
          <w:sz w:val="20"/>
        </w:rPr>
        <w:t xml:space="preserve"> p. 99.</w:t>
      </w:r>
      <w:r w:rsidRPr="00DA583A">
        <w:rPr>
          <w:rFonts w:ascii="Courier New" w:hAnsi="Courier New"/>
          <w:color w:val="000096"/>
          <w:sz w:val="20"/>
        </w:rPr>
        <w:t>&lt;/p&gt;&lt;/note&gt;</w:t>
      </w:r>
    </w:p>
    <w:p w:rsidR="001E0305" w:rsidRDefault="001E0305" w:rsidP="001E0305">
      <w:pPr>
        <w:pStyle w:val="Heading2"/>
      </w:pPr>
      <w:bookmarkStart w:id="163" w:name="_Toc138309447"/>
      <w:bookmarkStart w:id="164" w:name="_Toc170444959"/>
      <w:r>
        <w:t>&lt;div&gt; Bibliography</w:t>
      </w:r>
      <w:bookmarkEnd w:id="158"/>
      <w:bookmarkEnd w:id="163"/>
      <w:bookmarkEnd w:id="164"/>
    </w:p>
    <w:p w:rsidR="001E0305" w:rsidRDefault="001E0305" w:rsidP="001E0305">
      <w:pPr>
        <w:pStyle w:val="BodyText"/>
      </w:pPr>
      <w:r>
        <w:t xml:space="preserve">Please see the documentation at </w:t>
      </w:r>
      <w:hyperlink r:id="rId10" w:history="1">
        <w:r w:rsidRPr="00465DDC">
          <w:rPr>
            <w:rStyle w:val="Hyperlink"/>
          </w:rPr>
          <w:t>http://www.tei-c.org/release/doc/tei-p5-doc/en/html/CO.html#COBI</w:t>
        </w:r>
      </w:hyperlink>
      <w:r>
        <w:t xml:space="preserve"> for complete guidance on encoding bibliographic citations and references.  There are three levels for encoding: &lt;bibl&gt; as the most basic level, &lt;biblStruct&gt; as more structured, and &lt;biblFull&gt; as the fully-structured ciation, having all the components of a TEI file description and as seen in the TEI header. &lt;listBibl&gt; can be used when encoding a list of citations, as in a bibliography.</w:t>
      </w:r>
    </w:p>
    <w:p w:rsidR="001E0305" w:rsidRDefault="001E0305" w:rsidP="001E0305">
      <w:pPr>
        <w:pStyle w:val="BodyText"/>
      </w:pPr>
      <w:r>
        <w:t>Citations using the &lt;bibl&gt; element are loosely structured, with the major elements being encoded with elements such as &lt;author&gt;, &lt;editor&gt;, &lt;title&gt;, &lt;pubPlace&gt;, &lt;publisher&gt;, and &lt;biblScope&gt;.</w:t>
      </w:r>
    </w:p>
    <w:p w:rsidR="001E0305" w:rsidRDefault="001E0305" w:rsidP="001E0305">
      <w:pPr>
        <w:pStyle w:val="BodyText"/>
      </w:pPr>
      <w:r>
        <w:t>Because of the flexibility of &lt;bibl&gt;, the majority of bibliographic references should be encoded using this element. Only use &lt;biblStruct&gt; when the citation is too complex to be encoded using &lt;bibl&gt;.</w:t>
      </w:r>
    </w:p>
    <w:p w:rsidR="001E0305" w:rsidRDefault="001E0305" w:rsidP="001E0305">
      <w:pPr>
        <w:pStyle w:val="BodyText"/>
      </w:pPr>
      <w:r>
        <w:t>Use the attribute level to indicate the bibliographic level for a title: whether it identifies an article, book, journal, series, or unpublished material. The values are in the following table.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538"/>
        <w:gridCol w:w="6318"/>
      </w:tblGrid>
      <w:tr w:rsidR="001E0305" w:rsidRPr="002F4054">
        <w:trPr>
          <w:jc w:val="center"/>
        </w:trPr>
        <w:tc>
          <w:tcPr>
            <w:tcW w:w="2538" w:type="dxa"/>
          </w:tcPr>
          <w:p w:rsidR="001E0305" w:rsidRPr="002F4054" w:rsidRDefault="001E0305" w:rsidP="001E0305">
            <w:pPr>
              <w:rPr>
                <w:rFonts w:ascii="Candara" w:hAnsi="Candara"/>
                <w:b/>
              </w:rPr>
            </w:pPr>
            <w:r>
              <w:rPr>
                <w:b/>
              </w:rPr>
              <w:t>Title Level</w:t>
            </w:r>
            <w:r w:rsidRPr="002F4054">
              <w:rPr>
                <w:b/>
              </w:rPr>
              <w:t xml:space="preserve"> Value</w:t>
            </w:r>
          </w:p>
        </w:tc>
        <w:tc>
          <w:tcPr>
            <w:tcW w:w="6318" w:type="dxa"/>
          </w:tcPr>
          <w:p w:rsidR="001E0305" w:rsidRPr="002F4054" w:rsidRDefault="001E0305">
            <w:pPr>
              <w:rPr>
                <w:rFonts w:ascii="Candara" w:hAnsi="Candara"/>
                <w:b/>
              </w:rPr>
            </w:pPr>
            <w:r>
              <w:rPr>
                <w:b/>
              </w:rPr>
              <w:t>Type of Title</w:t>
            </w:r>
          </w:p>
        </w:tc>
      </w:tr>
      <w:tr w:rsidR="001E0305" w:rsidRPr="002F4054">
        <w:trPr>
          <w:jc w:val="center"/>
        </w:trPr>
        <w:tc>
          <w:tcPr>
            <w:tcW w:w="2538" w:type="dxa"/>
          </w:tcPr>
          <w:p w:rsidR="001E0305" w:rsidRPr="002F4054" w:rsidRDefault="001E0305">
            <w:pPr>
              <w:rPr>
                <w:rFonts w:ascii="Candara" w:hAnsi="Candara"/>
              </w:rPr>
            </w:pPr>
            <w:r>
              <w:t>a</w:t>
            </w:r>
          </w:p>
        </w:tc>
        <w:tc>
          <w:tcPr>
            <w:tcW w:w="6318" w:type="dxa"/>
          </w:tcPr>
          <w:p w:rsidR="001E0305" w:rsidRPr="00AE0B65" w:rsidRDefault="001E0305" w:rsidP="001E0305">
            <w:r w:rsidRPr="00AE0B65">
              <w:t>(analytic) analytic title (article, poem, or other item published as</w:t>
            </w:r>
            <w:r>
              <w:t xml:space="preserve"> </w:t>
            </w:r>
            <w:r w:rsidRPr="00AE0B65">
              <w:t>part of a larger item)</w:t>
            </w:r>
          </w:p>
        </w:tc>
      </w:tr>
      <w:tr w:rsidR="001E0305" w:rsidRPr="002F4054">
        <w:trPr>
          <w:jc w:val="center"/>
        </w:trPr>
        <w:tc>
          <w:tcPr>
            <w:tcW w:w="2538" w:type="dxa"/>
          </w:tcPr>
          <w:p w:rsidR="001E0305" w:rsidRPr="002F4054" w:rsidRDefault="001E0305">
            <w:pPr>
              <w:rPr>
                <w:rFonts w:ascii="Candara" w:hAnsi="Candara"/>
              </w:rPr>
            </w:pPr>
            <w:r>
              <w:t>m</w:t>
            </w:r>
          </w:p>
        </w:tc>
        <w:tc>
          <w:tcPr>
            <w:tcW w:w="6318" w:type="dxa"/>
          </w:tcPr>
          <w:p w:rsidR="001E0305" w:rsidRPr="00AE0B65" w:rsidRDefault="001E0305" w:rsidP="001E0305">
            <w:r w:rsidRPr="00AE0B65">
              <w:t>(monographic) monographic title (book, collection, or other item published</w:t>
            </w:r>
            <w:r>
              <w:t xml:space="preserve"> </w:t>
            </w:r>
            <w:r w:rsidRPr="00AE0B65">
              <w:t>as a distinct item, including single volumes of multi-volume works)</w:t>
            </w:r>
          </w:p>
        </w:tc>
      </w:tr>
      <w:tr w:rsidR="001E0305" w:rsidRPr="002F4054">
        <w:trPr>
          <w:jc w:val="center"/>
        </w:trPr>
        <w:tc>
          <w:tcPr>
            <w:tcW w:w="2538" w:type="dxa"/>
          </w:tcPr>
          <w:p w:rsidR="001E0305" w:rsidRPr="002F4054" w:rsidRDefault="001E0305" w:rsidP="001E0305">
            <w:pPr>
              <w:rPr>
                <w:rFonts w:ascii="Candara" w:hAnsi="Candara"/>
              </w:rPr>
            </w:pPr>
            <w:r>
              <w:t>j</w:t>
            </w:r>
          </w:p>
        </w:tc>
        <w:tc>
          <w:tcPr>
            <w:tcW w:w="6318" w:type="dxa"/>
          </w:tcPr>
          <w:p w:rsidR="001E0305" w:rsidRPr="00AE0B65" w:rsidRDefault="001E0305" w:rsidP="001E0305">
            <w:r w:rsidRPr="00AE0B65">
              <w:t>(journal) journal title</w:t>
            </w:r>
          </w:p>
        </w:tc>
      </w:tr>
      <w:tr w:rsidR="001E0305" w:rsidRPr="002F4054">
        <w:trPr>
          <w:jc w:val="center"/>
        </w:trPr>
        <w:tc>
          <w:tcPr>
            <w:tcW w:w="2538" w:type="dxa"/>
          </w:tcPr>
          <w:p w:rsidR="001E0305" w:rsidRDefault="001E0305" w:rsidP="001E0305">
            <w:r>
              <w:t>s</w:t>
            </w:r>
          </w:p>
        </w:tc>
        <w:tc>
          <w:tcPr>
            <w:tcW w:w="6318" w:type="dxa"/>
          </w:tcPr>
          <w:p w:rsidR="001E0305" w:rsidRPr="00AE0B65" w:rsidRDefault="001E0305" w:rsidP="001E0305">
            <w:r w:rsidRPr="00AE0B65">
              <w:t>(series) series title</w:t>
            </w:r>
          </w:p>
        </w:tc>
      </w:tr>
      <w:tr w:rsidR="001E0305" w:rsidRPr="002F4054">
        <w:trPr>
          <w:jc w:val="center"/>
        </w:trPr>
        <w:tc>
          <w:tcPr>
            <w:tcW w:w="2538" w:type="dxa"/>
          </w:tcPr>
          <w:p w:rsidR="001E0305" w:rsidRDefault="001E0305" w:rsidP="001E0305">
            <w:r>
              <w:t>u</w:t>
            </w:r>
          </w:p>
        </w:tc>
        <w:tc>
          <w:tcPr>
            <w:tcW w:w="6318" w:type="dxa"/>
          </w:tcPr>
          <w:p w:rsidR="001E0305" w:rsidRPr="00477ECE" w:rsidRDefault="001E0305" w:rsidP="001E0305">
            <w:r w:rsidRPr="00477ECE">
              <w:t>(unpublished) title of unpublished material (including theses and dissertations unless published by a commercial press)</w:t>
            </w:r>
          </w:p>
        </w:tc>
      </w:tr>
    </w:tbl>
    <w:p w:rsidR="001E0305" w:rsidRDefault="001E0305" w:rsidP="001E0305">
      <w:pPr>
        <w:pStyle w:val="BodyText"/>
      </w:pPr>
      <w:r>
        <w:t>&lt;biblScope&gt; will be used for chapter, issue, volume, and part numbers, as well as for page ranges. Use the attribute type to indicate which item is encoded. The values are in the following table.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628"/>
        <w:gridCol w:w="6228"/>
      </w:tblGrid>
      <w:tr w:rsidR="001E0305" w:rsidRPr="002F4054">
        <w:trPr>
          <w:jc w:val="center"/>
        </w:trPr>
        <w:tc>
          <w:tcPr>
            <w:tcW w:w="2628" w:type="dxa"/>
          </w:tcPr>
          <w:p w:rsidR="001E0305" w:rsidRPr="002F4054" w:rsidRDefault="001E0305">
            <w:pPr>
              <w:rPr>
                <w:rFonts w:ascii="Candara" w:hAnsi="Candara"/>
                <w:b/>
              </w:rPr>
            </w:pPr>
            <w:r>
              <w:rPr>
                <w:b/>
              </w:rPr>
              <w:t>biblScope Type</w:t>
            </w:r>
            <w:r w:rsidRPr="002F4054">
              <w:rPr>
                <w:b/>
              </w:rPr>
              <w:t xml:space="preserve"> Value</w:t>
            </w:r>
          </w:p>
        </w:tc>
        <w:tc>
          <w:tcPr>
            <w:tcW w:w="6228" w:type="dxa"/>
          </w:tcPr>
          <w:p w:rsidR="001E0305" w:rsidRPr="002F4054" w:rsidRDefault="001E0305">
            <w:pPr>
              <w:rPr>
                <w:rFonts w:ascii="Candara" w:hAnsi="Candara"/>
                <w:b/>
              </w:rPr>
            </w:pPr>
            <w:r>
              <w:rPr>
                <w:b/>
              </w:rPr>
              <w:t>Description</w:t>
            </w:r>
          </w:p>
        </w:tc>
      </w:tr>
      <w:tr w:rsidR="001E0305" w:rsidRPr="002F4054">
        <w:trPr>
          <w:jc w:val="center"/>
        </w:trPr>
        <w:tc>
          <w:tcPr>
            <w:tcW w:w="2628" w:type="dxa"/>
          </w:tcPr>
          <w:p w:rsidR="001E0305" w:rsidRPr="002F4054" w:rsidRDefault="001E0305">
            <w:pPr>
              <w:rPr>
                <w:rFonts w:ascii="Candara" w:hAnsi="Candara"/>
              </w:rPr>
            </w:pPr>
            <w:r>
              <w:t>vol</w:t>
            </w:r>
          </w:p>
        </w:tc>
        <w:tc>
          <w:tcPr>
            <w:tcW w:w="6228" w:type="dxa"/>
          </w:tcPr>
          <w:p w:rsidR="001E0305" w:rsidRPr="00AE0B65" w:rsidRDefault="001E0305" w:rsidP="001E0305">
            <w:r>
              <w:t>the element contains a volume number</w:t>
            </w:r>
          </w:p>
        </w:tc>
      </w:tr>
      <w:tr w:rsidR="001E0305" w:rsidRPr="002F4054">
        <w:trPr>
          <w:jc w:val="center"/>
        </w:trPr>
        <w:tc>
          <w:tcPr>
            <w:tcW w:w="2628" w:type="dxa"/>
          </w:tcPr>
          <w:p w:rsidR="001E0305" w:rsidRPr="002F4054" w:rsidRDefault="001E0305">
            <w:pPr>
              <w:rPr>
                <w:rFonts w:ascii="Candara" w:hAnsi="Candara"/>
              </w:rPr>
            </w:pPr>
            <w:r>
              <w:t>issue</w:t>
            </w:r>
          </w:p>
        </w:tc>
        <w:tc>
          <w:tcPr>
            <w:tcW w:w="6228" w:type="dxa"/>
          </w:tcPr>
          <w:p w:rsidR="001E0305" w:rsidRPr="00AE0B65" w:rsidRDefault="001E0305" w:rsidP="001E0305">
            <w:r>
              <w:t>the element contains a issue number</w:t>
            </w:r>
          </w:p>
        </w:tc>
      </w:tr>
      <w:tr w:rsidR="001E0305" w:rsidRPr="002F4054">
        <w:trPr>
          <w:jc w:val="center"/>
        </w:trPr>
        <w:tc>
          <w:tcPr>
            <w:tcW w:w="2628" w:type="dxa"/>
          </w:tcPr>
          <w:p w:rsidR="001E0305" w:rsidRPr="002F4054" w:rsidRDefault="001E0305" w:rsidP="001E0305">
            <w:pPr>
              <w:rPr>
                <w:rFonts w:ascii="Candara" w:hAnsi="Candara"/>
              </w:rPr>
            </w:pPr>
            <w:r>
              <w:t>part</w:t>
            </w:r>
          </w:p>
        </w:tc>
        <w:tc>
          <w:tcPr>
            <w:tcW w:w="6228" w:type="dxa"/>
          </w:tcPr>
          <w:p w:rsidR="001E0305" w:rsidRPr="00AE0B65" w:rsidRDefault="001E0305" w:rsidP="001E0305">
            <w:r>
              <w:t>the element contains a part number</w:t>
            </w:r>
          </w:p>
        </w:tc>
      </w:tr>
      <w:tr w:rsidR="001E0305" w:rsidRPr="002F4054">
        <w:trPr>
          <w:jc w:val="center"/>
        </w:trPr>
        <w:tc>
          <w:tcPr>
            <w:tcW w:w="2628" w:type="dxa"/>
          </w:tcPr>
          <w:p w:rsidR="001E0305" w:rsidRDefault="001E0305" w:rsidP="001E0305">
            <w:r>
              <w:t>chap</w:t>
            </w:r>
          </w:p>
        </w:tc>
        <w:tc>
          <w:tcPr>
            <w:tcW w:w="6228" w:type="dxa"/>
          </w:tcPr>
          <w:p w:rsidR="001E0305" w:rsidRPr="00AE0B65" w:rsidRDefault="001E0305" w:rsidP="001E0305">
            <w:r>
              <w:t>the element contains a chapter number</w:t>
            </w:r>
          </w:p>
        </w:tc>
      </w:tr>
      <w:tr w:rsidR="001E0305" w:rsidRPr="002F4054">
        <w:trPr>
          <w:jc w:val="center"/>
        </w:trPr>
        <w:tc>
          <w:tcPr>
            <w:tcW w:w="2628" w:type="dxa"/>
          </w:tcPr>
          <w:p w:rsidR="001E0305" w:rsidRDefault="001E0305" w:rsidP="001E0305">
            <w:r>
              <w:t>pp</w:t>
            </w:r>
          </w:p>
        </w:tc>
        <w:tc>
          <w:tcPr>
            <w:tcW w:w="6228" w:type="dxa"/>
          </w:tcPr>
          <w:p w:rsidR="001E0305" w:rsidRPr="00477ECE" w:rsidRDefault="001E0305" w:rsidP="001E0305">
            <w:r>
              <w:t>the element contains a page range</w:t>
            </w:r>
          </w:p>
        </w:tc>
      </w:tr>
    </w:tbl>
    <w:p w:rsidR="001E0305" w:rsidRDefault="001E0305" w:rsidP="001E0305">
      <w:pPr>
        <w:pStyle w:val="BodyText"/>
      </w:pPr>
    </w:p>
    <w:p w:rsidR="001E0305" w:rsidRDefault="001E0305" w:rsidP="001E0305">
      <w:pPr>
        <w:pStyle w:val="BodyText"/>
      </w:pPr>
      <w:r>
        <w:t>All bibliographic items should have unique IDs.</w:t>
      </w:r>
    </w:p>
    <w:p w:rsidR="001E0305" w:rsidRDefault="001E0305" w:rsidP="001E0305">
      <w:pPr>
        <w:pStyle w:val="Heading3"/>
      </w:pPr>
      <w:bookmarkStart w:id="165" w:name="_Toc77151940"/>
      <w:bookmarkStart w:id="166" w:name="_Toc138309448"/>
      <w:bookmarkStart w:id="167" w:name="_Toc170444960"/>
      <w:r>
        <w:t>&lt;div&gt; Example: Bibliography</w:t>
      </w:r>
      <w:bookmarkEnd w:id="166"/>
      <w:bookmarkEnd w:id="167"/>
      <w:r>
        <w:t xml:space="preserve"> </w:t>
      </w:r>
      <w:bookmarkEnd w:id="165"/>
    </w:p>
    <w:p w:rsidR="001E0305" w:rsidRPr="00DA583A" w:rsidRDefault="001E0305" w:rsidP="001E0305">
      <w:pPr>
        <w:rPr>
          <w:rFonts w:ascii="Courier New" w:hAnsi="Courier New"/>
          <w:color w:val="000000"/>
          <w:sz w:val="20"/>
          <w:szCs w:val="20"/>
        </w:rPr>
      </w:pPr>
      <w:r w:rsidRPr="00DA583A">
        <w:rPr>
          <w:rFonts w:ascii="Courier New" w:hAnsi="Courier New"/>
          <w:color w:val="000000"/>
          <w:sz w:val="20"/>
        </w:rPr>
        <w:tab/>
      </w:r>
      <w:r w:rsidRPr="00DA583A">
        <w:rPr>
          <w:rFonts w:ascii="Courier New" w:hAnsi="Courier New"/>
          <w:color w:val="000096"/>
          <w:sz w:val="20"/>
        </w:rPr>
        <w:t>&lt;div</w:t>
      </w:r>
      <w:r w:rsidRPr="00DA583A">
        <w:rPr>
          <w:rFonts w:ascii="Courier New" w:hAnsi="Courier New"/>
          <w:color w:val="F5844C"/>
          <w:sz w:val="20"/>
        </w:rPr>
        <w:t xml:space="preserve"> type</w:t>
      </w:r>
      <w:r w:rsidRPr="00DA583A">
        <w:rPr>
          <w:rFonts w:ascii="Courier New" w:hAnsi="Courier New"/>
          <w:color w:val="FF8040"/>
          <w:sz w:val="20"/>
        </w:rPr>
        <w:t>=</w:t>
      </w:r>
      <w:r w:rsidRPr="00DA583A">
        <w:rPr>
          <w:rFonts w:ascii="Courier New" w:hAnsi="Courier New"/>
          <w:color w:val="993300"/>
          <w:sz w:val="20"/>
        </w:rPr>
        <w:t>"bibliography"</w:t>
      </w:r>
      <w:r w:rsidRPr="00DA583A">
        <w:rPr>
          <w:rFonts w:ascii="Courier New" w:hAnsi="Courier New"/>
          <w:color w:val="F5844C"/>
          <w:sz w:val="20"/>
        </w:rPr>
        <w:t xml:space="preserve"> xml:id</w:t>
      </w:r>
      <w:r w:rsidRPr="00DA583A">
        <w:rPr>
          <w:rFonts w:ascii="Courier New" w:hAnsi="Courier New"/>
          <w:color w:val="FF8040"/>
          <w:sz w:val="20"/>
        </w:rPr>
        <w:t>=</w:t>
      </w:r>
      <w:r w:rsidRPr="00DA583A">
        <w:rPr>
          <w:rFonts w:ascii="Courier New" w:hAnsi="Courier New"/>
          <w:color w:val="993300"/>
          <w:sz w:val="20"/>
        </w:rPr>
        <w:t>"bib"</w:t>
      </w:r>
      <w:r w:rsidRPr="00DA583A">
        <w:rPr>
          <w:rFonts w:ascii="Courier New" w:hAnsi="Courier New"/>
          <w:color w:val="000096"/>
          <w:sz w:val="20"/>
        </w:rPr>
        <w:t>&gt;</w:t>
      </w:r>
      <w:r w:rsidRPr="00DA583A">
        <w:rPr>
          <w:rFonts w:ascii="Courier New" w:hAnsi="Courier New"/>
          <w:color w:val="000000"/>
          <w:sz w:val="20"/>
        </w:rPr>
        <w:br/>
        <w:t xml:space="preserve">    </w:t>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96"/>
          <w:sz w:val="20"/>
        </w:rPr>
        <w:t>&lt;head&gt;</w:t>
      </w:r>
      <w:r w:rsidRPr="00DA583A">
        <w:rPr>
          <w:rFonts w:ascii="Courier New" w:hAnsi="Courier New"/>
          <w:color w:val="000000"/>
          <w:sz w:val="20"/>
        </w:rPr>
        <w:t>Bibliography</w:t>
      </w:r>
      <w:r w:rsidRPr="00DA583A">
        <w:rPr>
          <w:rFonts w:ascii="Courier New" w:hAnsi="Courier New"/>
          <w:color w:val="000096"/>
          <w:sz w:val="20"/>
        </w:rPr>
        <w:t>&lt;/head&gt;</w:t>
      </w:r>
      <w:r w:rsidRPr="00DA583A">
        <w:rPr>
          <w:rFonts w:ascii="Courier New" w:hAnsi="Courier New"/>
          <w:color w:val="000000"/>
          <w:sz w:val="20"/>
        </w:rPr>
        <w:br/>
        <w:t xml:space="preserve">    </w:t>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96"/>
          <w:sz w:val="20"/>
        </w:rPr>
        <w:t>&lt;listBibl&gt;</w:t>
      </w:r>
      <w:r w:rsidRPr="00DA583A">
        <w:rPr>
          <w:rFonts w:ascii="Courier New" w:hAnsi="Courier New"/>
          <w:color w:val="000000"/>
          <w:sz w:val="20"/>
        </w:rPr>
        <w:br/>
        <w:t xml:space="preserve">    </w:t>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96"/>
          <w:sz w:val="20"/>
        </w:rPr>
        <w:t>&lt;bibl</w:t>
      </w:r>
      <w:r w:rsidRPr="00DA583A">
        <w:rPr>
          <w:rFonts w:ascii="Courier New" w:hAnsi="Courier New"/>
          <w:color w:val="F5844C"/>
          <w:sz w:val="20"/>
        </w:rPr>
        <w:t xml:space="preserve"> xml:id</w:t>
      </w:r>
      <w:r w:rsidRPr="00DA583A">
        <w:rPr>
          <w:rFonts w:ascii="Courier New" w:hAnsi="Courier New"/>
          <w:color w:val="FF8040"/>
          <w:sz w:val="20"/>
        </w:rPr>
        <w:t>=</w:t>
      </w:r>
      <w:r w:rsidRPr="00DA583A">
        <w:rPr>
          <w:rFonts w:ascii="Courier New" w:hAnsi="Courier New"/>
          <w:color w:val="993300"/>
          <w:sz w:val="20"/>
        </w:rPr>
        <w:t>"bibItem1"</w:t>
      </w:r>
      <w:r w:rsidRPr="00DA583A">
        <w:rPr>
          <w:rFonts w:ascii="Courier New" w:hAnsi="Courier New"/>
          <w:color w:val="000096"/>
          <w:sz w:val="20"/>
        </w:rPr>
        <w:t>&gt;</w:t>
      </w:r>
      <w:r w:rsidRPr="00DA583A">
        <w:rPr>
          <w:rFonts w:ascii="Courier New" w:hAnsi="Courier New"/>
          <w:color w:val="000000"/>
          <w:sz w:val="20"/>
        </w:rPr>
        <w:br/>
        <w:t xml:space="preserve">    </w:t>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96"/>
          <w:sz w:val="20"/>
        </w:rPr>
        <w:t>&lt;editor&gt;</w:t>
      </w:r>
      <w:r w:rsidRPr="00DA583A">
        <w:rPr>
          <w:rFonts w:ascii="Courier New" w:hAnsi="Courier New"/>
          <w:color w:val="000000"/>
          <w:sz w:val="20"/>
        </w:rPr>
        <w:t>Bohannon, Paul</w:t>
      </w:r>
      <w:r w:rsidRPr="00DA583A">
        <w:rPr>
          <w:rFonts w:ascii="Courier New" w:hAnsi="Courier New"/>
          <w:color w:val="000096"/>
          <w:sz w:val="20"/>
        </w:rPr>
        <w:t>&lt;/editor&gt;</w:t>
      </w:r>
      <w:r w:rsidRPr="00DA583A">
        <w:rPr>
          <w:rFonts w:ascii="Courier New" w:hAnsi="Courier New"/>
          <w:color w:val="000000"/>
          <w:sz w:val="20"/>
        </w:rPr>
        <w:t xml:space="preserve">, and </w:t>
      </w:r>
      <w:r w:rsidRPr="00DA583A">
        <w:rPr>
          <w:rFonts w:ascii="Courier New" w:hAnsi="Courier New"/>
          <w:color w:val="000096"/>
          <w:sz w:val="20"/>
        </w:rPr>
        <w:t>&lt;editor&gt;</w:t>
      </w:r>
      <w:r w:rsidRPr="00DA583A">
        <w:rPr>
          <w:rFonts w:ascii="Courier New" w:hAnsi="Courier New"/>
          <w:color w:val="000000"/>
          <w:sz w:val="20"/>
        </w:rPr>
        <w:t>George Dalton</w:t>
      </w:r>
      <w:r w:rsidRPr="00DA583A">
        <w:rPr>
          <w:rFonts w:ascii="Courier New" w:hAnsi="Courier New"/>
          <w:color w:val="000096"/>
          <w:sz w:val="20"/>
        </w:rPr>
        <w:t>&lt;/editor&gt;</w:t>
      </w:r>
      <w:r w:rsidRPr="00DA583A">
        <w:rPr>
          <w:rFonts w:ascii="Courier New" w:hAnsi="Courier New"/>
          <w:color w:val="000000"/>
          <w:sz w:val="20"/>
        </w:rPr>
        <w:t xml:space="preserve">, eds. </w:t>
      </w:r>
      <w:r w:rsidRPr="00DA583A">
        <w:rPr>
          <w:rFonts w:ascii="Courier New" w:hAnsi="Courier New"/>
          <w:color w:val="000096"/>
          <w:sz w:val="20"/>
        </w:rPr>
        <w:t>&lt;title</w:t>
      </w:r>
      <w:r w:rsidRPr="00DA583A">
        <w:rPr>
          <w:rFonts w:ascii="Courier New" w:hAnsi="Courier New"/>
          <w:color w:val="F5844C"/>
          <w:sz w:val="20"/>
        </w:rPr>
        <w:t xml:space="preserve"> level</w:t>
      </w:r>
      <w:r w:rsidRPr="00DA583A">
        <w:rPr>
          <w:rFonts w:ascii="Courier New" w:hAnsi="Courier New"/>
          <w:color w:val="FF8040"/>
          <w:sz w:val="20"/>
        </w:rPr>
        <w:t>=</w:t>
      </w:r>
      <w:r w:rsidRPr="00DA583A">
        <w:rPr>
          <w:rFonts w:ascii="Courier New" w:hAnsi="Courier New"/>
          <w:color w:val="993300"/>
          <w:sz w:val="20"/>
        </w:rPr>
        <w:t>"m"</w:t>
      </w:r>
      <w:r w:rsidRPr="00DA583A">
        <w:rPr>
          <w:rFonts w:ascii="Courier New" w:hAnsi="Courier New"/>
          <w:color w:val="000096"/>
          <w:sz w:val="20"/>
        </w:rPr>
        <w:t>&gt;</w:t>
      </w:r>
      <w:r w:rsidRPr="00DA583A">
        <w:rPr>
          <w:rFonts w:ascii="Courier New" w:hAnsi="Courier New"/>
          <w:color w:val="000000"/>
          <w:sz w:val="20"/>
        </w:rPr>
        <w:t>Markets in Africa</w:t>
      </w:r>
      <w:r w:rsidRPr="00DA583A">
        <w:rPr>
          <w:rFonts w:ascii="Courier New" w:hAnsi="Courier New"/>
          <w:color w:val="000096"/>
          <w:sz w:val="20"/>
        </w:rPr>
        <w:t>&lt;/title&gt;</w:t>
      </w:r>
      <w:r w:rsidRPr="00DA583A">
        <w:rPr>
          <w:rFonts w:ascii="Courier New" w:hAnsi="Courier New"/>
          <w:color w:val="000000"/>
          <w:sz w:val="20"/>
        </w:rPr>
        <w:t>. [</w:t>
      </w:r>
      <w:r w:rsidRPr="00DA583A">
        <w:rPr>
          <w:rFonts w:ascii="Courier New" w:hAnsi="Courier New"/>
          <w:color w:val="000096"/>
          <w:sz w:val="20"/>
        </w:rPr>
        <w:t>&lt;pubPlace&gt;</w:t>
      </w:r>
      <w:r w:rsidRPr="00DA583A">
        <w:rPr>
          <w:rFonts w:ascii="Courier New" w:hAnsi="Courier New"/>
          <w:color w:val="000000"/>
          <w:sz w:val="20"/>
        </w:rPr>
        <w:t>Evanston, Ill.</w:t>
      </w:r>
      <w:r w:rsidRPr="00DA583A">
        <w:rPr>
          <w:rFonts w:ascii="Courier New" w:hAnsi="Courier New"/>
          <w:color w:val="000096"/>
          <w:sz w:val="20"/>
        </w:rPr>
        <w:t>&lt;/pubPlace&gt;</w:t>
      </w:r>
      <w:r w:rsidRPr="00DA583A">
        <w:rPr>
          <w:rFonts w:ascii="Courier New" w:hAnsi="Courier New"/>
          <w:color w:val="000000"/>
          <w:sz w:val="20"/>
        </w:rPr>
        <w:t xml:space="preserve">]: </w:t>
      </w:r>
      <w:r w:rsidRPr="00DA583A">
        <w:rPr>
          <w:rFonts w:ascii="Courier New" w:hAnsi="Courier New"/>
          <w:color w:val="000096"/>
          <w:sz w:val="20"/>
        </w:rPr>
        <w:t>&lt;publisher&gt;</w:t>
      </w:r>
      <w:r w:rsidRPr="00DA583A">
        <w:rPr>
          <w:rFonts w:ascii="Courier New" w:hAnsi="Courier New"/>
          <w:color w:val="000000"/>
          <w:sz w:val="20"/>
        </w:rPr>
        <w:t>Northwestern University Press</w:t>
      </w:r>
      <w:r w:rsidRPr="00DA583A">
        <w:rPr>
          <w:rFonts w:ascii="Courier New" w:hAnsi="Courier New"/>
          <w:color w:val="000096"/>
          <w:sz w:val="20"/>
        </w:rPr>
        <w:t>&lt;/publisher&gt;</w:t>
      </w:r>
      <w:r w:rsidRPr="00DA583A">
        <w:rPr>
          <w:rFonts w:ascii="Courier New" w:hAnsi="Courier New"/>
          <w:color w:val="000000"/>
          <w:sz w:val="20"/>
        </w:rPr>
        <w:t xml:space="preserve">, </w:t>
      </w:r>
      <w:r w:rsidRPr="00DA583A">
        <w:rPr>
          <w:rFonts w:ascii="Courier New" w:hAnsi="Courier New"/>
          <w:color w:val="000096"/>
          <w:sz w:val="20"/>
        </w:rPr>
        <w:t>&lt;date&gt;</w:t>
      </w:r>
      <w:r w:rsidRPr="00DA583A">
        <w:rPr>
          <w:rFonts w:ascii="Courier New" w:hAnsi="Courier New"/>
          <w:color w:val="000000"/>
          <w:sz w:val="20"/>
        </w:rPr>
        <w:t>1962</w:t>
      </w:r>
      <w:r w:rsidRPr="00DA583A">
        <w:rPr>
          <w:rFonts w:ascii="Courier New" w:hAnsi="Courier New"/>
          <w:color w:val="000096"/>
          <w:sz w:val="20"/>
        </w:rPr>
        <w:t>&lt;/date&gt;</w:t>
      </w:r>
      <w:r w:rsidRPr="00DA583A">
        <w:rPr>
          <w:rFonts w:ascii="Courier New" w:hAnsi="Courier New"/>
          <w:color w:val="000000"/>
          <w:sz w:val="20"/>
        </w:rPr>
        <w:t>.</w:t>
      </w:r>
      <w:r w:rsidRPr="00DA583A">
        <w:rPr>
          <w:rFonts w:ascii="Courier New" w:hAnsi="Courier New"/>
          <w:color w:val="000096"/>
          <w:sz w:val="20"/>
        </w:rPr>
        <w:t>&lt;/bibl&gt;</w:t>
      </w:r>
      <w:r w:rsidRPr="00DA583A">
        <w:rPr>
          <w:rFonts w:ascii="Courier New" w:hAnsi="Courier New"/>
          <w:color w:val="000000"/>
          <w:sz w:val="20"/>
        </w:rPr>
        <w:br/>
        <w:t xml:space="preserve">    </w:t>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96"/>
          <w:sz w:val="20"/>
        </w:rPr>
        <w:t>&lt;bibl</w:t>
      </w:r>
      <w:r w:rsidRPr="00DA583A">
        <w:rPr>
          <w:rFonts w:ascii="Courier New" w:hAnsi="Courier New"/>
          <w:color w:val="F5844C"/>
          <w:sz w:val="20"/>
        </w:rPr>
        <w:t xml:space="preserve"> xml:id</w:t>
      </w:r>
      <w:r w:rsidRPr="00DA583A">
        <w:rPr>
          <w:rFonts w:ascii="Courier New" w:hAnsi="Courier New"/>
          <w:color w:val="FF8040"/>
          <w:sz w:val="20"/>
        </w:rPr>
        <w:t>=</w:t>
      </w:r>
      <w:r w:rsidRPr="00DA583A">
        <w:rPr>
          <w:rFonts w:ascii="Courier New" w:hAnsi="Courier New"/>
          <w:color w:val="993300"/>
          <w:sz w:val="20"/>
        </w:rPr>
        <w:t>"bibItem111"</w:t>
      </w:r>
      <w:r w:rsidRPr="00DA583A">
        <w:rPr>
          <w:rFonts w:ascii="Courier New" w:hAnsi="Courier New"/>
          <w:color w:val="000096"/>
          <w:sz w:val="20"/>
        </w:rPr>
        <w:t>&gt;</w:t>
      </w:r>
      <w:r w:rsidRPr="00DA583A">
        <w:rPr>
          <w:rFonts w:ascii="Courier New" w:hAnsi="Courier New"/>
          <w:color w:val="000000"/>
          <w:sz w:val="20"/>
        </w:rPr>
        <w:br/>
        <w:t xml:space="preserve">    </w:t>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96"/>
          <w:sz w:val="20"/>
        </w:rPr>
        <w:t>&lt;author&gt;</w:t>
      </w:r>
      <w:r w:rsidRPr="00DA583A">
        <w:rPr>
          <w:rFonts w:ascii="Courier New" w:hAnsi="Courier New"/>
          <w:color w:val="000000"/>
          <w:sz w:val="20"/>
        </w:rPr>
        <w:t>Lockert B. Mason</w:t>
      </w:r>
      <w:r w:rsidRPr="00DA583A">
        <w:rPr>
          <w:rFonts w:ascii="Courier New" w:hAnsi="Courier New"/>
          <w:color w:val="000096"/>
          <w:sz w:val="20"/>
        </w:rPr>
        <w:t>&lt;/author&gt;</w:t>
      </w:r>
      <w:r w:rsidRPr="00DA583A">
        <w:rPr>
          <w:rFonts w:ascii="Courier New" w:hAnsi="Courier New"/>
          <w:color w:val="000000"/>
          <w:sz w:val="20"/>
        </w:rPr>
        <w:t xml:space="preserve">, </w:t>
      </w:r>
      <w:r w:rsidRPr="00DA583A">
        <w:rPr>
          <w:rFonts w:ascii="Courier New" w:hAnsi="Courier New"/>
          <w:color w:val="000096"/>
          <w:sz w:val="20"/>
        </w:rPr>
        <w:t>&lt;title</w:t>
      </w:r>
      <w:r w:rsidRPr="00DA583A">
        <w:rPr>
          <w:rFonts w:ascii="Courier New" w:hAnsi="Courier New"/>
          <w:color w:val="F5844C"/>
          <w:sz w:val="20"/>
        </w:rPr>
        <w:t xml:space="preserve"> level</w:t>
      </w:r>
      <w:r w:rsidRPr="00DA583A">
        <w:rPr>
          <w:rFonts w:ascii="Courier New" w:hAnsi="Courier New"/>
          <w:color w:val="FF8040"/>
          <w:sz w:val="20"/>
        </w:rPr>
        <w:t>=</w:t>
      </w:r>
      <w:r w:rsidRPr="00DA583A">
        <w:rPr>
          <w:rFonts w:ascii="Courier New" w:hAnsi="Courier New"/>
          <w:color w:val="993300"/>
          <w:sz w:val="20"/>
        </w:rPr>
        <w:t>"a"</w:t>
      </w:r>
      <w:r w:rsidRPr="00DA583A">
        <w:rPr>
          <w:rFonts w:ascii="Courier New" w:hAnsi="Courier New"/>
          <w:color w:val="000096"/>
          <w:sz w:val="20"/>
        </w:rPr>
        <w:t>&gt;</w:t>
      </w:r>
      <w:r w:rsidRPr="00DA583A">
        <w:rPr>
          <w:rFonts w:ascii="Courier New" w:hAnsi="Courier New"/>
          <w:color w:val="000000"/>
          <w:sz w:val="20"/>
        </w:rPr>
        <w:t>”Babies Hospital, 1920–1978”</w:t>
      </w:r>
      <w:r w:rsidRPr="00DA583A">
        <w:rPr>
          <w:rFonts w:ascii="Courier New" w:hAnsi="Courier New"/>
          <w:color w:val="000096"/>
          <w:sz w:val="20"/>
        </w:rPr>
        <w:t>&lt;/title&gt;</w:t>
      </w:r>
      <w:r w:rsidRPr="00DA583A">
        <w:rPr>
          <w:rFonts w:ascii="Courier New" w:hAnsi="Courier New"/>
          <w:color w:val="000000"/>
          <w:sz w:val="20"/>
        </w:rPr>
        <w:t xml:space="preserve">, </w:t>
      </w:r>
      <w:r w:rsidRPr="00DA583A">
        <w:rPr>
          <w:rFonts w:ascii="Courier New" w:hAnsi="Courier New"/>
          <w:color w:val="000096"/>
          <w:sz w:val="20"/>
        </w:rPr>
        <w:t>&lt;title</w:t>
      </w:r>
      <w:r w:rsidRPr="00DA583A">
        <w:rPr>
          <w:rFonts w:ascii="Courier New" w:hAnsi="Courier New"/>
          <w:color w:val="F5844C"/>
          <w:sz w:val="20"/>
        </w:rPr>
        <w:t xml:space="preserve"> level</w:t>
      </w:r>
      <w:r w:rsidRPr="00DA583A">
        <w:rPr>
          <w:rFonts w:ascii="Courier New" w:hAnsi="Courier New"/>
          <w:color w:val="FF8040"/>
          <w:sz w:val="20"/>
        </w:rPr>
        <w:t>=</w:t>
      </w:r>
      <w:r w:rsidRPr="00DA583A">
        <w:rPr>
          <w:rFonts w:ascii="Courier New" w:hAnsi="Courier New"/>
          <w:color w:val="993300"/>
          <w:sz w:val="20"/>
        </w:rPr>
        <w:t>"j"</w:t>
      </w:r>
      <w:r w:rsidRPr="00DA583A">
        <w:rPr>
          <w:rFonts w:ascii="Courier New" w:hAnsi="Courier New"/>
          <w:color w:val="000096"/>
          <w:sz w:val="20"/>
        </w:rPr>
        <w:t>&gt;</w:t>
      </w:r>
      <w:r w:rsidRPr="00DA583A">
        <w:rPr>
          <w:rFonts w:ascii="Courier New" w:hAnsi="Courier New"/>
          <w:color w:val="000000"/>
          <w:sz w:val="20"/>
        </w:rPr>
        <w:t>North Carolina Medical Journal</w:t>
      </w:r>
      <w:r w:rsidRPr="00DA583A">
        <w:rPr>
          <w:rFonts w:ascii="Courier New" w:hAnsi="Courier New"/>
          <w:color w:val="000096"/>
          <w:sz w:val="20"/>
        </w:rPr>
        <w:t>&lt;/title&gt;</w:t>
      </w:r>
      <w:r w:rsidRPr="00DA583A">
        <w:rPr>
          <w:rFonts w:ascii="Courier New" w:hAnsi="Courier New"/>
          <w:color w:val="000000"/>
          <w:sz w:val="20"/>
        </w:rPr>
        <w:t xml:space="preserve"> </w:t>
      </w:r>
      <w:r w:rsidRPr="00DA583A">
        <w:rPr>
          <w:rFonts w:ascii="Courier New" w:hAnsi="Courier New"/>
          <w:color w:val="000096"/>
          <w:sz w:val="20"/>
        </w:rPr>
        <w:t>&lt;biblScope</w:t>
      </w:r>
      <w:r w:rsidRPr="00DA583A">
        <w:rPr>
          <w:rFonts w:ascii="Courier New" w:hAnsi="Courier New"/>
          <w:color w:val="F5844C"/>
          <w:sz w:val="20"/>
        </w:rPr>
        <w:t xml:space="preserve"> type</w:t>
      </w:r>
      <w:r w:rsidRPr="00DA583A">
        <w:rPr>
          <w:rFonts w:ascii="Courier New" w:hAnsi="Courier New"/>
          <w:color w:val="FF8040"/>
          <w:sz w:val="20"/>
        </w:rPr>
        <w:t>=</w:t>
      </w:r>
      <w:r w:rsidRPr="00DA583A">
        <w:rPr>
          <w:rFonts w:ascii="Courier New" w:hAnsi="Courier New"/>
          <w:color w:val="993300"/>
          <w:sz w:val="20"/>
        </w:rPr>
        <w:t>"issue"</w:t>
      </w:r>
      <w:r w:rsidRPr="00DA583A">
        <w:rPr>
          <w:rFonts w:ascii="Courier New" w:hAnsi="Courier New"/>
          <w:color w:val="000096"/>
          <w:sz w:val="20"/>
        </w:rPr>
        <w:t>&gt;</w:t>
      </w:r>
      <w:r w:rsidRPr="00DA583A">
        <w:rPr>
          <w:rFonts w:ascii="Courier New" w:hAnsi="Courier New"/>
          <w:color w:val="000000"/>
          <w:sz w:val="20"/>
        </w:rPr>
        <w:t>45</w:t>
      </w:r>
      <w:r w:rsidRPr="00DA583A">
        <w:rPr>
          <w:rFonts w:ascii="Courier New" w:hAnsi="Courier New"/>
          <w:color w:val="000096"/>
          <w:sz w:val="20"/>
        </w:rPr>
        <w:t>&lt;/biblScope&gt;</w:t>
      </w:r>
      <w:r w:rsidRPr="00DA583A">
        <w:rPr>
          <w:rFonts w:ascii="Courier New" w:hAnsi="Courier New"/>
          <w:color w:val="000000"/>
          <w:sz w:val="20"/>
        </w:rPr>
        <w:t xml:space="preserve"> </w:t>
      </w:r>
      <w:r w:rsidRPr="00DA583A">
        <w:rPr>
          <w:rFonts w:ascii="Courier New" w:hAnsi="Courier New"/>
          <w:color w:val="000096"/>
          <w:sz w:val="20"/>
        </w:rPr>
        <w:t>&lt;date&gt;</w:t>
      </w:r>
      <w:r w:rsidRPr="00DA583A">
        <w:rPr>
          <w:rFonts w:ascii="Courier New" w:hAnsi="Courier New"/>
          <w:color w:val="000000"/>
          <w:sz w:val="20"/>
        </w:rPr>
        <w:t>January 1984</w:t>
      </w:r>
      <w:r w:rsidRPr="00DA583A">
        <w:rPr>
          <w:rFonts w:ascii="Courier New" w:hAnsi="Courier New"/>
          <w:color w:val="000096"/>
          <w:sz w:val="20"/>
        </w:rPr>
        <w:t>&lt;/date&gt;</w:t>
      </w:r>
      <w:r w:rsidRPr="00DA583A">
        <w:rPr>
          <w:rFonts w:ascii="Courier New" w:hAnsi="Courier New"/>
          <w:color w:val="000000"/>
          <w:sz w:val="20"/>
        </w:rPr>
        <w:t xml:space="preserve">): </w:t>
      </w:r>
      <w:r w:rsidRPr="00DA583A">
        <w:rPr>
          <w:rFonts w:ascii="Courier New" w:hAnsi="Courier New"/>
          <w:color w:val="000096"/>
          <w:sz w:val="20"/>
        </w:rPr>
        <w:t>&lt;biblScope</w:t>
      </w:r>
      <w:r w:rsidRPr="00DA583A">
        <w:rPr>
          <w:rFonts w:ascii="Courier New" w:hAnsi="Courier New"/>
          <w:color w:val="F5844C"/>
          <w:sz w:val="20"/>
        </w:rPr>
        <w:t xml:space="preserve"> type</w:t>
      </w:r>
      <w:r w:rsidRPr="00DA583A">
        <w:rPr>
          <w:rFonts w:ascii="Courier New" w:hAnsi="Courier New"/>
          <w:color w:val="FF8040"/>
          <w:sz w:val="20"/>
        </w:rPr>
        <w:t>=</w:t>
      </w:r>
      <w:r w:rsidRPr="00DA583A">
        <w:rPr>
          <w:rFonts w:ascii="Courier New" w:hAnsi="Courier New"/>
          <w:color w:val="993300"/>
          <w:sz w:val="20"/>
        </w:rPr>
        <w:t>"pp"</w:t>
      </w:r>
      <w:r w:rsidRPr="00DA583A">
        <w:rPr>
          <w:rFonts w:ascii="Courier New" w:hAnsi="Courier New"/>
          <w:color w:val="000096"/>
          <w:sz w:val="20"/>
        </w:rPr>
        <w:t>&gt;</w:t>
      </w:r>
      <w:r w:rsidRPr="00DA583A">
        <w:rPr>
          <w:rFonts w:ascii="Courier New" w:hAnsi="Courier New"/>
          <w:color w:val="000000"/>
          <w:sz w:val="20"/>
        </w:rPr>
        <w:t>65</w:t>
      </w:r>
      <w:r w:rsidRPr="00DA583A">
        <w:rPr>
          <w:rFonts w:ascii="Courier New" w:hAnsi="Courier New"/>
          <w:color w:val="969600"/>
          <w:sz w:val="20"/>
        </w:rPr>
        <w:t>&amp;#x2013;</w:t>
      </w:r>
      <w:r w:rsidRPr="00DA583A">
        <w:rPr>
          <w:rFonts w:ascii="Courier New" w:hAnsi="Courier New"/>
          <w:color w:val="000000"/>
          <w:sz w:val="20"/>
        </w:rPr>
        <w:t>81</w:t>
      </w:r>
      <w:r w:rsidRPr="00DA583A">
        <w:rPr>
          <w:rFonts w:ascii="Courier New" w:hAnsi="Courier New"/>
          <w:color w:val="000096"/>
          <w:sz w:val="20"/>
        </w:rPr>
        <w:t>&lt;/biblScope&gt;</w:t>
      </w:r>
      <w:r w:rsidRPr="00DA583A">
        <w:rPr>
          <w:rFonts w:ascii="Courier New" w:hAnsi="Courier New"/>
          <w:color w:val="000000"/>
          <w:sz w:val="20"/>
        </w:rPr>
        <w:t>.</w:t>
      </w:r>
      <w:r w:rsidRPr="00DA583A">
        <w:rPr>
          <w:rFonts w:ascii="Courier New" w:hAnsi="Courier New"/>
          <w:color w:val="000000"/>
          <w:sz w:val="20"/>
        </w:rPr>
        <w:br/>
        <w:t xml:space="preserve">    </w:t>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96"/>
          <w:sz w:val="20"/>
        </w:rPr>
        <w:t>&lt;/bibl&gt;</w:t>
      </w:r>
      <w:r w:rsidRPr="00DA583A">
        <w:rPr>
          <w:rFonts w:ascii="Courier New" w:hAnsi="Courier New"/>
          <w:color w:val="000000"/>
          <w:sz w:val="20"/>
        </w:rPr>
        <w:br/>
        <w:t xml:space="preserve">    </w:t>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96"/>
          <w:sz w:val="20"/>
        </w:rPr>
        <w:t>&lt;/listBibl&gt;</w:t>
      </w:r>
    </w:p>
    <w:p w:rsidR="001E0305" w:rsidRDefault="001E0305" w:rsidP="001E0305">
      <w:pPr>
        <w:rPr>
          <w:rFonts w:ascii="Courier New" w:hAnsi="Courier New"/>
          <w:color w:val="000000"/>
          <w:sz w:val="20"/>
          <w:szCs w:val="20"/>
        </w:rPr>
      </w:pPr>
    </w:p>
    <w:p w:rsidR="001E0305" w:rsidRDefault="001E0305" w:rsidP="001E0305">
      <w:pPr>
        <w:pStyle w:val="Heading2"/>
      </w:pPr>
      <w:bookmarkStart w:id="168" w:name="_Toc77151941"/>
      <w:bookmarkStart w:id="169" w:name="_Toc138309449"/>
      <w:bookmarkStart w:id="170" w:name="_Toc170444961"/>
      <w:r>
        <w:t>&lt;div&gt; Index</w:t>
      </w:r>
      <w:bookmarkEnd w:id="168"/>
      <w:bookmarkEnd w:id="169"/>
      <w:bookmarkEnd w:id="170"/>
    </w:p>
    <w:p w:rsidR="001E0305" w:rsidRDefault="001E0305" w:rsidP="001E0305">
      <w:pPr>
        <w:pStyle w:val="BodyText"/>
      </w:pPr>
      <w:r>
        <w:t xml:space="preserve">The index will consist of a primary &lt;list&gt; element, with each entry encoded using the &lt;item&gt; element. All index entries will have unique IDs, to facilitate linking, especially when one entry refers to another. </w:t>
      </w:r>
    </w:p>
    <w:p w:rsidR="001E0305" w:rsidRDefault="001E0305" w:rsidP="001E0305">
      <w:pPr>
        <w:pStyle w:val="BodyText"/>
      </w:pPr>
      <w:r>
        <w:t xml:space="preserve">Sub-entries will be in an additional &lt;list&gt; element within the initial &lt;item&gt;, as will further levels. </w:t>
      </w:r>
    </w:p>
    <w:p w:rsidR="001E0305" w:rsidRDefault="001E0305" w:rsidP="001E0305">
      <w:pPr>
        <w:pStyle w:val="BodyText"/>
      </w:pPr>
      <w:r>
        <w:t>Page references will be tagged with &lt;ref&gt;, as will “see also” references to other index entries.</w:t>
      </w:r>
    </w:p>
    <w:p w:rsidR="001E0305" w:rsidRDefault="001E0305" w:rsidP="001E0305">
      <w:pPr>
        <w:pStyle w:val="Heading3"/>
      </w:pPr>
      <w:bookmarkStart w:id="171" w:name="_Toc77151942"/>
      <w:bookmarkStart w:id="172" w:name="_Toc138309450"/>
      <w:bookmarkStart w:id="173" w:name="_Toc170444962"/>
      <w:r>
        <w:t>&lt;div&gt; Example: Index</w:t>
      </w:r>
      <w:bookmarkEnd w:id="172"/>
      <w:bookmarkEnd w:id="173"/>
      <w:r>
        <w:t xml:space="preserve"> </w:t>
      </w:r>
      <w:bookmarkEnd w:id="171"/>
    </w:p>
    <w:p w:rsidR="001E0305" w:rsidRPr="00DA583A" w:rsidRDefault="001E0305" w:rsidP="001E0305">
      <w:pPr>
        <w:rPr>
          <w:rFonts w:ascii="Courier New" w:hAnsi="Courier New"/>
          <w:color w:val="000000"/>
          <w:sz w:val="20"/>
          <w:szCs w:val="20"/>
        </w:rPr>
      </w:pPr>
      <w:r w:rsidRPr="00DA583A">
        <w:rPr>
          <w:rFonts w:ascii="Courier New" w:hAnsi="Courier New"/>
          <w:color w:val="000096"/>
          <w:sz w:val="20"/>
        </w:rPr>
        <w:t>&lt;div</w:t>
      </w:r>
      <w:r w:rsidRPr="00DA583A">
        <w:rPr>
          <w:rFonts w:ascii="Courier New" w:hAnsi="Courier New"/>
          <w:color w:val="F5844C"/>
          <w:sz w:val="20"/>
        </w:rPr>
        <w:t xml:space="preserve"> type</w:t>
      </w:r>
      <w:r w:rsidRPr="00DA583A">
        <w:rPr>
          <w:rFonts w:ascii="Courier New" w:hAnsi="Courier New"/>
          <w:color w:val="FF8040"/>
          <w:sz w:val="20"/>
        </w:rPr>
        <w:t>=</w:t>
      </w:r>
      <w:r w:rsidRPr="00DA583A">
        <w:rPr>
          <w:rFonts w:ascii="Courier New" w:hAnsi="Courier New"/>
          <w:color w:val="993300"/>
          <w:sz w:val="20"/>
        </w:rPr>
        <w:t>"index"</w:t>
      </w:r>
      <w:r w:rsidRPr="00DA583A">
        <w:rPr>
          <w:rFonts w:ascii="Courier New" w:hAnsi="Courier New"/>
          <w:color w:val="F5844C"/>
          <w:sz w:val="20"/>
        </w:rPr>
        <w:t xml:space="preserve"> xml:id</w:t>
      </w:r>
      <w:r w:rsidRPr="00DA583A">
        <w:rPr>
          <w:rFonts w:ascii="Courier New" w:hAnsi="Courier New"/>
          <w:color w:val="FF8040"/>
          <w:sz w:val="20"/>
        </w:rPr>
        <w:t>=</w:t>
      </w:r>
      <w:r w:rsidRPr="00DA583A">
        <w:rPr>
          <w:rFonts w:ascii="Courier New" w:hAnsi="Courier New"/>
          <w:color w:val="993300"/>
          <w:sz w:val="20"/>
        </w:rPr>
        <w:t>"index"</w:t>
      </w:r>
      <w:r w:rsidRPr="00DA583A">
        <w:rPr>
          <w:rFonts w:ascii="Courier New" w:hAnsi="Courier New"/>
          <w:color w:val="000096"/>
          <w:sz w:val="20"/>
        </w:rPr>
        <w:t>&gt;</w:t>
      </w:r>
      <w:r w:rsidRPr="00DA583A">
        <w:rPr>
          <w:rFonts w:ascii="Courier New" w:hAnsi="Courier New"/>
          <w:color w:val="000000"/>
          <w:sz w:val="20"/>
        </w:rPr>
        <w:br/>
        <w:t xml:space="preserve">    </w:t>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96"/>
          <w:sz w:val="20"/>
        </w:rPr>
        <w:t>&lt;pb</w:t>
      </w:r>
      <w:r w:rsidRPr="00DA583A">
        <w:rPr>
          <w:rFonts w:ascii="Courier New" w:hAnsi="Courier New"/>
          <w:color w:val="F5844C"/>
          <w:sz w:val="20"/>
        </w:rPr>
        <w:t xml:space="preserve"> xml:id</w:t>
      </w:r>
      <w:r w:rsidRPr="00DA583A">
        <w:rPr>
          <w:rFonts w:ascii="Courier New" w:hAnsi="Courier New"/>
          <w:color w:val="FF8040"/>
          <w:sz w:val="20"/>
        </w:rPr>
        <w:t>=</w:t>
      </w:r>
      <w:r w:rsidRPr="00DA583A">
        <w:rPr>
          <w:rFonts w:ascii="Courier New" w:hAnsi="Courier New"/>
          <w:color w:val="993300"/>
          <w:sz w:val="20"/>
        </w:rPr>
        <w:t>"pg292"</w:t>
      </w:r>
      <w:r w:rsidRPr="00DA583A">
        <w:rPr>
          <w:rFonts w:ascii="Courier New" w:hAnsi="Courier New"/>
          <w:color w:val="F5844C"/>
          <w:sz w:val="20"/>
        </w:rPr>
        <w:t xml:space="preserve"> n</w:t>
      </w:r>
      <w:r w:rsidRPr="00DA583A">
        <w:rPr>
          <w:rFonts w:ascii="Courier New" w:hAnsi="Courier New"/>
          <w:color w:val="FF8040"/>
          <w:sz w:val="20"/>
        </w:rPr>
        <w:t>=</w:t>
      </w:r>
      <w:r w:rsidRPr="00DA583A">
        <w:rPr>
          <w:rFonts w:ascii="Courier New" w:hAnsi="Courier New"/>
          <w:color w:val="993300"/>
          <w:sz w:val="20"/>
        </w:rPr>
        <w:t>"292"</w:t>
      </w:r>
      <w:r w:rsidRPr="00DA583A">
        <w:rPr>
          <w:rFonts w:ascii="Courier New" w:hAnsi="Courier New"/>
          <w:color w:val="000096"/>
          <w:sz w:val="20"/>
        </w:rPr>
        <w:t>/&gt;</w:t>
      </w:r>
      <w:r w:rsidRPr="00DA583A">
        <w:rPr>
          <w:rFonts w:ascii="Courier New" w:hAnsi="Courier New"/>
          <w:color w:val="000000"/>
          <w:sz w:val="20"/>
        </w:rPr>
        <w:br/>
        <w:t xml:space="preserve">    </w:t>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96"/>
          <w:sz w:val="20"/>
        </w:rPr>
        <w:t>&lt;head&gt;</w:t>
      </w:r>
      <w:r w:rsidRPr="00DA583A">
        <w:rPr>
          <w:rFonts w:ascii="Courier New" w:hAnsi="Courier New"/>
          <w:color w:val="000000"/>
          <w:sz w:val="20"/>
        </w:rPr>
        <w:t>Index</w:t>
      </w:r>
      <w:r w:rsidRPr="00DA583A">
        <w:rPr>
          <w:rFonts w:ascii="Courier New" w:hAnsi="Courier New"/>
          <w:color w:val="000096"/>
          <w:sz w:val="20"/>
        </w:rPr>
        <w:t>&lt;/head&gt;</w:t>
      </w:r>
      <w:r w:rsidRPr="00DA583A">
        <w:rPr>
          <w:rFonts w:ascii="Courier New" w:hAnsi="Courier New"/>
          <w:color w:val="000000"/>
          <w:sz w:val="20"/>
        </w:rPr>
        <w:br/>
        <w:t xml:space="preserve">    </w:t>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96"/>
          <w:sz w:val="20"/>
        </w:rPr>
        <w:t>&lt;list&gt;</w:t>
      </w:r>
      <w:r w:rsidRPr="00DA583A">
        <w:rPr>
          <w:rFonts w:ascii="Courier New" w:hAnsi="Courier New"/>
          <w:color w:val="000000"/>
          <w:sz w:val="20"/>
        </w:rPr>
        <w:br/>
        <w:t xml:space="preserve">    </w:t>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96"/>
          <w:sz w:val="20"/>
        </w:rPr>
        <w:t>&lt;item</w:t>
      </w:r>
      <w:r w:rsidRPr="00DA583A">
        <w:rPr>
          <w:rFonts w:ascii="Courier New" w:hAnsi="Courier New"/>
          <w:color w:val="F5844C"/>
          <w:sz w:val="20"/>
        </w:rPr>
        <w:t xml:space="preserve"> xml:id</w:t>
      </w:r>
      <w:r w:rsidRPr="00DA583A">
        <w:rPr>
          <w:rFonts w:ascii="Courier New" w:hAnsi="Courier New"/>
          <w:color w:val="FF8040"/>
          <w:sz w:val="20"/>
        </w:rPr>
        <w:t>=</w:t>
      </w:r>
      <w:r w:rsidRPr="00DA583A">
        <w:rPr>
          <w:rFonts w:ascii="Courier New" w:hAnsi="Courier New"/>
          <w:color w:val="993300"/>
          <w:sz w:val="20"/>
        </w:rPr>
        <w:t>"indexItem1"</w:t>
      </w:r>
      <w:r w:rsidRPr="00DA583A">
        <w:rPr>
          <w:rFonts w:ascii="Courier New" w:hAnsi="Courier New"/>
          <w:color w:val="000096"/>
          <w:sz w:val="20"/>
        </w:rPr>
        <w:t>&gt;</w:t>
      </w:r>
      <w:r w:rsidRPr="00DA583A">
        <w:rPr>
          <w:rFonts w:ascii="Courier New" w:hAnsi="Courier New"/>
          <w:color w:val="000000"/>
          <w:sz w:val="20"/>
        </w:rPr>
        <w:t xml:space="preserve">Abolition, </w:t>
      </w:r>
      <w:r w:rsidRPr="00DA583A">
        <w:rPr>
          <w:rFonts w:ascii="Courier New" w:hAnsi="Courier New"/>
          <w:color w:val="000096"/>
          <w:sz w:val="20"/>
        </w:rPr>
        <w:t>&lt;ref</w:t>
      </w:r>
      <w:r w:rsidRPr="00DA583A">
        <w:rPr>
          <w:rFonts w:ascii="Courier New" w:hAnsi="Courier New"/>
          <w:color w:val="000000"/>
          <w:sz w:val="20"/>
        </w:rPr>
        <w:t xml:space="preserve"> </w:t>
      </w:r>
      <w:r w:rsidRPr="00DA583A">
        <w:rPr>
          <w:rFonts w:ascii="Courier New" w:hAnsi="Courier New"/>
          <w:color w:val="F5844C"/>
          <w:sz w:val="20"/>
        </w:rPr>
        <w:t>target</w:t>
      </w:r>
      <w:r w:rsidRPr="00DA583A">
        <w:rPr>
          <w:rFonts w:ascii="Courier New" w:hAnsi="Courier New"/>
          <w:color w:val="FF8040"/>
          <w:sz w:val="20"/>
        </w:rPr>
        <w:t>=</w:t>
      </w:r>
      <w:r w:rsidRPr="00DA583A">
        <w:rPr>
          <w:rFonts w:ascii="Courier New" w:hAnsi="Courier New"/>
          <w:color w:val="993300"/>
          <w:sz w:val="20"/>
        </w:rPr>
        <w:t>"#pg44"</w:t>
      </w:r>
      <w:r w:rsidRPr="00DA583A">
        <w:rPr>
          <w:rFonts w:ascii="Courier New" w:hAnsi="Courier New"/>
          <w:color w:val="F5844C"/>
          <w:sz w:val="20"/>
        </w:rPr>
        <w:t xml:space="preserve"> type</w:t>
      </w:r>
      <w:r w:rsidRPr="00DA583A">
        <w:rPr>
          <w:rFonts w:ascii="Courier New" w:hAnsi="Courier New"/>
          <w:color w:val="FF8040"/>
          <w:sz w:val="20"/>
        </w:rPr>
        <w:t>=</w:t>
      </w:r>
      <w:r w:rsidRPr="00DA583A">
        <w:rPr>
          <w:rFonts w:ascii="Courier New" w:hAnsi="Courier New"/>
          <w:color w:val="993300"/>
          <w:sz w:val="20"/>
        </w:rPr>
        <w:t>"pageref"</w:t>
      </w:r>
      <w:r w:rsidRPr="00DA583A">
        <w:rPr>
          <w:rFonts w:ascii="Courier New" w:hAnsi="Courier New"/>
          <w:color w:val="000096"/>
          <w:sz w:val="20"/>
        </w:rPr>
        <w:t>&gt;</w:t>
      </w:r>
      <w:r w:rsidRPr="00DA583A">
        <w:rPr>
          <w:rFonts w:ascii="Courier New" w:hAnsi="Courier New"/>
          <w:color w:val="000000"/>
          <w:sz w:val="20"/>
        </w:rPr>
        <w:t>44</w:t>
      </w:r>
      <w:r w:rsidRPr="00DA583A">
        <w:rPr>
          <w:rFonts w:ascii="Courier New" w:hAnsi="Courier New"/>
          <w:color w:val="000096"/>
          <w:sz w:val="20"/>
        </w:rPr>
        <w:t>&lt;/ref&gt;</w:t>
      </w:r>
      <w:r w:rsidRPr="00DA583A">
        <w:rPr>
          <w:rFonts w:ascii="Courier New" w:hAnsi="Courier New"/>
          <w:color w:val="000000"/>
          <w:sz w:val="20"/>
        </w:rPr>
        <w:t xml:space="preserve">, </w:t>
      </w:r>
      <w:r w:rsidRPr="00DA583A">
        <w:rPr>
          <w:rFonts w:ascii="Courier New" w:hAnsi="Courier New"/>
          <w:color w:val="000096"/>
          <w:sz w:val="20"/>
        </w:rPr>
        <w:t>&lt;ref</w:t>
      </w:r>
      <w:r w:rsidRPr="00DA583A">
        <w:rPr>
          <w:rFonts w:ascii="Courier New" w:hAnsi="Courier New"/>
          <w:color w:val="F5844C"/>
          <w:sz w:val="20"/>
        </w:rPr>
        <w:tab/>
        <w:t>target</w:t>
      </w:r>
      <w:r w:rsidRPr="00DA583A">
        <w:rPr>
          <w:rFonts w:ascii="Courier New" w:hAnsi="Courier New"/>
          <w:color w:val="FF8040"/>
          <w:sz w:val="20"/>
        </w:rPr>
        <w:t>=</w:t>
      </w:r>
      <w:r w:rsidRPr="00DA583A">
        <w:rPr>
          <w:rFonts w:ascii="Courier New" w:hAnsi="Courier New"/>
          <w:color w:val="993300"/>
          <w:sz w:val="20"/>
        </w:rPr>
        <w:t>"#pg47"</w:t>
      </w:r>
      <w:r w:rsidRPr="00DA583A">
        <w:rPr>
          <w:rFonts w:ascii="Courier New" w:hAnsi="Courier New"/>
          <w:color w:val="F5844C"/>
          <w:sz w:val="20"/>
        </w:rPr>
        <w:t xml:space="preserve"> type</w:t>
      </w:r>
      <w:r w:rsidRPr="00DA583A">
        <w:rPr>
          <w:rFonts w:ascii="Courier New" w:hAnsi="Courier New"/>
          <w:color w:val="FF8040"/>
          <w:sz w:val="20"/>
        </w:rPr>
        <w:t>=</w:t>
      </w:r>
      <w:r w:rsidRPr="00DA583A">
        <w:rPr>
          <w:rFonts w:ascii="Courier New" w:hAnsi="Courier New"/>
          <w:color w:val="993300"/>
          <w:sz w:val="20"/>
        </w:rPr>
        <w:t>"pageref"</w:t>
      </w:r>
      <w:r w:rsidRPr="00DA583A">
        <w:rPr>
          <w:rFonts w:ascii="Courier New" w:hAnsi="Courier New"/>
          <w:color w:val="000096"/>
          <w:sz w:val="20"/>
        </w:rPr>
        <w:t>&gt;</w:t>
      </w:r>
      <w:r w:rsidRPr="00DA583A">
        <w:rPr>
          <w:rFonts w:ascii="Courier New" w:hAnsi="Courier New"/>
          <w:color w:val="000000"/>
          <w:sz w:val="20"/>
        </w:rPr>
        <w:t>47</w:t>
      </w:r>
      <w:r w:rsidRPr="00DA583A">
        <w:rPr>
          <w:rFonts w:ascii="Courier New" w:hAnsi="Courier New"/>
          <w:color w:val="000096"/>
          <w:sz w:val="20"/>
        </w:rPr>
        <w:t>&lt;/ref&gt;</w:t>
      </w:r>
      <w:r w:rsidRPr="00DA583A">
        <w:rPr>
          <w:rFonts w:ascii="Courier New" w:hAnsi="Courier New"/>
          <w:color w:val="000000"/>
          <w:sz w:val="20"/>
        </w:rPr>
        <w:t xml:space="preserve">, </w:t>
      </w:r>
      <w:r w:rsidRPr="00DA583A">
        <w:rPr>
          <w:rFonts w:ascii="Courier New" w:hAnsi="Courier New"/>
          <w:color w:val="000096"/>
          <w:sz w:val="20"/>
        </w:rPr>
        <w:t xml:space="preserve">&lt;ref </w:t>
      </w:r>
      <w:r w:rsidRPr="00DA583A">
        <w:rPr>
          <w:rFonts w:ascii="Courier New" w:hAnsi="Courier New"/>
          <w:color w:val="F5844C"/>
          <w:sz w:val="20"/>
        </w:rPr>
        <w:t>target</w:t>
      </w:r>
      <w:r w:rsidRPr="00DA583A">
        <w:rPr>
          <w:rFonts w:ascii="Courier New" w:hAnsi="Courier New"/>
          <w:color w:val="FF8040"/>
          <w:sz w:val="20"/>
        </w:rPr>
        <w:t>=</w:t>
      </w:r>
      <w:r w:rsidRPr="00DA583A">
        <w:rPr>
          <w:rFonts w:ascii="Courier New" w:hAnsi="Courier New"/>
          <w:color w:val="993300"/>
          <w:sz w:val="20"/>
        </w:rPr>
        <w:t>"#pg48"</w:t>
      </w:r>
      <w:r w:rsidRPr="00DA583A">
        <w:rPr>
          <w:rFonts w:ascii="Courier New" w:hAnsi="Courier New"/>
          <w:color w:val="F5844C"/>
          <w:sz w:val="20"/>
        </w:rPr>
        <w:t xml:space="preserve"> type</w:t>
      </w:r>
      <w:r w:rsidRPr="00DA583A">
        <w:rPr>
          <w:rFonts w:ascii="Courier New" w:hAnsi="Courier New"/>
          <w:color w:val="FF8040"/>
          <w:sz w:val="20"/>
        </w:rPr>
        <w:t>=</w:t>
      </w:r>
      <w:r w:rsidRPr="00DA583A">
        <w:rPr>
          <w:rFonts w:ascii="Courier New" w:hAnsi="Courier New"/>
          <w:color w:val="993300"/>
          <w:sz w:val="20"/>
        </w:rPr>
        <w:t>"pageref"</w:t>
      </w:r>
      <w:r w:rsidRPr="00DA583A">
        <w:rPr>
          <w:rFonts w:ascii="Courier New" w:hAnsi="Courier New"/>
          <w:color w:val="000096"/>
          <w:sz w:val="20"/>
        </w:rPr>
        <w:t>&gt;</w:t>
      </w:r>
      <w:r w:rsidRPr="00DA583A">
        <w:rPr>
          <w:rFonts w:ascii="Courier New" w:hAnsi="Courier New"/>
          <w:color w:val="000000"/>
          <w:sz w:val="20"/>
        </w:rPr>
        <w:t>48</w:t>
      </w:r>
      <w:r w:rsidRPr="00DA583A">
        <w:rPr>
          <w:rFonts w:ascii="Courier New" w:hAnsi="Courier New"/>
          <w:color w:val="000096"/>
          <w:sz w:val="20"/>
        </w:rPr>
        <w:t>&lt;/ref&gt;</w:t>
      </w:r>
      <w:r w:rsidRPr="00DA583A">
        <w:rPr>
          <w:rFonts w:ascii="Courier New" w:hAnsi="Courier New"/>
          <w:color w:val="000000"/>
          <w:sz w:val="20"/>
        </w:rPr>
        <w:t>;</w:t>
      </w:r>
      <w:r w:rsidRPr="00DA583A">
        <w:rPr>
          <w:rFonts w:ascii="Courier New" w:hAnsi="Courier New"/>
          <w:color w:val="000000"/>
          <w:sz w:val="20"/>
        </w:rPr>
        <w:br/>
        <w:t xml:space="preserve">    </w:t>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96"/>
          <w:sz w:val="20"/>
        </w:rPr>
        <w:t>&lt;list&gt;</w:t>
      </w:r>
      <w:r w:rsidRPr="00DA583A">
        <w:rPr>
          <w:rFonts w:ascii="Courier New" w:hAnsi="Courier New"/>
          <w:color w:val="000000"/>
          <w:sz w:val="20"/>
        </w:rPr>
        <w:br/>
        <w:t xml:space="preserve">    </w:t>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96"/>
          <w:sz w:val="20"/>
        </w:rPr>
        <w:t>&lt;item</w:t>
      </w:r>
      <w:r w:rsidRPr="00DA583A">
        <w:rPr>
          <w:rFonts w:ascii="Courier New" w:hAnsi="Courier New"/>
          <w:color w:val="F5844C"/>
          <w:sz w:val="20"/>
        </w:rPr>
        <w:t xml:space="preserve"> xml:id</w:t>
      </w:r>
      <w:r w:rsidRPr="00DA583A">
        <w:rPr>
          <w:rFonts w:ascii="Courier New" w:hAnsi="Courier New"/>
          <w:color w:val="FF8040"/>
          <w:sz w:val="20"/>
        </w:rPr>
        <w:t>=</w:t>
      </w:r>
      <w:r w:rsidRPr="00DA583A">
        <w:rPr>
          <w:rFonts w:ascii="Courier New" w:hAnsi="Courier New"/>
          <w:color w:val="993300"/>
          <w:sz w:val="20"/>
        </w:rPr>
        <w:t>"indexItem2"</w:t>
      </w:r>
      <w:r w:rsidRPr="00DA583A">
        <w:rPr>
          <w:rFonts w:ascii="Courier New" w:hAnsi="Courier New"/>
          <w:color w:val="000096"/>
          <w:sz w:val="20"/>
        </w:rPr>
        <w:t>&gt;</w:t>
      </w:r>
      <w:r w:rsidRPr="00DA583A">
        <w:rPr>
          <w:rFonts w:ascii="Courier New" w:hAnsi="Courier New"/>
          <w:color w:val="000000"/>
          <w:sz w:val="20"/>
        </w:rPr>
        <w:t xml:space="preserve">and Northern whites, </w:t>
      </w:r>
      <w:r w:rsidRPr="00DA583A">
        <w:rPr>
          <w:rFonts w:ascii="Courier New" w:hAnsi="Courier New"/>
          <w:color w:val="000096"/>
          <w:sz w:val="20"/>
        </w:rPr>
        <w:t>&lt;ref</w:t>
      </w:r>
      <w:r w:rsidRPr="00DA583A">
        <w:rPr>
          <w:rFonts w:ascii="Courier New" w:hAnsi="Courier New"/>
          <w:color w:val="F5844C"/>
          <w:sz w:val="20"/>
        </w:rPr>
        <w:t xml:space="preserve"> target</w:t>
      </w:r>
      <w:r w:rsidRPr="00DA583A">
        <w:rPr>
          <w:rFonts w:ascii="Courier New" w:hAnsi="Courier New"/>
          <w:color w:val="FF8040"/>
          <w:sz w:val="20"/>
        </w:rPr>
        <w:t>=</w:t>
      </w:r>
      <w:r w:rsidRPr="00DA583A">
        <w:rPr>
          <w:rFonts w:ascii="Courier New" w:hAnsi="Courier New"/>
          <w:color w:val="993300"/>
          <w:sz w:val="20"/>
        </w:rPr>
        <w:t>"#pg45"</w:t>
      </w:r>
      <w:r w:rsidRPr="00DA583A">
        <w:rPr>
          <w:rFonts w:ascii="Courier New" w:hAnsi="Courier New"/>
          <w:color w:val="F5844C"/>
          <w:sz w:val="20"/>
        </w:rPr>
        <w:t xml:space="preserve"> type</w:t>
      </w:r>
      <w:r w:rsidRPr="00DA583A">
        <w:rPr>
          <w:rFonts w:ascii="Courier New" w:hAnsi="Courier New"/>
          <w:color w:val="FF8040"/>
          <w:sz w:val="20"/>
        </w:rPr>
        <w:t>=</w:t>
      </w:r>
      <w:r w:rsidRPr="00DA583A">
        <w:rPr>
          <w:rFonts w:ascii="Courier New" w:hAnsi="Courier New"/>
          <w:color w:val="993300"/>
          <w:sz w:val="20"/>
        </w:rPr>
        <w:t>"pageref"</w:t>
      </w:r>
      <w:r w:rsidRPr="00DA583A">
        <w:rPr>
          <w:rFonts w:ascii="Courier New" w:hAnsi="Courier New"/>
          <w:color w:val="000096"/>
          <w:sz w:val="20"/>
        </w:rPr>
        <w:t>&gt;</w:t>
      </w:r>
      <w:r w:rsidRPr="00DA583A">
        <w:rPr>
          <w:rFonts w:ascii="Courier New" w:hAnsi="Courier New"/>
          <w:color w:val="000000"/>
          <w:sz w:val="20"/>
        </w:rPr>
        <w:t>45</w:t>
      </w:r>
      <w:r w:rsidRPr="00DA583A">
        <w:rPr>
          <w:rFonts w:ascii="Courier New" w:hAnsi="Courier New"/>
          <w:color w:val="000096"/>
          <w:sz w:val="20"/>
        </w:rPr>
        <w:t>&lt;/ref&gt;</w:t>
      </w:r>
      <w:r w:rsidRPr="00DA583A">
        <w:rPr>
          <w:rFonts w:ascii="Courier New" w:hAnsi="Courier New"/>
          <w:color w:val="000000"/>
          <w:sz w:val="20"/>
        </w:rPr>
        <w:t xml:space="preserve">, </w:t>
      </w:r>
      <w:r w:rsidRPr="00DA583A">
        <w:rPr>
          <w:rFonts w:ascii="Courier New" w:hAnsi="Courier New"/>
          <w:color w:val="000096"/>
          <w:sz w:val="20"/>
        </w:rPr>
        <w:t>&lt;ref</w:t>
      </w:r>
      <w:r w:rsidRPr="00DA583A">
        <w:rPr>
          <w:rFonts w:ascii="Courier New" w:hAnsi="Courier New"/>
          <w:color w:val="F5844C"/>
          <w:sz w:val="20"/>
        </w:rPr>
        <w:t xml:space="preserve"> target</w:t>
      </w:r>
      <w:r w:rsidRPr="00DA583A">
        <w:rPr>
          <w:rFonts w:ascii="Courier New" w:hAnsi="Courier New"/>
          <w:color w:val="FF8040"/>
          <w:sz w:val="20"/>
        </w:rPr>
        <w:t>=</w:t>
      </w:r>
      <w:r w:rsidRPr="00DA583A">
        <w:rPr>
          <w:rFonts w:ascii="Courier New" w:hAnsi="Courier New"/>
          <w:color w:val="993300"/>
          <w:sz w:val="20"/>
        </w:rPr>
        <w:t>"#pg100"</w:t>
      </w:r>
      <w:r w:rsidRPr="00DA583A">
        <w:rPr>
          <w:rFonts w:ascii="Courier New" w:hAnsi="Courier New"/>
          <w:color w:val="F5844C"/>
          <w:sz w:val="20"/>
        </w:rPr>
        <w:t xml:space="preserve"> type</w:t>
      </w:r>
      <w:r w:rsidRPr="00DA583A">
        <w:rPr>
          <w:rFonts w:ascii="Courier New" w:hAnsi="Courier New"/>
          <w:color w:val="FF8040"/>
          <w:sz w:val="20"/>
        </w:rPr>
        <w:t>=</w:t>
      </w:r>
      <w:r w:rsidRPr="00DA583A">
        <w:rPr>
          <w:rFonts w:ascii="Courier New" w:hAnsi="Courier New"/>
          <w:color w:val="993300"/>
          <w:sz w:val="20"/>
        </w:rPr>
        <w:t>"pageref"</w:t>
      </w:r>
      <w:r w:rsidRPr="00DA583A">
        <w:rPr>
          <w:rFonts w:ascii="Courier New" w:hAnsi="Courier New"/>
          <w:color w:val="000096"/>
          <w:sz w:val="20"/>
        </w:rPr>
        <w:t>&gt;</w:t>
      </w:r>
      <w:r w:rsidRPr="00DA583A">
        <w:rPr>
          <w:rFonts w:ascii="Courier New" w:hAnsi="Courier New"/>
          <w:color w:val="000000"/>
          <w:sz w:val="20"/>
        </w:rPr>
        <w:t>100</w:t>
      </w:r>
      <w:r w:rsidRPr="00DA583A">
        <w:rPr>
          <w:rFonts w:ascii="Courier New" w:hAnsi="Courier New"/>
          <w:color w:val="000096"/>
          <w:sz w:val="20"/>
        </w:rPr>
        <w:t>&lt;/ref&gt;</w:t>
      </w:r>
      <w:r w:rsidRPr="00DA583A">
        <w:rPr>
          <w:rFonts w:ascii="Courier New" w:hAnsi="Courier New"/>
          <w:color w:val="000000"/>
          <w:sz w:val="20"/>
        </w:rPr>
        <w:t xml:space="preserve">, </w:t>
      </w:r>
      <w:r w:rsidRPr="00DA583A">
        <w:rPr>
          <w:rFonts w:ascii="Courier New" w:hAnsi="Courier New"/>
          <w:color w:val="000096"/>
          <w:sz w:val="20"/>
        </w:rPr>
        <w:t>&lt;ref</w:t>
      </w:r>
      <w:r w:rsidRPr="00DA583A">
        <w:rPr>
          <w:rFonts w:ascii="Courier New" w:hAnsi="Courier New"/>
          <w:color w:val="F5844C"/>
          <w:sz w:val="20"/>
        </w:rPr>
        <w:t xml:space="preserve"> target</w:t>
      </w:r>
      <w:r w:rsidRPr="00DA583A">
        <w:rPr>
          <w:rFonts w:ascii="Courier New" w:hAnsi="Courier New"/>
          <w:color w:val="FF8040"/>
          <w:sz w:val="20"/>
        </w:rPr>
        <w:t>=</w:t>
      </w:r>
      <w:r w:rsidRPr="00DA583A">
        <w:rPr>
          <w:rFonts w:ascii="Courier New" w:hAnsi="Courier New"/>
          <w:color w:val="993300"/>
          <w:sz w:val="20"/>
        </w:rPr>
        <w:t>"#pg102"</w:t>
      </w:r>
      <w:r w:rsidRPr="00DA583A">
        <w:rPr>
          <w:rFonts w:ascii="Courier New" w:hAnsi="Courier New"/>
          <w:color w:val="F5844C"/>
          <w:sz w:val="20"/>
        </w:rPr>
        <w:t xml:space="preserve"> type</w:t>
      </w:r>
      <w:r w:rsidRPr="00DA583A">
        <w:rPr>
          <w:rFonts w:ascii="Courier New" w:hAnsi="Courier New"/>
          <w:color w:val="FF8040"/>
          <w:sz w:val="20"/>
        </w:rPr>
        <w:t>=</w:t>
      </w:r>
      <w:r w:rsidRPr="00DA583A">
        <w:rPr>
          <w:rFonts w:ascii="Courier New" w:hAnsi="Courier New"/>
          <w:color w:val="993300"/>
          <w:sz w:val="20"/>
        </w:rPr>
        <w:t>"pageref"</w:t>
      </w:r>
      <w:r w:rsidRPr="00DA583A">
        <w:rPr>
          <w:rFonts w:ascii="Courier New" w:hAnsi="Courier New"/>
          <w:color w:val="000096"/>
          <w:sz w:val="20"/>
        </w:rPr>
        <w:t>&gt;</w:t>
      </w:r>
      <w:r w:rsidRPr="00DA583A">
        <w:rPr>
          <w:rFonts w:ascii="Courier New" w:hAnsi="Courier New"/>
          <w:color w:val="000000"/>
          <w:sz w:val="20"/>
        </w:rPr>
        <w:t>102</w:t>
      </w:r>
      <w:r w:rsidRPr="00DA583A">
        <w:rPr>
          <w:rFonts w:ascii="Courier New" w:hAnsi="Courier New"/>
          <w:color w:val="000096"/>
          <w:sz w:val="20"/>
        </w:rPr>
        <w:t>&lt;/ref&gt;</w:t>
      </w:r>
      <w:r w:rsidRPr="00DA583A">
        <w:rPr>
          <w:rFonts w:ascii="Courier New" w:hAnsi="Courier New"/>
          <w:color w:val="000000"/>
          <w:sz w:val="20"/>
        </w:rPr>
        <w:t>;</w:t>
      </w:r>
      <w:r w:rsidRPr="00DA583A">
        <w:rPr>
          <w:rFonts w:ascii="Courier New" w:hAnsi="Courier New"/>
          <w:color w:val="000096"/>
          <w:sz w:val="20"/>
        </w:rPr>
        <w:t>&lt;/item&gt;</w:t>
      </w:r>
      <w:r w:rsidRPr="00DA583A">
        <w:rPr>
          <w:rFonts w:ascii="Courier New" w:hAnsi="Courier New"/>
          <w:color w:val="000000"/>
          <w:sz w:val="20"/>
        </w:rPr>
        <w:br/>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96"/>
          <w:sz w:val="20"/>
        </w:rPr>
        <w:t>&lt;item</w:t>
      </w:r>
      <w:r w:rsidRPr="00DA583A">
        <w:rPr>
          <w:rFonts w:ascii="Courier New" w:hAnsi="Courier New"/>
          <w:color w:val="F5844C"/>
          <w:sz w:val="20"/>
        </w:rPr>
        <w:t xml:space="preserve"> xml:id</w:t>
      </w:r>
      <w:r w:rsidRPr="00DA583A">
        <w:rPr>
          <w:rFonts w:ascii="Courier New" w:hAnsi="Courier New"/>
          <w:color w:val="FF8040"/>
          <w:sz w:val="20"/>
        </w:rPr>
        <w:t>=</w:t>
      </w:r>
      <w:r w:rsidRPr="00DA583A">
        <w:rPr>
          <w:rFonts w:ascii="Courier New" w:hAnsi="Courier New"/>
          <w:color w:val="993300"/>
          <w:sz w:val="20"/>
        </w:rPr>
        <w:t>"indexItem3"</w:t>
      </w:r>
      <w:r w:rsidRPr="00DA583A">
        <w:rPr>
          <w:rFonts w:ascii="Courier New" w:hAnsi="Courier New"/>
          <w:color w:val="000096"/>
          <w:sz w:val="20"/>
        </w:rPr>
        <w:t>&gt;</w:t>
      </w:r>
      <w:r w:rsidRPr="00DA583A">
        <w:rPr>
          <w:rFonts w:ascii="Courier New" w:hAnsi="Courier New"/>
          <w:color w:val="000000"/>
          <w:sz w:val="20"/>
        </w:rPr>
        <w:t xml:space="preserve">in Ohio, </w:t>
      </w:r>
      <w:r w:rsidRPr="00DA583A">
        <w:rPr>
          <w:rFonts w:ascii="Courier New" w:hAnsi="Courier New"/>
          <w:color w:val="000096"/>
          <w:sz w:val="20"/>
        </w:rPr>
        <w:t xml:space="preserve">&lt;ref </w:t>
      </w:r>
      <w:r w:rsidRPr="00DA583A">
        <w:rPr>
          <w:rFonts w:ascii="Courier New" w:hAnsi="Courier New"/>
          <w:color w:val="F5844C"/>
          <w:sz w:val="20"/>
        </w:rPr>
        <w:t>target</w:t>
      </w:r>
      <w:r w:rsidRPr="00DA583A">
        <w:rPr>
          <w:rFonts w:ascii="Courier New" w:hAnsi="Courier New"/>
          <w:color w:val="FF8040"/>
          <w:sz w:val="20"/>
        </w:rPr>
        <w:t>=</w:t>
      </w:r>
      <w:r w:rsidRPr="00DA583A">
        <w:rPr>
          <w:rFonts w:ascii="Courier New" w:hAnsi="Courier New"/>
          <w:color w:val="993300"/>
          <w:sz w:val="20"/>
        </w:rPr>
        <w:t>"#pg48"</w:t>
      </w:r>
      <w:r w:rsidRPr="00DA583A">
        <w:rPr>
          <w:rFonts w:ascii="Courier New" w:hAnsi="Courier New"/>
          <w:color w:val="F5844C"/>
          <w:sz w:val="20"/>
        </w:rPr>
        <w:t xml:space="preserve"> type</w:t>
      </w:r>
      <w:r w:rsidRPr="00DA583A">
        <w:rPr>
          <w:rFonts w:ascii="Courier New" w:hAnsi="Courier New"/>
          <w:color w:val="FF8040"/>
          <w:sz w:val="20"/>
        </w:rPr>
        <w:t>=</w:t>
      </w:r>
      <w:r w:rsidRPr="00DA583A">
        <w:rPr>
          <w:rFonts w:ascii="Courier New" w:hAnsi="Courier New"/>
          <w:color w:val="993300"/>
          <w:sz w:val="20"/>
        </w:rPr>
        <w:t>"pageref"</w:t>
      </w:r>
      <w:r w:rsidRPr="00DA583A">
        <w:rPr>
          <w:rFonts w:ascii="Courier New" w:hAnsi="Courier New"/>
          <w:color w:val="000096"/>
          <w:sz w:val="20"/>
        </w:rPr>
        <w:t>&gt;</w:t>
      </w:r>
      <w:r w:rsidRPr="00DA583A">
        <w:rPr>
          <w:rFonts w:ascii="Courier New" w:hAnsi="Courier New"/>
          <w:color w:val="000000"/>
          <w:sz w:val="20"/>
        </w:rPr>
        <w:t>48</w:t>
      </w:r>
      <w:r w:rsidRPr="00DA583A">
        <w:rPr>
          <w:rFonts w:ascii="Courier New" w:hAnsi="Courier New"/>
          <w:color w:val="000096"/>
          <w:sz w:val="20"/>
        </w:rPr>
        <w:t>&lt;/ref&gt;</w:t>
      </w:r>
      <w:r w:rsidRPr="00DA583A">
        <w:rPr>
          <w:rFonts w:ascii="Courier New" w:hAnsi="Courier New"/>
          <w:color w:val="000000"/>
          <w:sz w:val="20"/>
        </w:rPr>
        <w:t xml:space="preserve">, </w:t>
      </w:r>
      <w:r w:rsidRPr="00DA583A">
        <w:rPr>
          <w:rFonts w:ascii="Courier New" w:hAnsi="Courier New"/>
          <w:color w:val="000096"/>
          <w:sz w:val="20"/>
        </w:rPr>
        <w:t>&lt;ref</w:t>
      </w:r>
      <w:r w:rsidRPr="00DA583A">
        <w:rPr>
          <w:rFonts w:ascii="Courier New" w:hAnsi="Courier New"/>
          <w:color w:val="F5844C"/>
          <w:sz w:val="20"/>
        </w:rPr>
        <w:tab/>
        <w:t>target</w:t>
      </w:r>
      <w:r w:rsidRPr="00DA583A">
        <w:rPr>
          <w:rFonts w:ascii="Courier New" w:hAnsi="Courier New"/>
          <w:color w:val="FF8040"/>
          <w:sz w:val="20"/>
        </w:rPr>
        <w:t>=</w:t>
      </w:r>
      <w:r w:rsidRPr="00DA583A">
        <w:rPr>
          <w:rFonts w:ascii="Courier New" w:hAnsi="Courier New"/>
          <w:color w:val="993300"/>
          <w:sz w:val="20"/>
        </w:rPr>
        <w:t>"#pg68"</w:t>
      </w:r>
      <w:r w:rsidRPr="00DA583A">
        <w:rPr>
          <w:rFonts w:ascii="Courier New" w:hAnsi="Courier New"/>
          <w:color w:val="F5844C"/>
          <w:sz w:val="20"/>
        </w:rPr>
        <w:t xml:space="preserve"> type</w:t>
      </w:r>
      <w:r w:rsidRPr="00DA583A">
        <w:rPr>
          <w:rFonts w:ascii="Courier New" w:hAnsi="Courier New"/>
          <w:color w:val="FF8040"/>
          <w:sz w:val="20"/>
        </w:rPr>
        <w:t>=</w:t>
      </w:r>
      <w:r w:rsidRPr="00DA583A">
        <w:rPr>
          <w:rFonts w:ascii="Courier New" w:hAnsi="Courier New"/>
          <w:color w:val="993300"/>
          <w:sz w:val="20"/>
        </w:rPr>
        <w:t>"pageref"</w:t>
      </w:r>
      <w:r w:rsidRPr="00DA583A">
        <w:rPr>
          <w:rFonts w:ascii="Courier New" w:hAnsi="Courier New"/>
          <w:color w:val="000096"/>
          <w:sz w:val="20"/>
        </w:rPr>
        <w:t>&gt;</w:t>
      </w:r>
      <w:r w:rsidRPr="00DA583A">
        <w:rPr>
          <w:rFonts w:ascii="Courier New" w:hAnsi="Courier New"/>
          <w:color w:val="000000"/>
          <w:sz w:val="20"/>
        </w:rPr>
        <w:t>68</w:t>
      </w:r>
      <w:r w:rsidRPr="00DA583A">
        <w:rPr>
          <w:rFonts w:ascii="Courier New" w:hAnsi="Courier New"/>
          <w:color w:val="000096"/>
          <w:sz w:val="20"/>
        </w:rPr>
        <w:t>&lt;/ref&gt;</w:t>
      </w:r>
      <w:r w:rsidRPr="00DA583A">
        <w:rPr>
          <w:rFonts w:ascii="Courier New" w:hAnsi="Courier New"/>
          <w:color w:val="000000"/>
          <w:sz w:val="20"/>
        </w:rPr>
        <w:t xml:space="preserve"> (n. 23). </w:t>
      </w:r>
      <w:r w:rsidRPr="00DA583A">
        <w:rPr>
          <w:rFonts w:ascii="Courier New" w:hAnsi="Courier New"/>
          <w:color w:val="000096"/>
          <w:sz w:val="20"/>
        </w:rPr>
        <w:t>&lt;hi</w:t>
      </w:r>
      <w:r w:rsidRPr="00DA583A">
        <w:rPr>
          <w:rFonts w:ascii="Courier New" w:hAnsi="Courier New"/>
          <w:color w:val="F5844C"/>
          <w:sz w:val="20"/>
        </w:rPr>
        <w:t xml:space="preserve"> rend</w:t>
      </w:r>
      <w:r w:rsidRPr="00DA583A">
        <w:rPr>
          <w:rFonts w:ascii="Courier New" w:hAnsi="Courier New"/>
          <w:color w:val="FF8040"/>
          <w:sz w:val="20"/>
        </w:rPr>
        <w:t>=</w:t>
      </w:r>
      <w:r w:rsidRPr="00DA583A">
        <w:rPr>
          <w:rFonts w:ascii="Courier New" w:hAnsi="Courier New"/>
          <w:color w:val="993300"/>
          <w:sz w:val="20"/>
        </w:rPr>
        <w:t>"italic"</w:t>
      </w:r>
      <w:r w:rsidRPr="00DA583A">
        <w:rPr>
          <w:rFonts w:ascii="Courier New" w:hAnsi="Courier New"/>
          <w:color w:val="000096"/>
          <w:sz w:val="20"/>
        </w:rPr>
        <w:t>&gt;</w:t>
      </w:r>
      <w:r w:rsidRPr="00DA583A">
        <w:rPr>
          <w:rFonts w:ascii="Courier New" w:hAnsi="Courier New"/>
          <w:color w:val="000000"/>
          <w:sz w:val="20"/>
        </w:rPr>
        <w:t>See also</w:t>
      </w:r>
      <w:r w:rsidRPr="00DA583A">
        <w:rPr>
          <w:rFonts w:ascii="Courier New" w:hAnsi="Courier New"/>
          <w:color w:val="000096"/>
          <w:sz w:val="20"/>
        </w:rPr>
        <w:t>&lt;/hi&gt;</w:t>
      </w:r>
      <w:r w:rsidRPr="00DA583A">
        <w:rPr>
          <w:rFonts w:ascii="Courier New" w:hAnsi="Courier New"/>
          <w:color w:val="000000"/>
          <w:sz w:val="20"/>
        </w:rPr>
        <w:t xml:space="preserve"> </w:t>
      </w:r>
      <w:r w:rsidRPr="00DA583A">
        <w:rPr>
          <w:rFonts w:ascii="Courier New" w:hAnsi="Courier New"/>
          <w:color w:val="000096"/>
          <w:sz w:val="20"/>
        </w:rPr>
        <w:t>&lt;ref</w:t>
      </w:r>
      <w:r w:rsidRPr="00DA583A">
        <w:rPr>
          <w:rFonts w:ascii="Courier New" w:hAnsi="Courier New"/>
          <w:color w:val="F5844C"/>
          <w:sz w:val="20"/>
        </w:rPr>
        <w:t xml:space="preserve"> type</w:t>
      </w:r>
      <w:r w:rsidRPr="00DA583A">
        <w:rPr>
          <w:rFonts w:ascii="Courier New" w:hAnsi="Courier New"/>
          <w:color w:val="FF8040"/>
          <w:sz w:val="20"/>
        </w:rPr>
        <w:t>=</w:t>
      </w:r>
      <w:r w:rsidRPr="00DA583A">
        <w:rPr>
          <w:rFonts w:ascii="Courier New" w:hAnsi="Courier New"/>
          <w:color w:val="993300"/>
          <w:sz w:val="20"/>
        </w:rPr>
        <w:t>"indexItem"</w:t>
      </w:r>
      <w:r w:rsidRPr="00DA583A">
        <w:rPr>
          <w:rFonts w:ascii="Courier New" w:hAnsi="Courier New"/>
          <w:color w:val="F5844C"/>
          <w:sz w:val="20"/>
        </w:rPr>
        <w:t xml:space="preserve"> target</w:t>
      </w:r>
      <w:r w:rsidRPr="00DA583A">
        <w:rPr>
          <w:rFonts w:ascii="Courier New" w:hAnsi="Courier New"/>
          <w:color w:val="FF8040"/>
          <w:sz w:val="20"/>
        </w:rPr>
        <w:t>=</w:t>
      </w:r>
      <w:r w:rsidRPr="00DA583A">
        <w:rPr>
          <w:rFonts w:ascii="Courier New" w:hAnsi="Courier New"/>
          <w:color w:val="993300"/>
          <w:sz w:val="20"/>
        </w:rPr>
        <w:t>"indexItem735"</w:t>
      </w:r>
      <w:r w:rsidRPr="00DA583A">
        <w:rPr>
          <w:rFonts w:ascii="Courier New" w:hAnsi="Courier New"/>
          <w:color w:val="000096"/>
          <w:sz w:val="20"/>
        </w:rPr>
        <w:t>&gt;</w:t>
      </w:r>
      <w:r w:rsidRPr="00DA583A">
        <w:rPr>
          <w:rFonts w:ascii="Courier New" w:hAnsi="Courier New"/>
          <w:color w:val="000000"/>
          <w:sz w:val="20"/>
        </w:rPr>
        <w:t>Underground Railroad</w:t>
      </w:r>
      <w:r w:rsidRPr="00DA583A">
        <w:rPr>
          <w:rFonts w:ascii="Courier New" w:hAnsi="Courier New"/>
          <w:color w:val="000096"/>
          <w:sz w:val="20"/>
        </w:rPr>
        <w:t>&lt;/ref&gt;</w:t>
      </w:r>
      <w:r w:rsidRPr="00DA583A">
        <w:rPr>
          <w:rFonts w:ascii="Courier New" w:hAnsi="Courier New"/>
          <w:color w:val="000000"/>
          <w:sz w:val="20"/>
        </w:rPr>
        <w:br/>
        <w:t xml:space="preserve">    </w:t>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96"/>
          <w:sz w:val="20"/>
        </w:rPr>
        <w:t>&lt;/item&gt;</w:t>
      </w:r>
      <w:r w:rsidRPr="00DA583A">
        <w:rPr>
          <w:rFonts w:ascii="Courier New" w:hAnsi="Courier New"/>
          <w:color w:val="000000"/>
          <w:sz w:val="20"/>
        </w:rPr>
        <w:br/>
        <w:t xml:space="preserve">    </w:t>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96"/>
          <w:sz w:val="20"/>
        </w:rPr>
        <w:t>&lt;/list&gt;</w:t>
      </w:r>
      <w:r w:rsidRPr="00DA583A">
        <w:rPr>
          <w:rFonts w:ascii="Courier New" w:hAnsi="Courier New"/>
          <w:color w:val="000000"/>
          <w:sz w:val="20"/>
        </w:rPr>
        <w:br/>
        <w:t xml:space="preserve">    </w:t>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96"/>
          <w:sz w:val="20"/>
        </w:rPr>
        <w:t>&lt;/item&gt;</w:t>
      </w:r>
      <w:r w:rsidRPr="00DA583A">
        <w:rPr>
          <w:rFonts w:ascii="Courier New" w:hAnsi="Courier New"/>
          <w:color w:val="000000"/>
          <w:sz w:val="20"/>
        </w:rPr>
        <w:br/>
        <w:t xml:space="preserve">    </w:t>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00"/>
          <w:sz w:val="20"/>
        </w:rPr>
        <w:br/>
        <w:t xml:space="preserve">    </w:t>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00"/>
          <w:sz w:val="20"/>
        </w:rPr>
        <w:tab/>
      </w:r>
      <w:r w:rsidRPr="00DA583A">
        <w:rPr>
          <w:rFonts w:ascii="Courier New" w:hAnsi="Courier New"/>
          <w:color w:val="000096"/>
          <w:sz w:val="20"/>
        </w:rPr>
        <w:t>&lt;item</w:t>
      </w:r>
      <w:r w:rsidRPr="00DA583A">
        <w:rPr>
          <w:rFonts w:ascii="Courier New" w:hAnsi="Courier New"/>
          <w:color w:val="F5844C"/>
          <w:sz w:val="20"/>
        </w:rPr>
        <w:t xml:space="preserve"> xml:id</w:t>
      </w:r>
      <w:r w:rsidRPr="00DA583A">
        <w:rPr>
          <w:rFonts w:ascii="Courier New" w:hAnsi="Courier New"/>
          <w:color w:val="FF8040"/>
          <w:sz w:val="20"/>
        </w:rPr>
        <w:t>=</w:t>
      </w:r>
      <w:r w:rsidRPr="00DA583A">
        <w:rPr>
          <w:rFonts w:ascii="Courier New" w:hAnsi="Courier New"/>
          <w:color w:val="993300"/>
          <w:sz w:val="20"/>
        </w:rPr>
        <w:t>"indexItem735"</w:t>
      </w:r>
      <w:r w:rsidRPr="00DA583A">
        <w:rPr>
          <w:rFonts w:ascii="Courier New" w:hAnsi="Courier New"/>
          <w:color w:val="000096"/>
          <w:sz w:val="20"/>
        </w:rPr>
        <w:t>&gt;</w:t>
      </w:r>
      <w:r w:rsidRPr="00DA583A">
        <w:rPr>
          <w:rFonts w:ascii="Courier New" w:hAnsi="Courier New"/>
          <w:color w:val="000000"/>
          <w:sz w:val="20"/>
        </w:rPr>
        <w:t xml:space="preserve">Underground Railroad, </w:t>
      </w:r>
      <w:r w:rsidRPr="00DA583A">
        <w:rPr>
          <w:rFonts w:ascii="Courier New" w:hAnsi="Courier New"/>
          <w:color w:val="000096"/>
          <w:sz w:val="20"/>
        </w:rPr>
        <w:t>&lt;ref</w:t>
      </w:r>
      <w:r w:rsidRPr="00DA583A">
        <w:rPr>
          <w:rFonts w:ascii="Courier New" w:hAnsi="Courier New"/>
          <w:color w:val="F5844C"/>
          <w:sz w:val="20"/>
        </w:rPr>
        <w:t xml:space="preserve"> target</w:t>
      </w:r>
      <w:r w:rsidRPr="00DA583A">
        <w:rPr>
          <w:rFonts w:ascii="Courier New" w:hAnsi="Courier New"/>
          <w:color w:val="FF8040"/>
          <w:sz w:val="20"/>
        </w:rPr>
        <w:t>=</w:t>
      </w:r>
      <w:r w:rsidRPr="00DA583A">
        <w:rPr>
          <w:rFonts w:ascii="Courier New" w:hAnsi="Courier New"/>
          <w:color w:val="993300"/>
          <w:sz w:val="20"/>
        </w:rPr>
        <w:t>"#pg47"</w:t>
      </w:r>
      <w:r w:rsidRPr="00DA583A">
        <w:rPr>
          <w:rFonts w:ascii="Courier New" w:hAnsi="Courier New"/>
          <w:color w:val="F5844C"/>
          <w:sz w:val="20"/>
        </w:rPr>
        <w:t xml:space="preserve"> type</w:t>
      </w:r>
      <w:r w:rsidRPr="00DA583A">
        <w:rPr>
          <w:rFonts w:ascii="Courier New" w:hAnsi="Courier New"/>
          <w:color w:val="FF8040"/>
          <w:sz w:val="20"/>
        </w:rPr>
        <w:t>=</w:t>
      </w:r>
      <w:r w:rsidRPr="00DA583A">
        <w:rPr>
          <w:rFonts w:ascii="Courier New" w:hAnsi="Courier New"/>
          <w:color w:val="993300"/>
          <w:sz w:val="20"/>
        </w:rPr>
        <w:t>"pageref"</w:t>
      </w:r>
      <w:r w:rsidRPr="00DA583A">
        <w:rPr>
          <w:rFonts w:ascii="Courier New" w:hAnsi="Courier New"/>
          <w:color w:val="000096"/>
          <w:sz w:val="20"/>
        </w:rPr>
        <w:t>&gt;</w:t>
      </w:r>
      <w:r w:rsidRPr="00DA583A">
        <w:rPr>
          <w:rFonts w:ascii="Courier New" w:hAnsi="Courier New"/>
          <w:color w:val="000000"/>
          <w:sz w:val="20"/>
        </w:rPr>
        <w:t>47</w:t>
      </w:r>
      <w:r w:rsidRPr="00DA583A">
        <w:rPr>
          <w:rFonts w:ascii="Courier New" w:hAnsi="Courier New"/>
          <w:color w:val="000096"/>
          <w:sz w:val="20"/>
        </w:rPr>
        <w:t>&lt;/ref&gt;</w:t>
      </w:r>
      <w:r w:rsidRPr="00DA583A">
        <w:rPr>
          <w:rFonts w:ascii="Courier New" w:hAnsi="Courier New"/>
          <w:color w:val="000000"/>
          <w:sz w:val="20"/>
        </w:rPr>
        <w:t xml:space="preserve">, </w:t>
      </w:r>
      <w:r w:rsidRPr="00DA583A">
        <w:rPr>
          <w:rFonts w:ascii="Courier New" w:hAnsi="Courier New"/>
          <w:color w:val="000096"/>
          <w:sz w:val="20"/>
        </w:rPr>
        <w:t>&lt;ref</w:t>
      </w:r>
      <w:r w:rsidRPr="00DA583A">
        <w:rPr>
          <w:rFonts w:ascii="Courier New" w:hAnsi="Courier New"/>
          <w:color w:val="F5844C"/>
          <w:sz w:val="20"/>
        </w:rPr>
        <w:t xml:space="preserve"> target</w:t>
      </w:r>
      <w:r w:rsidRPr="00DA583A">
        <w:rPr>
          <w:rFonts w:ascii="Courier New" w:hAnsi="Courier New"/>
          <w:color w:val="FF8040"/>
          <w:sz w:val="20"/>
        </w:rPr>
        <w:t>=</w:t>
      </w:r>
      <w:r w:rsidRPr="00DA583A">
        <w:rPr>
          <w:rFonts w:ascii="Courier New" w:hAnsi="Courier New"/>
          <w:color w:val="993300"/>
          <w:sz w:val="20"/>
        </w:rPr>
        <w:t>"#pg48"</w:t>
      </w:r>
      <w:r w:rsidRPr="00DA583A">
        <w:rPr>
          <w:rFonts w:ascii="Courier New" w:hAnsi="Courier New"/>
          <w:color w:val="F5844C"/>
          <w:sz w:val="20"/>
        </w:rPr>
        <w:t xml:space="preserve"> type</w:t>
      </w:r>
      <w:r w:rsidRPr="00DA583A">
        <w:rPr>
          <w:rFonts w:ascii="Courier New" w:hAnsi="Courier New"/>
          <w:color w:val="FF8040"/>
          <w:sz w:val="20"/>
        </w:rPr>
        <w:t>=</w:t>
      </w:r>
      <w:r w:rsidRPr="00DA583A">
        <w:rPr>
          <w:rFonts w:ascii="Courier New" w:hAnsi="Courier New"/>
          <w:color w:val="993300"/>
          <w:sz w:val="20"/>
        </w:rPr>
        <w:t>"pageref"</w:t>
      </w:r>
      <w:r w:rsidRPr="00DA583A">
        <w:rPr>
          <w:rFonts w:ascii="Courier New" w:hAnsi="Courier New"/>
          <w:color w:val="000096"/>
          <w:sz w:val="20"/>
        </w:rPr>
        <w:t>&gt;</w:t>
      </w:r>
      <w:r w:rsidRPr="00DA583A">
        <w:rPr>
          <w:rFonts w:ascii="Courier New" w:hAnsi="Courier New"/>
          <w:color w:val="000000"/>
          <w:sz w:val="20"/>
        </w:rPr>
        <w:t>48</w:t>
      </w:r>
      <w:r w:rsidRPr="00DA583A">
        <w:rPr>
          <w:rFonts w:ascii="Courier New" w:hAnsi="Courier New"/>
          <w:color w:val="000096"/>
          <w:sz w:val="20"/>
        </w:rPr>
        <w:t>&lt;/ref&gt;</w:t>
      </w:r>
      <w:r w:rsidRPr="00DA583A">
        <w:rPr>
          <w:rFonts w:ascii="Courier New" w:hAnsi="Courier New"/>
          <w:color w:val="000000"/>
          <w:sz w:val="20"/>
        </w:rPr>
        <w:t xml:space="preserve">, </w:t>
      </w:r>
      <w:r w:rsidRPr="00DA583A">
        <w:rPr>
          <w:rFonts w:ascii="Courier New" w:hAnsi="Courier New"/>
          <w:color w:val="000096"/>
          <w:sz w:val="20"/>
        </w:rPr>
        <w:t>&lt;ref</w:t>
      </w:r>
      <w:r w:rsidRPr="00DA583A">
        <w:rPr>
          <w:rFonts w:ascii="Courier New" w:hAnsi="Courier New"/>
          <w:color w:val="F5844C"/>
          <w:sz w:val="20"/>
        </w:rPr>
        <w:t xml:space="preserve"> target</w:t>
      </w:r>
      <w:r w:rsidRPr="00DA583A">
        <w:rPr>
          <w:rFonts w:ascii="Courier New" w:hAnsi="Courier New"/>
          <w:color w:val="FF8040"/>
          <w:sz w:val="20"/>
        </w:rPr>
        <w:t>=</w:t>
      </w:r>
      <w:r w:rsidRPr="00DA583A">
        <w:rPr>
          <w:rFonts w:ascii="Courier New" w:hAnsi="Courier New"/>
          <w:color w:val="993300"/>
          <w:sz w:val="20"/>
        </w:rPr>
        <w:t>"#pg49"</w:t>
      </w:r>
      <w:r w:rsidRPr="00DA583A">
        <w:rPr>
          <w:rFonts w:ascii="Courier New" w:hAnsi="Courier New"/>
          <w:color w:val="F5844C"/>
          <w:sz w:val="20"/>
        </w:rPr>
        <w:t xml:space="preserve"> type</w:t>
      </w:r>
      <w:r w:rsidRPr="00DA583A">
        <w:rPr>
          <w:rFonts w:ascii="Courier New" w:hAnsi="Courier New"/>
          <w:color w:val="FF8040"/>
          <w:sz w:val="20"/>
        </w:rPr>
        <w:t>=</w:t>
      </w:r>
      <w:r w:rsidRPr="00DA583A">
        <w:rPr>
          <w:rFonts w:ascii="Courier New" w:hAnsi="Courier New"/>
          <w:color w:val="993300"/>
          <w:sz w:val="20"/>
        </w:rPr>
        <w:t>"pageref"</w:t>
      </w:r>
      <w:r w:rsidRPr="00DA583A">
        <w:rPr>
          <w:rFonts w:ascii="Courier New" w:hAnsi="Courier New"/>
          <w:color w:val="000096"/>
          <w:sz w:val="20"/>
        </w:rPr>
        <w:t>&gt;</w:t>
      </w:r>
      <w:r w:rsidRPr="00DA583A">
        <w:rPr>
          <w:rFonts w:ascii="Courier New" w:hAnsi="Courier New"/>
          <w:color w:val="000000"/>
          <w:sz w:val="20"/>
        </w:rPr>
        <w:t>49</w:t>
      </w:r>
      <w:r w:rsidRPr="00DA583A">
        <w:rPr>
          <w:rFonts w:ascii="Courier New" w:hAnsi="Courier New"/>
          <w:color w:val="000096"/>
          <w:sz w:val="20"/>
        </w:rPr>
        <w:t>&lt;/ref&gt;</w:t>
      </w:r>
      <w:r w:rsidRPr="00DA583A">
        <w:rPr>
          <w:rFonts w:ascii="Courier New" w:hAnsi="Courier New"/>
          <w:color w:val="000000"/>
          <w:sz w:val="20"/>
        </w:rPr>
        <w:t xml:space="preserve">. </w:t>
      </w:r>
      <w:r w:rsidRPr="00DA583A">
        <w:rPr>
          <w:rFonts w:ascii="Courier New" w:hAnsi="Courier New"/>
          <w:color w:val="000096"/>
          <w:sz w:val="20"/>
        </w:rPr>
        <w:t>&lt;hi</w:t>
      </w:r>
      <w:r w:rsidRPr="00DA583A">
        <w:rPr>
          <w:rFonts w:ascii="Courier New" w:hAnsi="Courier New"/>
          <w:color w:val="F5844C"/>
          <w:sz w:val="20"/>
        </w:rPr>
        <w:t xml:space="preserve"> rend</w:t>
      </w:r>
      <w:r w:rsidRPr="00DA583A">
        <w:rPr>
          <w:rFonts w:ascii="Courier New" w:hAnsi="Courier New"/>
          <w:color w:val="FF8040"/>
          <w:sz w:val="20"/>
        </w:rPr>
        <w:t>=</w:t>
      </w:r>
      <w:r w:rsidRPr="00DA583A">
        <w:rPr>
          <w:rFonts w:ascii="Courier New" w:hAnsi="Courier New"/>
          <w:color w:val="993300"/>
          <w:sz w:val="20"/>
        </w:rPr>
        <w:t>"italic"</w:t>
      </w:r>
      <w:r w:rsidRPr="00DA583A">
        <w:rPr>
          <w:rFonts w:ascii="Courier New" w:hAnsi="Courier New"/>
          <w:color w:val="000096"/>
          <w:sz w:val="20"/>
        </w:rPr>
        <w:t>&gt;</w:t>
      </w:r>
      <w:r w:rsidRPr="00DA583A">
        <w:rPr>
          <w:rFonts w:ascii="Courier New" w:hAnsi="Courier New"/>
          <w:color w:val="000000"/>
          <w:sz w:val="20"/>
        </w:rPr>
        <w:t>See also</w:t>
      </w:r>
      <w:r w:rsidRPr="00DA583A">
        <w:rPr>
          <w:rFonts w:ascii="Courier New" w:hAnsi="Courier New"/>
          <w:color w:val="000096"/>
          <w:sz w:val="20"/>
        </w:rPr>
        <w:t>&lt;/hi&gt;</w:t>
      </w:r>
      <w:r w:rsidRPr="00DA583A">
        <w:rPr>
          <w:rFonts w:ascii="Courier New" w:hAnsi="Courier New"/>
          <w:color w:val="000000"/>
          <w:sz w:val="20"/>
        </w:rPr>
        <w:t xml:space="preserve"> </w:t>
      </w:r>
      <w:r w:rsidRPr="00DA583A">
        <w:rPr>
          <w:rFonts w:ascii="Courier New" w:hAnsi="Courier New"/>
          <w:color w:val="000096"/>
          <w:sz w:val="20"/>
        </w:rPr>
        <w:t>&lt;ref</w:t>
      </w:r>
      <w:r w:rsidRPr="00DA583A">
        <w:rPr>
          <w:rFonts w:ascii="Courier New" w:hAnsi="Courier New"/>
          <w:color w:val="F5844C"/>
          <w:sz w:val="20"/>
        </w:rPr>
        <w:t xml:space="preserve"> type</w:t>
      </w:r>
      <w:r w:rsidRPr="00DA583A">
        <w:rPr>
          <w:rFonts w:ascii="Courier New" w:hAnsi="Courier New"/>
          <w:color w:val="FF8040"/>
          <w:sz w:val="20"/>
        </w:rPr>
        <w:t>=</w:t>
      </w:r>
      <w:r w:rsidRPr="00DA583A">
        <w:rPr>
          <w:rFonts w:ascii="Courier New" w:hAnsi="Courier New"/>
          <w:color w:val="993300"/>
          <w:sz w:val="20"/>
        </w:rPr>
        <w:t>"indexItem"</w:t>
      </w:r>
      <w:r w:rsidRPr="00DA583A">
        <w:rPr>
          <w:rFonts w:ascii="Courier New" w:hAnsi="Courier New"/>
          <w:color w:val="F5844C"/>
          <w:sz w:val="20"/>
        </w:rPr>
        <w:t xml:space="preserve"> target</w:t>
      </w:r>
      <w:r w:rsidRPr="00DA583A">
        <w:rPr>
          <w:rFonts w:ascii="Courier New" w:hAnsi="Courier New"/>
          <w:color w:val="FF8040"/>
          <w:sz w:val="20"/>
        </w:rPr>
        <w:t>=</w:t>
      </w:r>
      <w:r w:rsidRPr="00DA583A">
        <w:rPr>
          <w:rFonts w:ascii="Courier New" w:hAnsi="Courier New"/>
          <w:color w:val="993300"/>
          <w:sz w:val="20"/>
        </w:rPr>
        <w:t>"indexItem1"</w:t>
      </w:r>
      <w:r w:rsidRPr="00DA583A">
        <w:rPr>
          <w:rFonts w:ascii="Courier New" w:hAnsi="Courier New"/>
          <w:color w:val="000096"/>
          <w:sz w:val="20"/>
        </w:rPr>
        <w:t>&gt;&lt;/ref&gt;</w:t>
      </w:r>
      <w:r w:rsidRPr="00DA583A">
        <w:rPr>
          <w:rFonts w:ascii="Courier New" w:hAnsi="Courier New"/>
          <w:color w:val="000000"/>
          <w:sz w:val="20"/>
        </w:rPr>
        <w:t>Abolition</w:t>
      </w:r>
      <w:r w:rsidRPr="00DA583A">
        <w:rPr>
          <w:rFonts w:ascii="Courier New" w:hAnsi="Courier New"/>
          <w:color w:val="000096"/>
          <w:sz w:val="20"/>
        </w:rPr>
        <w:t>&lt;/item&gt;</w:t>
      </w:r>
    </w:p>
    <w:p w:rsidR="006E37B4" w:rsidRPr="00BA7B17" w:rsidRDefault="006E37B4" w:rsidP="001E0305">
      <w:pPr>
        <w:pStyle w:val="HeadingnotinTOC"/>
        <w:rPr>
          <w:rFonts w:ascii="Calibri" w:hAnsi="Calibri"/>
        </w:rPr>
      </w:pPr>
    </w:p>
    <w:sectPr w:rsidR="006E37B4" w:rsidRPr="00BA7B17" w:rsidSect="006E37B4">
      <w:headerReference w:type="default" r:id="rId11"/>
      <w:footerReference w:type="default" r:id="rId12"/>
      <w:pgSz w:w="12240" w:h="15840" w:code="9"/>
      <w:pgMar w:top="1440" w:right="1797" w:bottom="1440" w:left="1797" w:header="1021" w:footer="1021" w:gutter="0"/>
      <w:titlePg/>
      <w:printerSettings r:id="rId13"/>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0305" w:rsidRDefault="001E0305">
      <w:r>
        <w:separator/>
      </w:r>
    </w:p>
  </w:endnote>
  <w:endnote w:type="continuationSeparator" w:id="0">
    <w:p w:rsidR="001E0305" w:rsidRDefault="001E0305">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OUP Argo">
    <w:altName w:val="Arial"/>
    <w:charset w:val="00"/>
    <w:family w:val="swiss"/>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OUP1">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305" w:rsidRDefault="001E0305" w:rsidP="006E37B4">
    <w:pPr>
      <w:pStyle w:val="Footer"/>
      <w:pBdr>
        <w:top w:val="single" w:sz="4" w:space="0" w:color="auto"/>
      </w:pBdr>
    </w:pPr>
    <w:r>
      <w:rPr>
        <w:snapToGrid w:val="0"/>
        <w:lang w:eastAsia="en-US"/>
      </w:rPr>
      <w:t>UNC Press</w:t>
    </w:r>
    <w:r>
      <w:rPr>
        <w:snapToGrid w:val="0"/>
        <w:lang w:eastAsia="en-US"/>
      </w:rPr>
      <w:tab/>
      <w:t xml:space="preserve">page </w:t>
    </w:r>
    <w:fldSimple w:instr=" PAGE  \* Arabic  \* MERGEFORMAT ">
      <w:r w:rsidR="00C148A5">
        <w:rPr>
          <w:noProof/>
          <w:snapToGrid w:val="0"/>
          <w:lang w:eastAsia="en-US"/>
        </w:rPr>
        <w:t>8</w:t>
      </w:r>
    </w:fldSimple>
    <w:r>
      <w:rPr>
        <w:snapToGrid w:val="0"/>
        <w:lang w:eastAsia="en-US"/>
      </w:rPr>
      <w:t xml:space="preserve"> of </w:t>
    </w:r>
    <w:fldSimple w:instr=" NUMPAGES  \* Arabic  \* MERGEFORMAT ">
      <w:r w:rsidR="00C148A5">
        <w:rPr>
          <w:noProof/>
          <w:snapToGrid w:val="0"/>
          <w:lang w:eastAsia="en-US"/>
        </w:rPr>
        <w:t>28</w:t>
      </w:r>
    </w:fldSimple>
    <w:r>
      <w:t xml:space="preserve"> </w:t>
    </w:r>
    <w:r>
      <w:tab/>
      <w:t>version 1.4.1</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0305" w:rsidRDefault="001E0305">
      <w:r>
        <w:separator/>
      </w:r>
    </w:p>
  </w:footnote>
  <w:footnote w:type="continuationSeparator" w:id="0">
    <w:p w:rsidR="001E0305" w:rsidRDefault="001E0305">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305" w:rsidRDefault="001E0305" w:rsidP="006E37B4">
    <w:pPr>
      <w:pStyle w:val="Header"/>
      <w:jc w:val="center"/>
    </w:pPr>
    <w:r>
      <w:t>LCRM: Text encoding guidelines</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06435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BF6BE16"/>
    <w:lvl w:ilvl="0">
      <w:start w:val="1"/>
      <w:numFmt w:val="decimal"/>
      <w:lvlText w:val="%1."/>
      <w:lvlJc w:val="left"/>
      <w:pPr>
        <w:tabs>
          <w:tab w:val="num" w:pos="1800"/>
        </w:tabs>
        <w:ind w:left="1800" w:hanging="360"/>
      </w:pPr>
    </w:lvl>
  </w:abstractNum>
  <w:abstractNum w:abstractNumId="2">
    <w:nsid w:val="FFFFFF7D"/>
    <w:multiLevelType w:val="singleLevel"/>
    <w:tmpl w:val="17F2EE46"/>
    <w:lvl w:ilvl="0">
      <w:start w:val="1"/>
      <w:numFmt w:val="decimal"/>
      <w:lvlText w:val="%1."/>
      <w:lvlJc w:val="left"/>
      <w:pPr>
        <w:tabs>
          <w:tab w:val="num" w:pos="1440"/>
        </w:tabs>
        <w:ind w:left="1440" w:hanging="360"/>
      </w:pPr>
    </w:lvl>
  </w:abstractNum>
  <w:abstractNum w:abstractNumId="3">
    <w:nsid w:val="FFFFFF7E"/>
    <w:multiLevelType w:val="singleLevel"/>
    <w:tmpl w:val="D1263814"/>
    <w:lvl w:ilvl="0">
      <w:start w:val="1"/>
      <w:numFmt w:val="decimal"/>
      <w:lvlText w:val="%1."/>
      <w:lvlJc w:val="left"/>
      <w:pPr>
        <w:tabs>
          <w:tab w:val="num" w:pos="1080"/>
        </w:tabs>
        <w:ind w:left="1080" w:hanging="360"/>
      </w:pPr>
    </w:lvl>
  </w:abstractNum>
  <w:abstractNum w:abstractNumId="4">
    <w:nsid w:val="FFFFFF7F"/>
    <w:multiLevelType w:val="singleLevel"/>
    <w:tmpl w:val="432EBC0E"/>
    <w:lvl w:ilvl="0">
      <w:start w:val="1"/>
      <w:numFmt w:val="decimal"/>
      <w:lvlText w:val="%1."/>
      <w:lvlJc w:val="left"/>
      <w:pPr>
        <w:tabs>
          <w:tab w:val="num" w:pos="720"/>
        </w:tabs>
        <w:ind w:left="720" w:hanging="360"/>
      </w:pPr>
    </w:lvl>
  </w:abstractNum>
  <w:abstractNum w:abstractNumId="5">
    <w:nsid w:val="FFFFFF80"/>
    <w:multiLevelType w:val="singleLevel"/>
    <w:tmpl w:val="BC20A01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56E1BD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D4CAAE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7DEDDB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914399C"/>
    <w:lvl w:ilvl="0">
      <w:start w:val="1"/>
      <w:numFmt w:val="decimal"/>
      <w:lvlText w:val="%1."/>
      <w:lvlJc w:val="left"/>
      <w:pPr>
        <w:tabs>
          <w:tab w:val="num" w:pos="360"/>
        </w:tabs>
        <w:ind w:left="360" w:hanging="360"/>
      </w:pPr>
    </w:lvl>
  </w:abstractNum>
  <w:abstractNum w:abstractNumId="10">
    <w:nsid w:val="FFFFFF89"/>
    <w:multiLevelType w:val="singleLevel"/>
    <w:tmpl w:val="8F12494E"/>
    <w:lvl w:ilvl="0">
      <w:start w:val="1"/>
      <w:numFmt w:val="bullet"/>
      <w:lvlText w:val=""/>
      <w:lvlJc w:val="left"/>
      <w:pPr>
        <w:tabs>
          <w:tab w:val="num" w:pos="360"/>
        </w:tabs>
        <w:ind w:left="360" w:hanging="360"/>
      </w:pPr>
      <w:rPr>
        <w:rFonts w:ascii="Symbol" w:hAnsi="Symbol" w:hint="default"/>
      </w:rPr>
    </w:lvl>
  </w:abstractNum>
  <w:abstractNum w:abstractNumId="11">
    <w:nsid w:val="037A20C2"/>
    <w:multiLevelType w:val="multilevel"/>
    <w:tmpl w:val="9B4EA5B8"/>
    <w:lvl w:ilvl="0">
      <w:start w:val="1"/>
      <w:numFmt w:val="upperLetter"/>
      <w:pStyle w:val="Appendix"/>
      <w:lvlText w:val="Appendix %1"/>
      <w:lvlJc w:val="left"/>
      <w:pPr>
        <w:tabs>
          <w:tab w:val="num" w:pos="851"/>
        </w:tabs>
        <w:ind w:left="851" w:hanging="851"/>
      </w:pPr>
      <w:rPr>
        <w:rFonts w:hint="default"/>
      </w:rPr>
    </w:lvl>
    <w:lvl w:ilvl="1">
      <w:start w:val="1"/>
      <w:numFmt w:val="decimal"/>
      <w:pStyle w:val="Appendix2"/>
      <w:lvlText w:val="%1.%2"/>
      <w:lvlJc w:val="left"/>
      <w:pPr>
        <w:tabs>
          <w:tab w:val="num" w:pos="851"/>
        </w:tabs>
        <w:ind w:left="851" w:hanging="851"/>
      </w:pPr>
      <w:rPr>
        <w:rFonts w:hint="default"/>
        <w:bCs w:val="0"/>
        <w:i w:val="0"/>
        <w:caps w:val="0"/>
        <w:smallCaps w:val="0"/>
        <w:strike w:val="0"/>
        <w:dstrike w:val="0"/>
        <w:outline w:val="0"/>
        <w:shadow w:val="0"/>
        <w:emboss w:val="0"/>
        <w:imprint w:val="0"/>
        <w:vanish w:val="0"/>
        <w:spacing w:val="0"/>
        <w:position w:val="0"/>
        <w:u w:val="none"/>
        <w:vertAlign w:val="baseline"/>
        <w:em w:val="none"/>
      </w:rPr>
    </w:lvl>
    <w:lvl w:ilvl="2">
      <w:start w:val="1"/>
      <w:numFmt w:val="decimal"/>
      <w:pStyle w:val="Appendix3"/>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09B807EF"/>
    <w:multiLevelType w:val="multilevel"/>
    <w:tmpl w:val="AC5A6830"/>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tabs>
          <w:tab w:val="num" w:pos="851"/>
        </w:tabs>
        <w:ind w:left="851" w:hanging="851"/>
      </w:pPr>
      <w:rPr>
        <w:rFonts w:cs="Times New Roman" w:hint="default"/>
        <w:b w:val="0"/>
        <w:bCs w:val="0"/>
        <w:i w:val="0"/>
        <w:iC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tabs>
          <w:tab w:val="num" w:pos="13"/>
        </w:tabs>
        <w:ind w:left="13" w:hanging="864"/>
      </w:pPr>
      <w:rPr>
        <w:rFonts w:hint="default"/>
      </w:rPr>
    </w:lvl>
    <w:lvl w:ilvl="4">
      <w:start w:val="1"/>
      <w:numFmt w:val="decimal"/>
      <w:lvlText w:val="%1.%2.%3.%4.%5"/>
      <w:lvlJc w:val="left"/>
      <w:pPr>
        <w:tabs>
          <w:tab w:val="num" w:pos="157"/>
        </w:tabs>
        <w:ind w:left="157" w:hanging="1008"/>
      </w:pPr>
      <w:rPr>
        <w:rFonts w:hint="default"/>
      </w:rPr>
    </w:lvl>
    <w:lvl w:ilvl="5">
      <w:start w:val="1"/>
      <w:numFmt w:val="decimal"/>
      <w:lvlText w:val="%1.%2.%3.%4.%5.%6"/>
      <w:lvlJc w:val="left"/>
      <w:pPr>
        <w:tabs>
          <w:tab w:val="num" w:pos="301"/>
        </w:tabs>
        <w:ind w:left="301" w:hanging="1152"/>
      </w:pPr>
      <w:rPr>
        <w:rFonts w:hint="default"/>
      </w:rPr>
    </w:lvl>
    <w:lvl w:ilvl="6">
      <w:start w:val="1"/>
      <w:numFmt w:val="decimal"/>
      <w:lvlText w:val="%1.%2.%3.%4.%5.%6.%7"/>
      <w:lvlJc w:val="left"/>
      <w:pPr>
        <w:tabs>
          <w:tab w:val="num" w:pos="445"/>
        </w:tabs>
        <w:ind w:left="445" w:hanging="1296"/>
      </w:pPr>
      <w:rPr>
        <w:rFonts w:hint="default"/>
      </w:rPr>
    </w:lvl>
    <w:lvl w:ilvl="7">
      <w:start w:val="1"/>
      <w:numFmt w:val="decimal"/>
      <w:lvlText w:val="%1.%2.%3.%4.%5.%6.%7.%8"/>
      <w:lvlJc w:val="left"/>
      <w:pPr>
        <w:tabs>
          <w:tab w:val="num" w:pos="589"/>
        </w:tabs>
        <w:ind w:left="589" w:hanging="1440"/>
      </w:pPr>
      <w:rPr>
        <w:rFonts w:hint="default"/>
      </w:rPr>
    </w:lvl>
    <w:lvl w:ilvl="8">
      <w:start w:val="1"/>
      <w:numFmt w:val="decimal"/>
      <w:lvlText w:val="%1.%2.%3.%4.%5.%6.%7.%8.%9"/>
      <w:lvlJc w:val="left"/>
      <w:pPr>
        <w:tabs>
          <w:tab w:val="num" w:pos="733"/>
        </w:tabs>
        <w:ind w:left="733" w:hanging="1584"/>
      </w:pPr>
      <w:rPr>
        <w:rFonts w:hint="default"/>
      </w:rPr>
    </w:lvl>
  </w:abstractNum>
  <w:abstractNum w:abstractNumId="13">
    <w:nsid w:val="1A9A4602"/>
    <w:multiLevelType w:val="hybridMultilevel"/>
    <w:tmpl w:val="1E644A6A"/>
    <w:lvl w:ilvl="0" w:tplc="05C48C62">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14">
    <w:nsid w:val="1C884825"/>
    <w:multiLevelType w:val="hybridMultilevel"/>
    <w:tmpl w:val="76A2BDC2"/>
    <w:lvl w:ilvl="0" w:tplc="D5A4AB02">
      <w:start w:val="1"/>
      <w:numFmt w:val="decimal"/>
      <w:pStyle w:val="ListNumbered"/>
      <w:lvlText w:val="%1."/>
      <w:lvlJc w:val="left"/>
      <w:pPr>
        <w:tabs>
          <w:tab w:val="num" w:pos="1531"/>
        </w:tabs>
        <w:ind w:left="1531" w:hanging="510"/>
      </w:pPr>
      <w:rPr>
        <w:rFonts w:hint="default"/>
      </w:rPr>
    </w:lvl>
    <w:lvl w:ilvl="1" w:tplc="08090019" w:tentative="1">
      <w:start w:val="1"/>
      <w:numFmt w:val="lowerLetter"/>
      <w:lvlText w:val="%2."/>
      <w:lvlJc w:val="left"/>
      <w:pPr>
        <w:tabs>
          <w:tab w:val="num" w:pos="2461"/>
        </w:tabs>
        <w:ind w:left="2461" w:hanging="360"/>
      </w:pPr>
    </w:lvl>
    <w:lvl w:ilvl="2" w:tplc="0809001B" w:tentative="1">
      <w:start w:val="1"/>
      <w:numFmt w:val="lowerRoman"/>
      <w:lvlText w:val="%3."/>
      <w:lvlJc w:val="right"/>
      <w:pPr>
        <w:tabs>
          <w:tab w:val="num" w:pos="3181"/>
        </w:tabs>
        <w:ind w:left="3181" w:hanging="180"/>
      </w:pPr>
    </w:lvl>
    <w:lvl w:ilvl="3" w:tplc="0809000F" w:tentative="1">
      <w:start w:val="1"/>
      <w:numFmt w:val="decimal"/>
      <w:lvlText w:val="%4."/>
      <w:lvlJc w:val="left"/>
      <w:pPr>
        <w:tabs>
          <w:tab w:val="num" w:pos="3901"/>
        </w:tabs>
        <w:ind w:left="3901" w:hanging="360"/>
      </w:pPr>
    </w:lvl>
    <w:lvl w:ilvl="4" w:tplc="08090019" w:tentative="1">
      <w:start w:val="1"/>
      <w:numFmt w:val="lowerLetter"/>
      <w:lvlText w:val="%5."/>
      <w:lvlJc w:val="left"/>
      <w:pPr>
        <w:tabs>
          <w:tab w:val="num" w:pos="4621"/>
        </w:tabs>
        <w:ind w:left="4621" w:hanging="360"/>
      </w:pPr>
    </w:lvl>
    <w:lvl w:ilvl="5" w:tplc="0809001B" w:tentative="1">
      <w:start w:val="1"/>
      <w:numFmt w:val="lowerRoman"/>
      <w:lvlText w:val="%6."/>
      <w:lvlJc w:val="right"/>
      <w:pPr>
        <w:tabs>
          <w:tab w:val="num" w:pos="5341"/>
        </w:tabs>
        <w:ind w:left="5341" w:hanging="180"/>
      </w:pPr>
    </w:lvl>
    <w:lvl w:ilvl="6" w:tplc="0809000F" w:tentative="1">
      <w:start w:val="1"/>
      <w:numFmt w:val="decimal"/>
      <w:lvlText w:val="%7."/>
      <w:lvlJc w:val="left"/>
      <w:pPr>
        <w:tabs>
          <w:tab w:val="num" w:pos="6061"/>
        </w:tabs>
        <w:ind w:left="6061" w:hanging="360"/>
      </w:pPr>
    </w:lvl>
    <w:lvl w:ilvl="7" w:tplc="08090019" w:tentative="1">
      <w:start w:val="1"/>
      <w:numFmt w:val="lowerLetter"/>
      <w:lvlText w:val="%8."/>
      <w:lvlJc w:val="left"/>
      <w:pPr>
        <w:tabs>
          <w:tab w:val="num" w:pos="6781"/>
        </w:tabs>
        <w:ind w:left="6781" w:hanging="360"/>
      </w:pPr>
    </w:lvl>
    <w:lvl w:ilvl="8" w:tplc="0809001B" w:tentative="1">
      <w:start w:val="1"/>
      <w:numFmt w:val="lowerRoman"/>
      <w:lvlText w:val="%9."/>
      <w:lvlJc w:val="right"/>
      <w:pPr>
        <w:tabs>
          <w:tab w:val="num" w:pos="7501"/>
        </w:tabs>
        <w:ind w:left="7501" w:hanging="180"/>
      </w:pPr>
    </w:lvl>
  </w:abstractNum>
  <w:abstractNum w:abstractNumId="15">
    <w:nsid w:val="1E41521E"/>
    <w:multiLevelType w:val="hybridMultilevel"/>
    <w:tmpl w:val="1FC40C70"/>
    <w:lvl w:ilvl="0" w:tplc="A2541BE8">
      <w:start w:val="1"/>
      <w:numFmt w:val="bullet"/>
      <w:lvlText w:val=""/>
      <w:lvlJc w:val="left"/>
      <w:pPr>
        <w:ind w:left="1800" w:hanging="72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4AA4FDB"/>
    <w:multiLevelType w:val="hybridMultilevel"/>
    <w:tmpl w:val="B1AA52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6BC08F7"/>
    <w:multiLevelType w:val="multilevel"/>
    <w:tmpl w:val="1FC40C70"/>
    <w:lvl w:ilvl="0">
      <w:start w:val="1"/>
      <w:numFmt w:val="bullet"/>
      <w:lvlText w:val=""/>
      <w:lvlJc w:val="left"/>
      <w:pPr>
        <w:ind w:left="1800" w:hanging="72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8">
    <w:nsid w:val="36CF6534"/>
    <w:multiLevelType w:val="hybridMultilevel"/>
    <w:tmpl w:val="B6465198"/>
    <w:lvl w:ilvl="0" w:tplc="35FECCFC">
      <w:start w:val="1"/>
      <w:numFmt w:val="bullet"/>
      <w:pStyle w:val="Tablelistbullet"/>
      <w:lvlText w:val=""/>
      <w:lvlJc w:val="left"/>
      <w:pPr>
        <w:tabs>
          <w:tab w:val="num" w:pos="1383"/>
        </w:tabs>
        <w:ind w:left="1383" w:hanging="362"/>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3E1611E9"/>
    <w:multiLevelType w:val="hybridMultilevel"/>
    <w:tmpl w:val="2CC037FA"/>
    <w:lvl w:ilvl="0" w:tplc="16982A6E">
      <w:start w:val="1"/>
      <w:numFmt w:val="bullet"/>
      <w:pStyle w:val="ListBullet"/>
      <w:lvlText w:val=""/>
      <w:lvlJc w:val="left"/>
      <w:pPr>
        <w:tabs>
          <w:tab w:val="num" w:pos="1383"/>
        </w:tabs>
        <w:ind w:left="1383" w:hanging="362"/>
      </w:pPr>
      <w:rPr>
        <w:rFonts w:ascii="Symbol" w:hAnsi="Symbol" w:cs="Times New Roman" w:hint="default"/>
        <w:b w:val="0"/>
        <w:bCs w:val="0"/>
        <w:i w:val="0"/>
        <w:iCs w:val="0"/>
        <w:smallCaps w:val="0"/>
        <w:strike w:val="0"/>
        <w:dstrike w:val="0"/>
        <w:outline w:val="0"/>
        <w:shadow w:val="0"/>
        <w:emboss w:val="0"/>
        <w:imprint w:val="0"/>
        <w:noProof w:val="0"/>
        <w:vanish w:val="0"/>
        <w:spacing w:val="0"/>
        <w:kern w:val="0"/>
        <w:position w:val="0"/>
        <w:u w:val="none"/>
        <w:vertAlign w:val="baseline"/>
        <w:em w:val="none"/>
      </w:rPr>
    </w:lvl>
    <w:lvl w:ilvl="1" w:tplc="08090003">
      <w:start w:val="1"/>
      <w:numFmt w:val="bullet"/>
      <w:lvlText w:val="o"/>
      <w:lvlJc w:val="left"/>
      <w:pPr>
        <w:tabs>
          <w:tab w:val="num" w:pos="1440"/>
        </w:tabs>
        <w:ind w:left="1440" w:hanging="360"/>
      </w:pPr>
      <w:rPr>
        <w:rFonts w:ascii="Courier New" w:hAnsi="Courier New" w:cs="Courier"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7CA10031"/>
    <w:multiLevelType w:val="hybridMultilevel"/>
    <w:tmpl w:val="F3745E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E694C7F"/>
    <w:multiLevelType w:val="hybridMultilevel"/>
    <w:tmpl w:val="C240C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1"/>
  </w:num>
  <w:num w:numId="4">
    <w:abstractNumId w:val="12"/>
  </w:num>
  <w:num w:numId="5">
    <w:abstractNumId w:val="18"/>
  </w:num>
  <w:num w:numId="6">
    <w:abstractNumId w:val="18"/>
  </w:num>
  <w:num w:numId="7">
    <w:abstractNumId w:val="18"/>
  </w:num>
  <w:num w:numId="8">
    <w:abstractNumId w:val="18"/>
  </w:num>
  <w:num w:numId="9">
    <w:abstractNumId w:val="18"/>
  </w:num>
  <w:num w:numId="10">
    <w:abstractNumId w:val="18"/>
  </w:num>
  <w:num w:numId="11">
    <w:abstractNumId w:val="18"/>
  </w:num>
  <w:num w:numId="12">
    <w:abstractNumId w:val="12"/>
  </w:num>
  <w:num w:numId="13">
    <w:abstractNumId w:val="12"/>
  </w:num>
  <w:num w:numId="14">
    <w:abstractNumId w:val="18"/>
  </w:num>
  <w:num w:numId="15">
    <w:abstractNumId w:val="13"/>
  </w:num>
  <w:num w:numId="16">
    <w:abstractNumId w:val="20"/>
  </w:num>
  <w:num w:numId="17">
    <w:abstractNumId w:val="15"/>
  </w:num>
  <w:num w:numId="18">
    <w:abstractNumId w:val="17"/>
  </w:num>
  <w:num w:numId="19">
    <w:abstractNumId w:val="16"/>
  </w:num>
  <w:num w:numId="20">
    <w:abstractNumId w:val="0"/>
  </w:num>
  <w:num w:numId="21">
    <w:abstractNumId w:val="6"/>
  </w:num>
  <w:num w:numId="22">
    <w:abstractNumId w:val="5"/>
  </w:num>
  <w:num w:numId="23">
    <w:abstractNumId w:val="10"/>
  </w:num>
  <w:num w:numId="24">
    <w:abstractNumId w:val="8"/>
  </w:num>
  <w:num w:numId="25">
    <w:abstractNumId w:val="7"/>
  </w:num>
  <w:num w:numId="26">
    <w:abstractNumId w:val="9"/>
  </w:num>
  <w:num w:numId="27">
    <w:abstractNumId w:val="4"/>
  </w:num>
  <w:num w:numId="28">
    <w:abstractNumId w:val="3"/>
  </w:num>
  <w:num w:numId="29">
    <w:abstractNumId w:val="2"/>
  </w:num>
  <w:num w:numId="30">
    <w:abstractNumId w:val="1"/>
  </w:num>
  <w:num w:numId="31">
    <w:abstractNumId w:val="2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rsids>
    <w:rsidRoot w:val="000C4FB2"/>
    <w:rsid w:val="00184885"/>
    <w:rsid w:val="001E0305"/>
    <w:rsid w:val="001E6363"/>
    <w:rsid w:val="006E37B4"/>
    <w:rsid w:val="00C148A5"/>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1" w:uiPriority="9" w:qFormat="1"/>
    <w:lsdException w:name="heading 3"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Light Shading Accent 1" w:uiPriority="60"/>
    <w:lsdException w:name="TOC Heading" w:uiPriority="39" w:qFormat="1"/>
  </w:latentStyles>
  <w:style w:type="paragraph" w:default="1" w:styleId="Normal">
    <w:name w:val="Normal"/>
    <w:qFormat/>
    <w:rsid w:val="008044A9"/>
    <w:pPr>
      <w:spacing w:after="120"/>
      <w:ind w:left="720"/>
    </w:pPr>
    <w:rPr>
      <w:rFonts w:ascii="OUP Argo" w:hAnsi="OUP Argo"/>
      <w:lang w:val="en-GB" w:eastAsia="en-GB"/>
    </w:rPr>
  </w:style>
  <w:style w:type="paragraph" w:styleId="Heading1">
    <w:name w:val="heading 1"/>
    <w:basedOn w:val="Normal"/>
    <w:next w:val="Normal"/>
    <w:link w:val="Heading1Char"/>
    <w:uiPriority w:val="9"/>
    <w:qFormat/>
    <w:rsid w:val="008044A9"/>
    <w:pPr>
      <w:keepNext/>
      <w:numPr>
        <w:numId w:val="13"/>
      </w:numPr>
      <w:tabs>
        <w:tab w:val="left" w:pos="562"/>
      </w:tabs>
      <w:spacing w:before="240" w:after="240"/>
      <w:outlineLvl w:val="0"/>
    </w:pPr>
    <w:rPr>
      <w:rFonts w:cs="Arial"/>
      <w:b/>
      <w:bCs/>
      <w:kern w:val="32"/>
      <w:sz w:val="32"/>
      <w:szCs w:val="32"/>
    </w:rPr>
  </w:style>
  <w:style w:type="paragraph" w:styleId="Heading2">
    <w:name w:val="heading 2"/>
    <w:basedOn w:val="Heading1"/>
    <w:next w:val="Normal"/>
    <w:link w:val="Heading2Char"/>
    <w:qFormat/>
    <w:rsid w:val="00D17CB2"/>
    <w:pPr>
      <w:numPr>
        <w:ilvl w:val="1"/>
      </w:numPr>
      <w:spacing w:before="120" w:after="120"/>
      <w:outlineLvl w:val="1"/>
    </w:pPr>
    <w:rPr>
      <w:bCs w:val="0"/>
      <w:iCs/>
      <w:sz w:val="28"/>
      <w:szCs w:val="28"/>
    </w:rPr>
  </w:style>
  <w:style w:type="paragraph" w:styleId="Heading3">
    <w:name w:val="heading 3"/>
    <w:basedOn w:val="Heading1"/>
    <w:next w:val="Normal"/>
    <w:link w:val="Heading3Char"/>
    <w:uiPriority w:val="9"/>
    <w:qFormat/>
    <w:rsid w:val="00432ED2"/>
    <w:pPr>
      <w:numPr>
        <w:ilvl w:val="2"/>
      </w:numPr>
      <w:spacing w:before="120" w:after="120"/>
      <w:outlineLvl w:val="2"/>
    </w:pPr>
    <w:rPr>
      <w:b w:val="0"/>
      <w:bCs w:val="0"/>
      <w:sz w:val="26"/>
      <w:szCs w:val="26"/>
    </w:rPr>
  </w:style>
  <w:style w:type="paragraph" w:styleId="Heading4">
    <w:name w:val="heading 4"/>
    <w:basedOn w:val="Heading1"/>
    <w:next w:val="Normal"/>
    <w:qFormat/>
    <w:rsid w:val="00D17CB2"/>
    <w:pPr>
      <w:numPr>
        <w:ilvl w:val="3"/>
      </w:numPr>
      <w:spacing w:before="120" w:after="60"/>
      <w:ind w:left="862" w:hanging="862"/>
      <w:outlineLvl w:val="3"/>
    </w:pPr>
    <w:rPr>
      <w:b w:val="0"/>
      <w:sz w:val="26"/>
    </w:rPr>
  </w:style>
  <w:style w:type="paragraph" w:styleId="Heading5">
    <w:name w:val="heading 5"/>
    <w:basedOn w:val="Normal"/>
    <w:next w:val="Normal"/>
    <w:qFormat/>
    <w:rsid w:val="001C2DBA"/>
    <w:pPr>
      <w:spacing w:before="240" w:after="60"/>
      <w:outlineLvl w:val="4"/>
    </w:pPr>
    <w:rPr>
      <w:b/>
      <w:bCs/>
      <w:i/>
      <w:iCs/>
      <w:sz w:val="26"/>
      <w:szCs w:val="26"/>
    </w:rPr>
  </w:style>
  <w:style w:type="paragraph" w:styleId="Heading7">
    <w:name w:val="heading 7"/>
    <w:basedOn w:val="Normal"/>
    <w:next w:val="Normal"/>
    <w:qFormat/>
    <w:rsid w:val="00B84B51"/>
    <w:pPr>
      <w:keepNext/>
      <w:spacing w:before="120" w:after="60"/>
      <w:ind w:left="0"/>
      <w:outlineLvl w:val="6"/>
    </w:pPr>
    <w:rPr>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ingsmallnotinTOC">
    <w:name w:val="Heading (small) not in TOC"/>
    <w:basedOn w:val="HeadingnotinTOC"/>
    <w:next w:val="Normal"/>
    <w:rsid w:val="003E04E0"/>
    <w:pPr>
      <w:keepNext/>
      <w:spacing w:before="240" w:after="120"/>
      <w:jc w:val="left"/>
    </w:pPr>
    <w:rPr>
      <w:sz w:val="24"/>
    </w:rPr>
  </w:style>
  <w:style w:type="paragraph" w:styleId="Header">
    <w:name w:val="header"/>
    <w:basedOn w:val="Normal"/>
    <w:link w:val="HeaderChar"/>
    <w:rsid w:val="00503F0A"/>
    <w:pPr>
      <w:pBdr>
        <w:bottom w:val="single" w:sz="4" w:space="1" w:color="auto"/>
      </w:pBdr>
      <w:tabs>
        <w:tab w:val="center" w:pos="4153"/>
        <w:tab w:val="right" w:pos="8306"/>
      </w:tabs>
      <w:ind w:left="0"/>
    </w:pPr>
    <w:rPr>
      <w:rFonts w:ascii="Arial" w:hAnsi="Arial"/>
      <w:caps/>
      <w:sz w:val="16"/>
      <w:szCs w:val="16"/>
    </w:rPr>
  </w:style>
  <w:style w:type="paragraph" w:styleId="Footer">
    <w:name w:val="footer"/>
    <w:basedOn w:val="Normal"/>
    <w:link w:val="FooterChar"/>
    <w:rsid w:val="00012394"/>
    <w:pPr>
      <w:pBdr>
        <w:top w:val="single" w:sz="4" w:space="1" w:color="auto"/>
      </w:pBdr>
      <w:tabs>
        <w:tab w:val="center" w:pos="4153"/>
        <w:tab w:val="right" w:pos="8306"/>
      </w:tabs>
      <w:ind w:left="0"/>
    </w:pPr>
    <w:rPr>
      <w:rFonts w:ascii="Arial" w:hAnsi="Arial"/>
      <w:caps/>
      <w:sz w:val="16"/>
      <w:szCs w:val="16"/>
    </w:rPr>
  </w:style>
  <w:style w:type="paragraph" w:customStyle="1" w:styleId="Titlesub">
    <w:name w:val="Title (sub)"/>
    <w:basedOn w:val="Normal"/>
    <w:rsid w:val="009A21AE"/>
    <w:pPr>
      <w:pBdr>
        <w:top w:val="single" w:sz="18" w:space="10" w:color="C0C0C0"/>
        <w:bottom w:val="single" w:sz="18" w:space="10" w:color="C0C0C0"/>
      </w:pBdr>
      <w:spacing w:before="360"/>
      <w:ind w:left="0"/>
      <w:jc w:val="center"/>
    </w:pPr>
    <w:rPr>
      <w:smallCaps/>
      <w:sz w:val="32"/>
      <w:szCs w:val="32"/>
    </w:rPr>
  </w:style>
  <w:style w:type="paragraph" w:customStyle="1" w:styleId="Appendix">
    <w:name w:val="Appendix"/>
    <w:basedOn w:val="Heading1"/>
    <w:next w:val="Normal"/>
    <w:rsid w:val="006A5727"/>
    <w:pPr>
      <w:numPr>
        <w:numId w:val="3"/>
      </w:numPr>
    </w:pPr>
    <w:rPr>
      <w:sz w:val="28"/>
    </w:rPr>
  </w:style>
  <w:style w:type="character" w:customStyle="1" w:styleId="Colour-Blue">
    <w:name w:val="Colour - Blue"/>
    <w:basedOn w:val="DefaultParagraphFont"/>
    <w:rsid w:val="00A81C12"/>
    <w:rPr>
      <w:color w:val="0000FF"/>
    </w:rPr>
  </w:style>
  <w:style w:type="paragraph" w:styleId="ListBullet">
    <w:name w:val="List Bullet"/>
    <w:basedOn w:val="Normal"/>
    <w:rsid w:val="00032205"/>
    <w:pPr>
      <w:numPr>
        <w:numId w:val="1"/>
      </w:numPr>
    </w:pPr>
  </w:style>
  <w:style w:type="paragraph" w:styleId="DocumentMap">
    <w:name w:val="Document Map"/>
    <w:basedOn w:val="Normal"/>
    <w:semiHidden/>
    <w:rsid w:val="00A93280"/>
    <w:pPr>
      <w:shd w:val="clear" w:color="auto" w:fill="000080"/>
    </w:pPr>
    <w:rPr>
      <w:rFonts w:ascii="Tahoma" w:hAnsi="Tahoma" w:cs="Tahoma"/>
      <w:sz w:val="20"/>
    </w:rPr>
  </w:style>
  <w:style w:type="table" w:styleId="TableGrid">
    <w:name w:val="Table Grid"/>
    <w:basedOn w:val="TableNormal"/>
    <w:rsid w:val="009A21AE"/>
    <w:pPr>
      <w:spacing w:after="120"/>
      <w:ind w:left="102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UPlogo">
    <w:name w:val="OUP logo"/>
    <w:basedOn w:val="Normal"/>
    <w:next w:val="Normal"/>
    <w:rsid w:val="00B40181"/>
    <w:pPr>
      <w:spacing w:after="240"/>
      <w:jc w:val="right"/>
    </w:pPr>
    <w:rPr>
      <w:rFonts w:ascii="OUP1" w:hAnsi="OUP1"/>
      <w:sz w:val="72"/>
    </w:rPr>
  </w:style>
  <w:style w:type="character" w:customStyle="1" w:styleId="code">
    <w:name w:val="code"/>
    <w:basedOn w:val="DefaultParagraphFont"/>
    <w:rsid w:val="00710936"/>
    <w:rPr>
      <w:rFonts w:ascii="Lucida Console" w:hAnsi="Lucida Console"/>
      <w:sz w:val="20"/>
    </w:rPr>
  </w:style>
  <w:style w:type="paragraph" w:customStyle="1" w:styleId="ListNumbered">
    <w:name w:val="List Numbered"/>
    <w:basedOn w:val="Normal"/>
    <w:rsid w:val="00CB4C82"/>
    <w:pPr>
      <w:numPr>
        <w:numId w:val="2"/>
      </w:numPr>
    </w:pPr>
  </w:style>
  <w:style w:type="paragraph" w:customStyle="1" w:styleId="codepara">
    <w:name w:val="code para"/>
    <w:basedOn w:val="Normal"/>
    <w:rsid w:val="00614A55"/>
    <w:pPr>
      <w:pBdr>
        <w:top w:val="single" w:sz="4" w:space="1" w:color="auto"/>
        <w:left w:val="single" w:sz="4" w:space="4" w:color="auto"/>
        <w:bottom w:val="single" w:sz="4" w:space="1" w:color="auto"/>
        <w:right w:val="single" w:sz="4" w:space="4" w:color="auto"/>
      </w:pBdr>
      <w:spacing w:after="60"/>
    </w:pPr>
    <w:rPr>
      <w:rFonts w:ascii="Lucida Console" w:hAnsi="Lucida Console"/>
      <w:sz w:val="18"/>
    </w:rPr>
  </w:style>
  <w:style w:type="paragraph" w:styleId="Title">
    <w:name w:val="Title"/>
    <w:basedOn w:val="Normal"/>
    <w:qFormat/>
    <w:rsid w:val="009A21AE"/>
    <w:pPr>
      <w:spacing w:before="60"/>
      <w:ind w:left="0"/>
      <w:jc w:val="center"/>
    </w:pPr>
    <w:rPr>
      <w:b/>
      <w:sz w:val="56"/>
      <w:szCs w:val="56"/>
    </w:rPr>
  </w:style>
  <w:style w:type="paragraph" w:customStyle="1" w:styleId="Tablecell">
    <w:name w:val="Table cell"/>
    <w:basedOn w:val="Normal"/>
    <w:rsid w:val="00330E57"/>
    <w:pPr>
      <w:keepLines/>
      <w:spacing w:before="40"/>
      <w:ind w:left="0"/>
    </w:pPr>
    <w:rPr>
      <w:sz w:val="20"/>
    </w:rPr>
  </w:style>
  <w:style w:type="paragraph" w:customStyle="1" w:styleId="Tablecell-rightaligned">
    <w:name w:val="Table cell - right aligned"/>
    <w:basedOn w:val="Tablecell"/>
    <w:rsid w:val="00CF7D7A"/>
    <w:pPr>
      <w:jc w:val="right"/>
    </w:pPr>
  </w:style>
  <w:style w:type="paragraph" w:customStyle="1" w:styleId="Tablecell-heading">
    <w:name w:val="Table cell - heading"/>
    <w:basedOn w:val="Tablecell"/>
    <w:rsid w:val="00B235FA"/>
    <w:pPr>
      <w:jc w:val="center"/>
    </w:pPr>
    <w:rPr>
      <w:b/>
    </w:rPr>
  </w:style>
  <w:style w:type="paragraph" w:customStyle="1" w:styleId="HeadingnotinTOC">
    <w:name w:val="Heading not in TOC"/>
    <w:basedOn w:val="Normal"/>
    <w:next w:val="Normal"/>
    <w:rsid w:val="00D47BD0"/>
    <w:pPr>
      <w:spacing w:after="360"/>
      <w:ind w:left="0"/>
      <w:jc w:val="center"/>
    </w:pPr>
    <w:rPr>
      <w:b/>
      <w:sz w:val="36"/>
    </w:rPr>
  </w:style>
  <w:style w:type="paragraph" w:styleId="TOC1">
    <w:name w:val="toc 1"/>
    <w:basedOn w:val="Normal"/>
    <w:next w:val="Normal"/>
    <w:autoRedefine/>
    <w:uiPriority w:val="39"/>
    <w:rsid w:val="00944BAF"/>
    <w:pPr>
      <w:spacing w:before="120" w:after="0"/>
      <w:ind w:left="0"/>
    </w:pPr>
    <w:rPr>
      <w:rFonts w:asciiTheme="minorHAnsi" w:hAnsiTheme="minorHAnsi"/>
      <w:b/>
    </w:rPr>
  </w:style>
  <w:style w:type="paragraph" w:styleId="TOC2">
    <w:name w:val="toc 2"/>
    <w:basedOn w:val="Normal"/>
    <w:next w:val="Normal"/>
    <w:autoRedefine/>
    <w:uiPriority w:val="39"/>
    <w:rsid w:val="00944BAF"/>
    <w:pPr>
      <w:spacing w:after="0"/>
      <w:ind w:left="240"/>
    </w:pPr>
    <w:rPr>
      <w:rFonts w:asciiTheme="minorHAnsi" w:hAnsiTheme="minorHAnsi"/>
      <w:b/>
      <w:sz w:val="22"/>
      <w:szCs w:val="22"/>
    </w:rPr>
  </w:style>
  <w:style w:type="character" w:customStyle="1" w:styleId="Colour-DarkRed">
    <w:name w:val="Colour - Dark Red"/>
    <w:basedOn w:val="DefaultParagraphFont"/>
    <w:rsid w:val="00A81C12"/>
    <w:rPr>
      <w:color w:val="990000"/>
    </w:rPr>
  </w:style>
  <w:style w:type="character" w:customStyle="1" w:styleId="Colour-Red">
    <w:name w:val="Colour - Red"/>
    <w:basedOn w:val="DefaultParagraphFont"/>
    <w:rsid w:val="00A81C12"/>
    <w:rPr>
      <w:bCs/>
      <w:color w:val="FF0000"/>
    </w:rPr>
  </w:style>
  <w:style w:type="character" w:customStyle="1" w:styleId="Colour-Grey">
    <w:name w:val="Colour - Grey"/>
    <w:basedOn w:val="DefaultParagraphFont"/>
    <w:rsid w:val="00A81C12"/>
    <w:rPr>
      <w:color w:val="808080"/>
    </w:rPr>
  </w:style>
  <w:style w:type="paragraph" w:customStyle="1" w:styleId="Prosequote">
    <w:name w:val="Prosequote"/>
    <w:basedOn w:val="Normal"/>
    <w:rsid w:val="00633C74"/>
    <w:pPr>
      <w:ind w:left="1588" w:right="567"/>
    </w:pPr>
  </w:style>
  <w:style w:type="paragraph" w:customStyle="1" w:styleId="Boxpara">
    <w:name w:val="Box para"/>
    <w:basedOn w:val="Normal"/>
    <w:rsid w:val="00633C74"/>
    <w:pPr>
      <w:pBdr>
        <w:top w:val="single" w:sz="4" w:space="1" w:color="auto"/>
        <w:left w:val="single" w:sz="4" w:space="4" w:color="auto"/>
        <w:bottom w:val="single" w:sz="4" w:space="1" w:color="auto"/>
        <w:right w:val="single" w:sz="4" w:space="4" w:color="auto"/>
      </w:pBdr>
    </w:pPr>
  </w:style>
  <w:style w:type="paragraph" w:customStyle="1" w:styleId="Appendix2">
    <w:name w:val="Appendix 2"/>
    <w:basedOn w:val="Appendix"/>
    <w:next w:val="Normal"/>
    <w:rsid w:val="006A5727"/>
    <w:pPr>
      <w:numPr>
        <w:ilvl w:val="1"/>
      </w:numPr>
      <w:spacing w:before="120" w:after="120"/>
    </w:pPr>
  </w:style>
  <w:style w:type="paragraph" w:customStyle="1" w:styleId="Appendix3">
    <w:name w:val="Appendix 3"/>
    <w:basedOn w:val="Appendix"/>
    <w:next w:val="Normal"/>
    <w:rsid w:val="006A5727"/>
    <w:pPr>
      <w:numPr>
        <w:ilvl w:val="2"/>
      </w:numPr>
    </w:pPr>
    <w:rPr>
      <w:b w:val="0"/>
      <w:sz w:val="26"/>
    </w:rPr>
  </w:style>
  <w:style w:type="paragraph" w:styleId="TOC3">
    <w:name w:val="toc 3"/>
    <w:basedOn w:val="Normal"/>
    <w:next w:val="Normal"/>
    <w:autoRedefine/>
    <w:uiPriority w:val="39"/>
    <w:rsid w:val="00944BAF"/>
    <w:pPr>
      <w:spacing w:after="0"/>
      <w:ind w:left="480"/>
    </w:pPr>
    <w:rPr>
      <w:rFonts w:asciiTheme="minorHAnsi" w:hAnsiTheme="minorHAnsi"/>
      <w:sz w:val="22"/>
      <w:szCs w:val="22"/>
    </w:rPr>
  </w:style>
  <w:style w:type="paragraph" w:styleId="TOC4">
    <w:name w:val="toc 4"/>
    <w:basedOn w:val="Normal"/>
    <w:next w:val="Normal"/>
    <w:autoRedefine/>
    <w:uiPriority w:val="39"/>
    <w:rsid w:val="00944BAF"/>
    <w:pPr>
      <w:spacing w:after="0"/>
    </w:pPr>
    <w:rPr>
      <w:rFonts w:asciiTheme="minorHAnsi" w:hAnsiTheme="minorHAnsi"/>
      <w:sz w:val="20"/>
      <w:szCs w:val="20"/>
    </w:rPr>
  </w:style>
  <w:style w:type="paragraph" w:customStyle="1" w:styleId="Tablelistbullet">
    <w:name w:val="Table list bullet"/>
    <w:basedOn w:val="Tablecell"/>
    <w:rsid w:val="00A72E92"/>
    <w:pPr>
      <w:numPr>
        <w:numId w:val="14"/>
      </w:numPr>
      <w:tabs>
        <w:tab w:val="left" w:pos="227"/>
      </w:tabs>
      <w:spacing w:after="40"/>
    </w:pPr>
    <w:rPr>
      <w:sz w:val="16"/>
    </w:rPr>
  </w:style>
  <w:style w:type="character" w:customStyle="1" w:styleId="code-red">
    <w:name w:val="code - red"/>
    <w:basedOn w:val="code"/>
    <w:rsid w:val="00B83452"/>
    <w:rPr>
      <w:color w:val="FF0000"/>
    </w:rPr>
  </w:style>
  <w:style w:type="character" w:customStyle="1" w:styleId="code-grey">
    <w:name w:val="code - grey"/>
    <w:basedOn w:val="code"/>
    <w:rsid w:val="00B83452"/>
    <w:rPr>
      <w:color w:val="808080"/>
    </w:rPr>
  </w:style>
  <w:style w:type="paragraph" w:customStyle="1" w:styleId="Tablecell-code">
    <w:name w:val="Table cell - code"/>
    <w:basedOn w:val="Tablecell"/>
    <w:rsid w:val="00211F75"/>
    <w:pPr>
      <w:spacing w:before="60" w:after="60"/>
    </w:pPr>
    <w:rPr>
      <w:rFonts w:ascii="Lucida Console" w:hAnsi="Lucida Console"/>
      <w:sz w:val="18"/>
    </w:rPr>
  </w:style>
  <w:style w:type="character" w:customStyle="1" w:styleId="Smallcaps">
    <w:name w:val="Small caps"/>
    <w:basedOn w:val="DefaultParagraphFont"/>
    <w:rsid w:val="0054720A"/>
    <w:rPr>
      <w:smallCaps/>
    </w:rPr>
  </w:style>
  <w:style w:type="paragraph" w:styleId="BalloonText">
    <w:name w:val="Balloon Text"/>
    <w:basedOn w:val="Normal"/>
    <w:link w:val="BalloonTextChar"/>
    <w:rsid w:val="00B40181"/>
    <w:rPr>
      <w:rFonts w:ascii="Tahoma" w:hAnsi="Tahoma" w:cs="Tahoma"/>
      <w:sz w:val="16"/>
      <w:szCs w:val="16"/>
    </w:rPr>
  </w:style>
  <w:style w:type="paragraph" w:customStyle="1" w:styleId="QArule">
    <w:name w:val="QA rule"/>
    <w:basedOn w:val="Normal"/>
    <w:rsid w:val="00BD63D9"/>
    <w:pPr>
      <w:pBdr>
        <w:top w:val="dotted" w:sz="4" w:space="1" w:color="auto"/>
        <w:left w:val="dotted" w:sz="4" w:space="4" w:color="auto"/>
        <w:bottom w:val="dotted" w:sz="4" w:space="1" w:color="auto"/>
        <w:right w:val="dotted" w:sz="4" w:space="4" w:color="auto"/>
      </w:pBdr>
    </w:pPr>
    <w:rPr>
      <w:rFonts w:ascii="Andale Mono" w:hAnsi="Andale Mono"/>
      <w:sz w:val="20"/>
    </w:rPr>
  </w:style>
  <w:style w:type="character" w:styleId="Hyperlink">
    <w:name w:val="Hyperlink"/>
    <w:basedOn w:val="DefaultParagraphFont"/>
    <w:rsid w:val="00D122C1"/>
    <w:rPr>
      <w:color w:val="0000FF"/>
      <w:u w:val="single"/>
    </w:rPr>
  </w:style>
  <w:style w:type="paragraph" w:styleId="FootnoteText">
    <w:name w:val="footnote text"/>
    <w:basedOn w:val="Normal"/>
    <w:link w:val="FootnoteTextChar"/>
    <w:rsid w:val="002B6887"/>
  </w:style>
  <w:style w:type="character" w:customStyle="1" w:styleId="FootnoteTextChar">
    <w:name w:val="Footnote Text Char"/>
    <w:basedOn w:val="DefaultParagraphFont"/>
    <w:link w:val="FootnoteText"/>
    <w:rsid w:val="002B6887"/>
    <w:rPr>
      <w:rFonts w:ascii="OUP Argo" w:hAnsi="OUP Argo"/>
      <w:sz w:val="24"/>
      <w:szCs w:val="24"/>
      <w:lang w:val="en-GB" w:eastAsia="en-GB"/>
    </w:rPr>
  </w:style>
  <w:style w:type="character" w:styleId="FootnoteReference">
    <w:name w:val="footnote reference"/>
    <w:basedOn w:val="DefaultParagraphFont"/>
    <w:rsid w:val="002B6887"/>
    <w:rPr>
      <w:vertAlign w:val="superscript"/>
    </w:rPr>
  </w:style>
  <w:style w:type="character" w:customStyle="1" w:styleId="Heading1Char">
    <w:name w:val="Heading 1 Char"/>
    <w:basedOn w:val="DefaultParagraphFont"/>
    <w:link w:val="Heading1"/>
    <w:uiPriority w:val="9"/>
    <w:rsid w:val="001E0305"/>
    <w:rPr>
      <w:rFonts w:ascii="OUP Argo" w:hAnsi="OUP Argo" w:cs="Arial"/>
      <w:b/>
      <w:bCs/>
      <w:kern w:val="32"/>
      <w:sz w:val="32"/>
      <w:szCs w:val="32"/>
      <w:lang w:val="en-GB" w:eastAsia="en-GB"/>
    </w:rPr>
  </w:style>
  <w:style w:type="character" w:customStyle="1" w:styleId="Heading3Char">
    <w:name w:val="Heading 3 Char"/>
    <w:basedOn w:val="DefaultParagraphFont"/>
    <w:link w:val="Heading3"/>
    <w:uiPriority w:val="9"/>
    <w:rsid w:val="001E0305"/>
    <w:rPr>
      <w:rFonts w:ascii="OUP Argo" w:hAnsi="OUP Argo" w:cs="Arial"/>
      <w:kern w:val="32"/>
      <w:sz w:val="26"/>
      <w:szCs w:val="26"/>
      <w:lang w:val="en-GB" w:eastAsia="en-GB"/>
    </w:rPr>
  </w:style>
  <w:style w:type="character" w:customStyle="1" w:styleId="BalloonTextChar">
    <w:name w:val="Balloon Text Char"/>
    <w:basedOn w:val="DefaultParagraphFont"/>
    <w:link w:val="BalloonText"/>
    <w:rsid w:val="001E0305"/>
    <w:rPr>
      <w:rFonts w:ascii="Tahoma" w:hAnsi="Tahoma" w:cs="Tahoma"/>
      <w:sz w:val="16"/>
      <w:szCs w:val="16"/>
      <w:lang w:val="en-GB" w:eastAsia="en-GB"/>
    </w:rPr>
  </w:style>
  <w:style w:type="table" w:styleId="TableClassic3">
    <w:name w:val="Table Classic 3"/>
    <w:basedOn w:val="TableNormal"/>
    <w:rsid w:val="001E0305"/>
    <w:rPr>
      <w:rFonts w:ascii="Cambria" w:eastAsia="Cambria" w:hAnsi="Cambria"/>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DarkList-Accent1">
    <w:name w:val="Dark List Accent 1"/>
    <w:basedOn w:val="TableNormal"/>
    <w:rsid w:val="001E0305"/>
    <w:rPr>
      <w:rFonts w:ascii="Cambria" w:eastAsia="Cambria" w:hAnsi="Cambria"/>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ColorfulGrid-Accent1">
    <w:name w:val="Colorful Grid Accent 1"/>
    <w:basedOn w:val="TableNormal"/>
    <w:rsid w:val="001E0305"/>
    <w:rPr>
      <w:rFonts w:ascii="Cambria" w:eastAsia="Cambria" w:hAnsi="Cambria"/>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HeaderChar">
    <w:name w:val="Header Char"/>
    <w:basedOn w:val="DefaultParagraphFont"/>
    <w:link w:val="Header"/>
    <w:rsid w:val="001E0305"/>
    <w:rPr>
      <w:rFonts w:ascii="Arial" w:hAnsi="Arial"/>
      <w:caps/>
      <w:sz w:val="16"/>
      <w:szCs w:val="16"/>
      <w:lang w:val="en-GB" w:eastAsia="en-GB"/>
    </w:rPr>
  </w:style>
  <w:style w:type="character" w:customStyle="1" w:styleId="FooterChar">
    <w:name w:val="Footer Char"/>
    <w:basedOn w:val="DefaultParagraphFont"/>
    <w:link w:val="Footer"/>
    <w:rsid w:val="001E0305"/>
    <w:rPr>
      <w:rFonts w:ascii="Arial" w:hAnsi="Arial"/>
      <w:caps/>
      <w:sz w:val="16"/>
      <w:szCs w:val="16"/>
      <w:lang w:val="en-GB" w:eastAsia="en-GB"/>
    </w:rPr>
  </w:style>
  <w:style w:type="table" w:styleId="LightShading-Accent1">
    <w:name w:val="Light Shading Accent 1"/>
    <w:basedOn w:val="TableNormal"/>
    <w:uiPriority w:val="60"/>
    <w:rsid w:val="001E0305"/>
    <w:rPr>
      <w:rFonts w:ascii="Cambria" w:hAnsi="Cambria"/>
      <w:color w:val="365F91"/>
      <w:sz w:val="22"/>
      <w:szCs w:val="22"/>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BodyText">
    <w:name w:val="Body Text"/>
    <w:basedOn w:val="Normal"/>
    <w:link w:val="BodyTextChar"/>
    <w:rsid w:val="001E0305"/>
    <w:pPr>
      <w:ind w:left="0"/>
    </w:pPr>
    <w:rPr>
      <w:rFonts w:ascii="Candara" w:eastAsia="Cambria" w:hAnsi="Candara"/>
      <w:lang w:val="en-US" w:eastAsia="en-US"/>
    </w:rPr>
  </w:style>
  <w:style w:type="character" w:customStyle="1" w:styleId="BodyTextChar">
    <w:name w:val="Body Text Char"/>
    <w:basedOn w:val="DefaultParagraphFont"/>
    <w:link w:val="BodyText"/>
    <w:rsid w:val="001E0305"/>
    <w:rPr>
      <w:rFonts w:ascii="Candara" w:eastAsia="Cambria" w:hAnsi="Candara"/>
      <w:sz w:val="24"/>
      <w:szCs w:val="24"/>
    </w:rPr>
  </w:style>
  <w:style w:type="paragraph" w:styleId="HTMLPreformatted">
    <w:name w:val="HTML Preformatted"/>
    <w:basedOn w:val="Normal"/>
    <w:link w:val="HTMLPreformattedChar"/>
    <w:rsid w:val="001E0305"/>
    <w:pPr>
      <w:tabs>
        <w:tab w:val="left" w:pos="144"/>
        <w:tab w:val="left" w:pos="288"/>
        <w:tab w:val="left" w:pos="432"/>
        <w:tab w:val="left" w:pos="576"/>
        <w:tab w:val="left" w:pos="720"/>
      </w:tabs>
      <w:spacing w:after="0"/>
      <w:ind w:left="0"/>
    </w:pPr>
    <w:rPr>
      <w:rFonts w:ascii="Courier New" w:eastAsia="Cambria" w:hAnsi="Courier New"/>
      <w:sz w:val="20"/>
      <w:lang w:val="en-US" w:eastAsia="en-US"/>
    </w:rPr>
  </w:style>
  <w:style w:type="character" w:customStyle="1" w:styleId="HTMLPreformattedChar">
    <w:name w:val="HTML Preformatted Char"/>
    <w:basedOn w:val="DefaultParagraphFont"/>
    <w:link w:val="HTMLPreformatted"/>
    <w:rsid w:val="001E0305"/>
    <w:rPr>
      <w:rFonts w:ascii="Courier New" w:eastAsia="Cambria" w:hAnsi="Courier New"/>
    </w:rPr>
  </w:style>
  <w:style w:type="character" w:customStyle="1" w:styleId="Heading2Char">
    <w:name w:val="Heading 2 Char"/>
    <w:basedOn w:val="DefaultParagraphFont"/>
    <w:link w:val="Heading2"/>
    <w:rsid w:val="001E0305"/>
    <w:rPr>
      <w:rFonts w:ascii="OUP Argo" w:hAnsi="OUP Argo" w:cs="Arial"/>
      <w:b/>
      <w:iCs/>
      <w:kern w:val="32"/>
      <w:sz w:val="28"/>
      <w:szCs w:val="28"/>
      <w:lang w:val="en-GB" w:eastAsia="en-GB"/>
    </w:rPr>
  </w:style>
  <w:style w:type="character" w:styleId="HTMLSample">
    <w:name w:val="HTML Sample"/>
    <w:basedOn w:val="DefaultParagraphFont"/>
    <w:rsid w:val="001E0305"/>
    <w:rPr>
      <w:rFonts w:ascii="Courier" w:hAnsi="Courier"/>
      <w:sz w:val="24"/>
      <w:szCs w:val="24"/>
    </w:rPr>
  </w:style>
  <w:style w:type="character" w:styleId="HTMLKeyboard">
    <w:name w:val="HTML Keyboard"/>
    <w:basedOn w:val="DefaultParagraphFont"/>
    <w:rsid w:val="001E0305"/>
    <w:rPr>
      <w:rFonts w:ascii="Courier" w:hAnsi="Courier"/>
      <w:sz w:val="20"/>
      <w:szCs w:val="20"/>
    </w:rPr>
  </w:style>
  <w:style w:type="paragraph" w:styleId="ListParagraph">
    <w:name w:val="List Paragraph"/>
    <w:basedOn w:val="Normal"/>
    <w:rsid w:val="001E0305"/>
    <w:pPr>
      <w:spacing w:after="0"/>
      <w:contextualSpacing/>
    </w:pPr>
    <w:rPr>
      <w:rFonts w:ascii="Cambria" w:eastAsia="Cambria" w:hAnsi="Cambria"/>
      <w:lang w:val="en-US" w:eastAsia="en-US"/>
    </w:rPr>
  </w:style>
  <w:style w:type="paragraph" w:styleId="BlockText">
    <w:name w:val="Block Text"/>
    <w:basedOn w:val="Normal"/>
    <w:rsid w:val="001E0305"/>
    <w:pPr>
      <w:pBdr>
        <w:top w:val="single" w:sz="2" w:space="10" w:color="4F81BD"/>
        <w:left w:val="single" w:sz="2" w:space="10" w:color="4F81BD"/>
        <w:bottom w:val="single" w:sz="2" w:space="10" w:color="4F81BD"/>
        <w:right w:val="single" w:sz="2" w:space="10" w:color="4F81BD"/>
      </w:pBdr>
      <w:spacing w:after="0"/>
      <w:ind w:left="1152" w:right="1152"/>
    </w:pPr>
    <w:rPr>
      <w:rFonts w:ascii="Cambria" w:hAnsi="Cambria"/>
      <w:i/>
      <w:iCs/>
      <w:color w:val="4F81BD"/>
      <w:lang w:val="en-US" w:eastAsia="en-US"/>
    </w:rPr>
  </w:style>
  <w:style w:type="paragraph" w:styleId="List">
    <w:name w:val="List"/>
    <w:basedOn w:val="Normal"/>
    <w:rsid w:val="001E0305"/>
    <w:pPr>
      <w:spacing w:after="0"/>
      <w:ind w:left="360" w:hanging="360"/>
      <w:contextualSpacing/>
    </w:pPr>
    <w:rPr>
      <w:rFonts w:ascii="Cambria" w:eastAsia="Cambria" w:hAnsi="Cambria"/>
      <w:lang w:val="en-US" w:eastAsia="en-US"/>
    </w:rPr>
  </w:style>
  <w:style w:type="paragraph" w:styleId="List2">
    <w:name w:val="List 2"/>
    <w:basedOn w:val="Normal"/>
    <w:rsid w:val="001E0305"/>
    <w:pPr>
      <w:spacing w:after="0"/>
      <w:ind w:hanging="360"/>
      <w:contextualSpacing/>
    </w:pPr>
    <w:rPr>
      <w:rFonts w:ascii="Candara" w:eastAsia="Cambria" w:hAnsi="Candara"/>
      <w:lang w:val="en-US" w:eastAsia="en-US"/>
    </w:rPr>
  </w:style>
  <w:style w:type="paragraph" w:styleId="List3">
    <w:name w:val="List 3"/>
    <w:basedOn w:val="Normal"/>
    <w:rsid w:val="001E0305"/>
    <w:pPr>
      <w:spacing w:after="0"/>
      <w:ind w:left="1080" w:hanging="360"/>
      <w:contextualSpacing/>
    </w:pPr>
    <w:rPr>
      <w:rFonts w:ascii="Candara" w:eastAsia="Cambria" w:hAnsi="Candara"/>
      <w:i/>
      <w:lang w:val="en-US" w:eastAsia="en-US"/>
    </w:rPr>
  </w:style>
  <w:style w:type="paragraph" w:styleId="TOCHeading">
    <w:name w:val="TOC Heading"/>
    <w:basedOn w:val="Heading1"/>
    <w:next w:val="Normal"/>
    <w:uiPriority w:val="39"/>
    <w:unhideWhenUsed/>
    <w:qFormat/>
    <w:rsid w:val="001E0305"/>
    <w:pPr>
      <w:keepLines/>
      <w:numPr>
        <w:numId w:val="0"/>
      </w:numPr>
      <w:tabs>
        <w:tab w:val="clear" w:pos="562"/>
      </w:tabs>
      <w:spacing w:before="480" w:after="0" w:line="276" w:lineRule="auto"/>
      <w:outlineLvl w:val="9"/>
    </w:pPr>
    <w:rPr>
      <w:rFonts w:ascii="Calibri" w:hAnsi="Calibri" w:cs="Times New Roman"/>
      <w:color w:val="365F91"/>
      <w:kern w:val="0"/>
      <w:sz w:val="28"/>
      <w:szCs w:val="28"/>
      <w:lang w:val="en-US" w:eastAsia="en-US"/>
    </w:rPr>
  </w:style>
  <w:style w:type="paragraph" w:styleId="TOC5">
    <w:name w:val="toc 5"/>
    <w:basedOn w:val="Normal"/>
    <w:next w:val="Normal"/>
    <w:autoRedefine/>
    <w:uiPriority w:val="39"/>
    <w:unhideWhenUsed/>
    <w:rsid w:val="001E0305"/>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1E0305"/>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1E0305"/>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1E0305"/>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1E0305"/>
    <w:pPr>
      <w:spacing w:after="0"/>
      <w:ind w:left="1920"/>
    </w:pPr>
    <w:rPr>
      <w:rFonts w:asciiTheme="minorHAnsi" w:hAnsiTheme="minorHAnsi"/>
      <w:sz w:val="20"/>
      <w:szCs w:val="20"/>
    </w:rPr>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printerSettings" Target="printerSettings/printerSettings1.bin"/><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tei-c.org/Guidelines/Customization/Lite/" TargetMode="External"/><Relationship Id="rId9" Type="http://schemas.openxmlformats.org/officeDocument/2006/relationships/hyperlink" Target="http://www.tei-c.org/release/doc/tei-p5-doc/en/html/FT.html" TargetMode="External"/><Relationship Id="rId10" Type="http://schemas.openxmlformats.org/officeDocument/2006/relationships/hyperlink" Target="http://www.tei-c.org/release/doc/tei-p5-doc/en/html/CO.html#COB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Personal%20Templates\MJD%20-%20doc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\Personal Templates\MJD - documentation.dot</Template>
  <TotalTime>21</TotalTime>
  <Pages>28</Pages>
  <Words>1222</Words>
  <Characters>6966</Characters>
  <Application>Microsoft Macintosh Word</Application>
  <DocSecurity>0</DocSecurity>
  <Lines>58</Lines>
  <Paragraphs>13</Paragraphs>
  <ScaleCrop>false</ScaleCrop>
  <HeadingPairs>
    <vt:vector size="2" baseType="variant">
      <vt:variant>
        <vt:lpstr>Title</vt:lpstr>
      </vt:variant>
      <vt:variant>
        <vt:i4>1</vt:i4>
      </vt:variant>
    </vt:vector>
  </HeadingPairs>
  <TitlesOfParts>
    <vt:vector size="1" baseType="lpstr">
      <vt:lpstr>Chapter-based capture</vt:lpstr>
    </vt:vector>
  </TitlesOfParts>
  <Company>Oxford University Press</Company>
  <LinksUpToDate>false</LinksUpToDate>
  <CharactersWithSpaces>8554</CharactersWithSpaces>
  <SharedDoc>false</SharedDoc>
  <HLinks>
    <vt:vector size="30" baseType="variant">
      <vt:variant>
        <vt:i4>1441901</vt:i4>
      </vt:variant>
      <vt:variant>
        <vt:i4>30</vt:i4>
      </vt:variant>
      <vt:variant>
        <vt:i4>0</vt:i4>
      </vt:variant>
      <vt:variant>
        <vt:i4>5</vt:i4>
      </vt:variant>
      <vt:variant>
        <vt:lpwstr>http://unc.codemantra.us/</vt:lpwstr>
      </vt:variant>
      <vt:variant>
        <vt:lpwstr/>
      </vt:variant>
      <vt:variant>
        <vt:i4>3211293</vt:i4>
      </vt:variant>
      <vt:variant>
        <vt:i4>2048</vt:i4>
      </vt:variant>
      <vt:variant>
        <vt:i4>1025</vt:i4>
      </vt:variant>
      <vt:variant>
        <vt:i4>1</vt:i4>
      </vt:variant>
      <vt:variant>
        <vt:lpwstr>unc_logo</vt:lpwstr>
      </vt:variant>
      <vt:variant>
        <vt:lpwstr/>
      </vt:variant>
      <vt:variant>
        <vt:i4>7798898</vt:i4>
      </vt:variant>
      <vt:variant>
        <vt:i4>9341</vt:i4>
      </vt:variant>
      <vt:variant>
        <vt:i4>1026</vt:i4>
      </vt:variant>
      <vt:variant>
        <vt:i4>1</vt:i4>
      </vt:variant>
      <vt:variant>
        <vt:lpwstr>fileupload</vt:lpwstr>
      </vt:variant>
      <vt:variant>
        <vt:lpwstr/>
      </vt:variant>
      <vt:variant>
        <vt:i4>6291556</vt:i4>
      </vt:variant>
      <vt:variant>
        <vt:i4>9438</vt:i4>
      </vt:variant>
      <vt:variant>
        <vt:i4>1027</vt:i4>
      </vt:variant>
      <vt:variant>
        <vt:i4>1</vt:i4>
      </vt:variant>
      <vt:variant>
        <vt:lpwstr>uploadsearchresult</vt:lpwstr>
      </vt:variant>
      <vt:variant>
        <vt:lpwstr/>
      </vt:variant>
      <vt:variant>
        <vt:i4>131081</vt:i4>
      </vt:variant>
      <vt:variant>
        <vt:i4>9781</vt:i4>
      </vt:variant>
      <vt:variant>
        <vt:i4>1028</vt:i4>
      </vt:variant>
      <vt:variant>
        <vt:i4>1</vt:i4>
      </vt:variant>
      <vt:variant>
        <vt:lpwstr>selectformat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Chapter-based capture</dc:title>
  <dc:subject>XML workflows</dc:subject>
  <dc:creator>Mark Dunn</dc:creator>
  <cp:keywords/>
  <dc:description/>
  <cp:lastModifiedBy>reed</cp:lastModifiedBy>
  <cp:revision>4</cp:revision>
  <cp:lastPrinted>2011-01-13T18:01:00Z</cp:lastPrinted>
  <dcterms:created xsi:type="dcterms:W3CDTF">2011-06-23T14:21:00Z</dcterms:created>
  <dcterms:modified xsi:type="dcterms:W3CDTF">2011-06-23T14:41:00Z</dcterms:modified>
</cp:coreProperties>
</file>